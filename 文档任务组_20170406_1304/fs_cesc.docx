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9"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C76736" w:rsidP="00564985">
      <w:pPr>
        <w:pStyle w:val="Heading1"/>
        <w:rPr>
          <w:i w:val="0"/>
        </w:rPr>
      </w:pPr>
      <w:r>
        <w:rPr>
          <w:i w:val="0"/>
        </w:rPr>
        <w:lastRenderedPageBreak/>
        <w:t>american bittersweet</w:t>
      </w:r>
    </w:p>
    <w:p w:rsidR="00CE5409" w:rsidRPr="00561A8A" w:rsidRDefault="00C76736" w:rsidP="00561A8A">
      <w:pPr>
        <w:pStyle w:val="Heading2"/>
      </w:pPr>
      <w:r>
        <w:t xml:space="preserve">Celastrus scandens </w:t>
      </w:r>
      <w:r>
        <w:rPr>
          <w:i w:val="0"/>
        </w:rPr>
        <w:t>L.</w:t>
      </w:r>
    </w:p>
    <w:p w:rsidR="00CE5409" w:rsidRPr="00561A8A" w:rsidRDefault="00CE5409" w:rsidP="00A91834">
      <w:pPr>
        <w:pStyle w:val="PlantSymbol"/>
      </w:pPr>
      <w:r w:rsidRPr="00561A8A">
        <w:t xml:space="preserve">Plant Symbol = </w:t>
      </w:r>
      <w:r w:rsidR="00C76736">
        <w:t>CESC</w:t>
      </w:r>
    </w:p>
    <w:p w:rsidR="00A1146D" w:rsidRDefault="008455BA" w:rsidP="00A1146D">
      <w:pPr>
        <w:pStyle w:val="BodytextNRCS"/>
        <w:spacing w:before="240"/>
      </w:pPr>
      <w:r w:rsidRPr="00561A8A">
        <w:t xml:space="preserve">Contributed by: </w:t>
      </w:r>
      <w:r w:rsidR="00A1146D">
        <w:t>USDA NRCS P</w:t>
      </w:r>
      <w:r w:rsidR="00C76736">
        <w:t xml:space="preserve">lant </w:t>
      </w:r>
      <w:r w:rsidR="00A1146D">
        <w:t>M</w:t>
      </w:r>
      <w:r w:rsidR="00C76736">
        <w:t>aterials</w:t>
      </w:r>
      <w:r w:rsidR="00A1146D">
        <w:t xml:space="preserve"> Program</w:t>
      </w:r>
    </w:p>
    <w:p w:rsidR="00C76736" w:rsidRDefault="00581F6A" w:rsidP="00A1146D">
      <w:pPr>
        <w:pStyle w:val="NRCSBodyText"/>
        <w:spacing w:before="240"/>
        <w:rPr>
          <w:i/>
          <w:sz w:val="16"/>
          <w:szCs w:val="16"/>
        </w:rPr>
      </w:pPr>
      <w:r>
        <w:rPr>
          <w:i/>
          <w:noProof/>
          <w:sz w:val="16"/>
          <w:szCs w:val="16"/>
        </w:rPr>
        <mc:AlternateContent>
          <mc:Choice Requires="wpg">
            <w:drawing>
              <wp:anchor distT="0" distB="0" distL="114300" distR="114300" simplePos="0" relativeHeight="251658752" behindDoc="0" locked="0" layoutInCell="1" allowOverlap="1">
                <wp:simplePos x="0" y="0"/>
                <wp:positionH relativeFrom="column">
                  <wp:posOffset>280035</wp:posOffset>
                </wp:positionH>
                <wp:positionV relativeFrom="paragraph">
                  <wp:posOffset>146685</wp:posOffset>
                </wp:positionV>
                <wp:extent cx="2834640" cy="2103120"/>
                <wp:effectExtent l="13335" t="10795" r="0" b="635"/>
                <wp:wrapTight wrapText="bothSides">
                  <wp:wrapPolygon edited="0">
                    <wp:start x="-218" y="-98"/>
                    <wp:lineTo x="-218" y="18763"/>
                    <wp:lineTo x="21019" y="18763"/>
                    <wp:lineTo x="21019" y="-98"/>
                    <wp:lineTo x="-218" y="-98"/>
                  </wp:wrapPolygon>
                </wp:wrapTight>
                <wp:docPr id="2" name="Group 5" descr="Color image of American Bittersweet (Celastrus scanden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4640" cy="2103120"/>
                          <a:chOff x="1296" y="4176"/>
                          <a:chExt cx="4464" cy="3312"/>
                        </a:xfrm>
                      </wpg:grpSpPr>
                      <pic:pic xmlns:pic="http://schemas.openxmlformats.org/drawingml/2006/picture">
                        <pic:nvPicPr>
                          <pic:cNvPr id="3" name="Picture 6" descr="cesc_1h"/>
                          <pic:cNvPicPr>
                            <a:picLocks noChangeAspect="1" noChangeArrowheads="1"/>
                          </pic:cNvPicPr>
                        </pic:nvPicPr>
                        <pic:blipFill>
                          <a:blip r:embed="rId10">
                            <a:lum contrast="18000"/>
                            <a:extLst>
                              <a:ext uri="{28A0092B-C50C-407E-A947-70E740481C1C}">
                                <a14:useLocalDpi xmlns:a14="http://schemas.microsoft.com/office/drawing/2010/main" val="0"/>
                              </a:ext>
                            </a:extLst>
                          </a:blip>
                          <a:srcRect/>
                          <a:stretch>
                            <a:fillRect/>
                          </a:stretch>
                        </pic:blipFill>
                        <pic:spPr bwMode="auto">
                          <a:xfrm>
                            <a:off x="1296" y="4176"/>
                            <a:ext cx="4320" cy="2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s:wsp>
                        <wps:cNvPr id="5" name="Text Box 7"/>
                        <wps:cNvSpPr txBox="1">
                          <a:spLocks noChangeArrowheads="1"/>
                        </wps:cNvSpPr>
                        <wps:spPr bwMode="auto">
                          <a:xfrm>
                            <a:off x="3168" y="7056"/>
                            <a:ext cx="259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6736" w:rsidRDefault="00C76736" w:rsidP="00C76736">
                              <w:pPr>
                                <w:jc w:val="right"/>
                                <w:rPr>
                                  <w:sz w:val="14"/>
                                </w:rPr>
                              </w:pPr>
                              <w:r>
                                <w:rPr>
                                  <w:sz w:val="14"/>
                                </w:rPr>
                                <w:t>USDA NRCS PLANTS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alt="Color image of American Bittersweet (Celastrus scandens)" style="position:absolute;margin-left:22.05pt;margin-top:11.55pt;width:223.2pt;height:165.6pt;z-index:251658752" coordorigin="1296,4176" coordsize="4464,33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cesc_1h" style="position:absolute;left:1296;top:4176;width:4320;height:2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ZBOPCAAAA2gAAAA8AAABkcnMvZG93bnJldi54bWxEj8FqwzAQRO+B/oPYQm+x7AZC6kYJpWDw&#10;sXVDe12sjW1irVxJcex+fRQo5DjMzBtmu59ML0ZyvrOsIEtSEMS11R03Cg5fxXIDwgdkjb1lUjCT&#10;h/3uYbHFXNsLf9JYhUZECPscFbQhDLmUvm7JoE/sQBy9o3UGQ5SukdrhJcJNL5/TdC0NdhwXWhzo&#10;vaX6VJ2Ngp8XV//JYqXX4/xdHn4/MkrPhVJPj9PbK4hAU7iH/9ulVrCC25V4A+TuC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GQTjwgAAANoAAAAPAAAAAAAAAAAAAAAAAJ8C&#10;AABkcnMvZG93bnJldi54bWxQSwUGAAAAAAQABAD3AAAAjgMAAAAA&#10;" stroked="t">
                  <v:imagedata r:id="rId11" o:title="cesc_1h" gain="79922f"/>
                </v:shape>
                <v:shapetype id="_x0000_t202" coordsize="21600,21600" o:spt="202" path="m,l,21600r21600,l21600,xe">
                  <v:stroke joinstyle="miter"/>
                  <v:path gradientshapeok="t" o:connecttype="rect"/>
                </v:shapetype>
                <v:shape id="Text Box 7" o:spid="_x0000_s1028" type="#_x0000_t202" style="position:absolute;left:3168;top:7056;width:259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C76736" w:rsidRDefault="00C76736" w:rsidP="00C76736">
                        <w:pPr>
                          <w:jc w:val="right"/>
                          <w:rPr>
                            <w:sz w:val="14"/>
                          </w:rPr>
                        </w:pPr>
                        <w:r>
                          <w:rPr>
                            <w:sz w:val="14"/>
                          </w:rPr>
                          <w:t>USDA NRCS PLANTS</w:t>
                        </w:r>
                      </w:p>
                    </w:txbxContent>
                  </v:textbox>
                </v:shape>
                <w10:wrap type="tight"/>
              </v:group>
            </w:pict>
          </mc:Fallback>
        </mc:AlternateContent>
      </w:r>
    </w:p>
    <w:p w:rsidR="00C76736" w:rsidRDefault="00C76736" w:rsidP="00A1146D">
      <w:pPr>
        <w:pStyle w:val="NRCSBodyText"/>
        <w:spacing w:before="240"/>
        <w:rPr>
          <w:i/>
          <w:sz w:val="16"/>
          <w:szCs w:val="16"/>
        </w:rPr>
      </w:pPr>
    </w:p>
    <w:p w:rsidR="00C76736" w:rsidRDefault="00C76736" w:rsidP="00A1146D">
      <w:pPr>
        <w:pStyle w:val="NRCSBodyText"/>
        <w:spacing w:before="240"/>
        <w:rPr>
          <w:i/>
          <w:sz w:val="16"/>
          <w:szCs w:val="16"/>
        </w:rPr>
      </w:pPr>
    </w:p>
    <w:p w:rsidR="00C76736" w:rsidRDefault="00C76736" w:rsidP="00A1146D">
      <w:pPr>
        <w:pStyle w:val="NRCSBodyText"/>
        <w:spacing w:before="240"/>
        <w:rPr>
          <w:i/>
          <w:sz w:val="16"/>
          <w:szCs w:val="16"/>
        </w:rPr>
      </w:pPr>
    </w:p>
    <w:p w:rsidR="00C76736" w:rsidRDefault="00C76736" w:rsidP="00A1146D">
      <w:pPr>
        <w:pStyle w:val="NRCSBodyText"/>
        <w:spacing w:before="240"/>
        <w:rPr>
          <w:i/>
          <w:sz w:val="16"/>
          <w:szCs w:val="16"/>
        </w:rPr>
      </w:pPr>
    </w:p>
    <w:p w:rsidR="00C76736" w:rsidRDefault="00C76736" w:rsidP="00A1146D">
      <w:pPr>
        <w:pStyle w:val="NRCSBodyText"/>
        <w:spacing w:before="240"/>
        <w:rPr>
          <w:i/>
          <w:sz w:val="16"/>
          <w:szCs w:val="16"/>
        </w:rPr>
      </w:pPr>
    </w:p>
    <w:p w:rsidR="00DB5219" w:rsidRDefault="00DB5219" w:rsidP="000968E2">
      <w:pPr>
        <w:pStyle w:val="Heading3"/>
        <w:spacing w:before="240"/>
      </w:pPr>
    </w:p>
    <w:p w:rsidR="00DB5219" w:rsidRDefault="00DB5219" w:rsidP="000968E2">
      <w:pPr>
        <w:pStyle w:val="Heading3"/>
        <w:spacing w:before="240"/>
      </w:pPr>
    </w:p>
    <w:p w:rsidR="00DB5219" w:rsidRPr="005E2918" w:rsidRDefault="00DB5219" w:rsidP="00DB5219">
      <w:pPr>
        <w:pStyle w:val="Header"/>
        <w:jc w:val="left"/>
        <w:rPr>
          <w:b/>
          <w:bCs/>
          <w:sz w:val="20"/>
        </w:rPr>
      </w:pPr>
      <w:r w:rsidRPr="005E2918">
        <w:rPr>
          <w:b/>
          <w:bCs/>
          <w:sz w:val="20"/>
        </w:rPr>
        <w:t>Alternate common names</w:t>
      </w:r>
    </w:p>
    <w:p w:rsidR="00DB5219" w:rsidRPr="005E2918" w:rsidRDefault="00DB5219" w:rsidP="00DB5219">
      <w:pPr>
        <w:jc w:val="left"/>
        <w:rPr>
          <w:sz w:val="20"/>
        </w:rPr>
      </w:pPr>
      <w:r w:rsidRPr="005E2918">
        <w:rPr>
          <w:sz w:val="20"/>
        </w:rPr>
        <w:t>Climbing bittersweet, false bittersweet, climbing orange-root, fever-twig, fever-twitch, staff-vine, Jacob’s-ladder</w:t>
      </w:r>
    </w:p>
    <w:p w:rsidR="00DB5219" w:rsidRDefault="00DB5219" w:rsidP="00DB5219">
      <w:pPr>
        <w:pStyle w:val="Header3"/>
      </w:pPr>
    </w:p>
    <w:p w:rsidR="00DB5219" w:rsidRDefault="00DB5219" w:rsidP="00DB5219">
      <w:pPr>
        <w:pStyle w:val="Header3"/>
      </w:pPr>
      <w:r>
        <w:t>Uses</w:t>
      </w:r>
    </w:p>
    <w:p w:rsidR="00DB5219" w:rsidRPr="00DB5219" w:rsidRDefault="00DB5219" w:rsidP="00DB5219">
      <w:pPr>
        <w:pStyle w:val="BodyText1"/>
        <w:rPr>
          <w:color w:val="auto"/>
          <w:sz w:val="20"/>
        </w:rPr>
      </w:pPr>
      <w:r w:rsidRPr="00DB5219">
        <w:rPr>
          <w:color w:val="auto"/>
          <w:sz w:val="20"/>
        </w:rPr>
        <w:t>The climbing growth habit of American bittersweet makes it a valuable ornamental plant both outdoors and indoors. It is easily trained to climb walls, trellises, and fences. When added to existing shrub plantings, this twining vine produces excellent wildlife cover and aids in erosion control as well. The berry-like fruit provides winter food for wildlife species such as grouse, pheasant, quail, rabbit, and squirrel.</w:t>
      </w:r>
    </w:p>
    <w:p w:rsidR="00DB5219" w:rsidRDefault="00DB5219" w:rsidP="00DB5219">
      <w:pPr>
        <w:pStyle w:val="Header3"/>
      </w:pPr>
    </w:p>
    <w:p w:rsidR="00DB5219" w:rsidRDefault="00DB5219" w:rsidP="00DB5219">
      <w:pPr>
        <w:pStyle w:val="Header3"/>
      </w:pPr>
      <w:r>
        <w:t>Status</w:t>
      </w:r>
    </w:p>
    <w:p w:rsidR="006D233A" w:rsidRDefault="006D233A" w:rsidP="006D233A">
      <w:pPr>
        <w:pStyle w:val="NRCSBodyText"/>
        <w:rPr>
          <w:i/>
        </w:rPr>
      </w:pPr>
      <w:r>
        <w:rPr>
          <w:b/>
          <w:bCs/>
          <w:color w:val="FF0000"/>
        </w:rPr>
        <w:t>Warning: American bittersweet fruit is toxic when taken internally.  All parts of the plant may be toxic.</w:t>
      </w:r>
    </w:p>
    <w:p w:rsidR="00DB5219" w:rsidRPr="00DB5219" w:rsidRDefault="00DB5219" w:rsidP="00DB5219">
      <w:pPr>
        <w:pStyle w:val="BodyText1"/>
        <w:rPr>
          <w:color w:val="auto"/>
          <w:sz w:val="20"/>
        </w:rPr>
      </w:pPr>
      <w:bookmarkStart w:id="0" w:name="_GoBack"/>
      <w:bookmarkEnd w:id="0"/>
      <w:r w:rsidRPr="00DB5219">
        <w:rPr>
          <w:color w:val="auto"/>
          <w:sz w:val="20"/>
        </w:rPr>
        <w:t>Please consult the PLANTS Web site and your State Department of Natural Resources for this plant’s current status (e.g. threatened or endangered species, state noxious status, and wetland indicator values).</w:t>
      </w:r>
    </w:p>
    <w:p w:rsidR="00CD49CC" w:rsidRDefault="00CD49CC" w:rsidP="00776CDA">
      <w:pPr>
        <w:pStyle w:val="Heading3"/>
        <w:spacing w:before="240"/>
      </w:pPr>
      <w:r w:rsidRPr="00561A8A">
        <w:t>Description</w:t>
      </w:r>
      <w:r w:rsidR="0018267D" w:rsidRPr="00561A8A">
        <w:t xml:space="preserve"> and Adaptation</w:t>
      </w:r>
    </w:p>
    <w:p w:rsidR="00DB5219" w:rsidRPr="00DB5219" w:rsidRDefault="00DB5219" w:rsidP="00DB5219">
      <w:pPr>
        <w:pStyle w:val="BodyText1"/>
        <w:rPr>
          <w:color w:val="auto"/>
          <w:sz w:val="20"/>
        </w:rPr>
      </w:pPr>
      <w:r w:rsidRPr="00DB5219">
        <w:rPr>
          <w:color w:val="auto"/>
          <w:sz w:val="20"/>
        </w:rPr>
        <w:t xml:space="preserve">Bittersweet is a twining vine that, if permitted to ascend trees or poles, may reach heights of </w:t>
      </w:r>
      <w:r>
        <w:rPr>
          <w:color w:val="auto"/>
          <w:sz w:val="20"/>
        </w:rPr>
        <w:t>3</w:t>
      </w:r>
      <w:r w:rsidRPr="00DB5219">
        <w:rPr>
          <w:color w:val="auto"/>
          <w:sz w:val="20"/>
        </w:rPr>
        <w:t xml:space="preserve">0 feet, although it generally grows close to the ground. The leaves are alternate, dark green, oval shaped, and turn yellow before dropping in the fall.  It is often confused with oriental bittersweet, which is a weedy pest.  Oriental bittersweet (Celastrus orbiculata) can reach much greater heights than </w:t>
      </w:r>
      <w:r w:rsidRPr="00DB5219">
        <w:rPr>
          <w:color w:val="auto"/>
          <w:sz w:val="20"/>
        </w:rPr>
        <w:lastRenderedPageBreak/>
        <w:t>American bittersweet and produces much more seed.  As a result it tends to dominate woody vegetation and should not be used.  American bittersweet has been aggressive on some sites, and should be used with caution.  Oriental bittersweet is distinguished from American bittersweet by leaves that are rounded at the tip, whereas those of the native species are pointed.  Also, fruit of oriental bittersweet are few per stalk and close to the stem.  American has several seeds on stalks that extend out beyond the leaves.</w:t>
      </w:r>
    </w:p>
    <w:p w:rsidR="00DB5219" w:rsidRDefault="00DB5219" w:rsidP="00DB5219">
      <w:pPr>
        <w:pStyle w:val="NRCSBodyText"/>
      </w:pPr>
    </w:p>
    <w:p w:rsidR="00DB5219" w:rsidRDefault="00DB5219" w:rsidP="00DB5219">
      <w:pPr>
        <w:pStyle w:val="NRCSBodyText"/>
      </w:pPr>
      <w:r>
        <w:rPr>
          <w:noProof/>
        </w:rPr>
        <w:drawing>
          <wp:inline distT="0" distB="0" distL="0" distR="0">
            <wp:extent cx="2971800" cy="2468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SC.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2468880"/>
                    </a:xfrm>
                    <a:prstGeom prst="rect">
                      <a:avLst/>
                    </a:prstGeom>
                  </pic:spPr>
                </pic:pic>
              </a:graphicData>
            </a:graphic>
          </wp:inline>
        </w:drawing>
      </w:r>
    </w:p>
    <w:p w:rsidR="00DB5219" w:rsidRDefault="00DB5219" w:rsidP="00DB5219">
      <w:pPr>
        <w:pStyle w:val="NRCSBodyText"/>
      </w:pPr>
      <w:r>
        <w:t>American Bittersweet distribution, from PLANTS database</w:t>
      </w:r>
    </w:p>
    <w:p w:rsidR="00DB5219" w:rsidRPr="00DB5219" w:rsidRDefault="00DB5219" w:rsidP="00DB5219">
      <w:pPr>
        <w:pStyle w:val="NRCSBodyText"/>
      </w:pPr>
    </w:p>
    <w:p w:rsidR="00DB5219" w:rsidRPr="00DB5219" w:rsidRDefault="00DB5219" w:rsidP="00DB5219">
      <w:pPr>
        <w:pStyle w:val="BodyText1"/>
        <w:rPr>
          <w:color w:val="auto"/>
          <w:sz w:val="20"/>
        </w:rPr>
      </w:pPr>
      <w:r w:rsidRPr="00DB5219">
        <w:rPr>
          <w:color w:val="auto"/>
          <w:sz w:val="20"/>
        </w:rPr>
        <w:t>American bittersweet tolerates diverse climatic conditions, but prefers a neutral soil and a sunny location. It occurs throughout the Northeast and Mid-Atlantic region.</w:t>
      </w:r>
    </w:p>
    <w:p w:rsidR="00DB5219" w:rsidRPr="00DB5219" w:rsidRDefault="00DB5219" w:rsidP="00DB5219">
      <w:pPr>
        <w:pStyle w:val="BodyText1"/>
        <w:rPr>
          <w:color w:val="auto"/>
          <w:sz w:val="20"/>
        </w:rPr>
      </w:pPr>
    </w:p>
    <w:p w:rsidR="00DB5219" w:rsidRDefault="00DB5219" w:rsidP="00DB5219">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DB5219" w:rsidRDefault="00DB5219" w:rsidP="00DB5219">
      <w:pPr>
        <w:pStyle w:val="Header3"/>
      </w:pPr>
      <w:r>
        <w:t>Establishment</w:t>
      </w:r>
    </w:p>
    <w:p w:rsidR="00DB5219" w:rsidRPr="00DB5219" w:rsidRDefault="00DB5219" w:rsidP="00DB5219">
      <w:pPr>
        <w:pStyle w:val="BodyText1"/>
        <w:rPr>
          <w:color w:val="auto"/>
          <w:sz w:val="20"/>
        </w:rPr>
      </w:pPr>
      <w:r w:rsidRPr="00DB5219">
        <w:rPr>
          <w:color w:val="auto"/>
          <w:sz w:val="20"/>
        </w:rPr>
        <w:t>Two year old nursery seedlings should be used for planting banks and other large areas. Container-grown plants are ideal for ornamental plantings. Clear at least a one square foot area around the newly established plant to reduce competition.</w:t>
      </w:r>
    </w:p>
    <w:p w:rsidR="00DB5219" w:rsidRPr="00DB5219" w:rsidRDefault="00DB5219" w:rsidP="00DB5219">
      <w:pPr>
        <w:pStyle w:val="BodyText1"/>
        <w:rPr>
          <w:color w:val="auto"/>
          <w:sz w:val="20"/>
        </w:rPr>
      </w:pPr>
    </w:p>
    <w:p w:rsidR="00DB5219" w:rsidRDefault="00DB5219" w:rsidP="00DB5219">
      <w:pPr>
        <w:pStyle w:val="Header3"/>
        <w:rPr>
          <w:rFonts w:ascii="Arial" w:hAnsi="Arial"/>
        </w:rPr>
      </w:pPr>
      <w:r>
        <w:t>Management</w:t>
      </w:r>
    </w:p>
    <w:p w:rsidR="00DB5219" w:rsidRPr="00DB5219" w:rsidRDefault="00DB5219" w:rsidP="00DB5219">
      <w:pPr>
        <w:pStyle w:val="BodyText1"/>
        <w:rPr>
          <w:color w:val="auto"/>
          <w:sz w:val="20"/>
        </w:rPr>
      </w:pPr>
      <w:r w:rsidRPr="00DB5219">
        <w:rPr>
          <w:color w:val="auto"/>
          <w:sz w:val="20"/>
        </w:rPr>
        <w:t>Because of its aggressive nature, do not plant in areas where it may easily climb favorable trees.  Bittersweet can be controlled by allowing deer and rabbits to browse the plants (this only works for young plants) and by herbicides and hand removal.</w:t>
      </w:r>
    </w:p>
    <w:p w:rsidR="00DB5219" w:rsidRPr="00DB5219" w:rsidRDefault="00DB5219" w:rsidP="00DB5219">
      <w:pPr>
        <w:pStyle w:val="BodyText1"/>
        <w:rPr>
          <w:color w:val="auto"/>
          <w:sz w:val="20"/>
        </w:rPr>
      </w:pPr>
    </w:p>
    <w:p w:rsidR="00861A77" w:rsidRDefault="00861A77" w:rsidP="00DB5219">
      <w:pPr>
        <w:pStyle w:val="Header3"/>
      </w:pPr>
      <w:r>
        <w:br w:type="page"/>
      </w:r>
    </w:p>
    <w:p w:rsidR="00DB5219" w:rsidRDefault="00DB5219" w:rsidP="00DB5219">
      <w:pPr>
        <w:pStyle w:val="Header3"/>
      </w:pPr>
      <w:r>
        <w:lastRenderedPageBreak/>
        <w:t xml:space="preserve">Prepared By &amp; Species Coordinator: </w:t>
      </w:r>
    </w:p>
    <w:p w:rsidR="00DB5219" w:rsidRDefault="00DB5219" w:rsidP="00DB5219">
      <w:pPr>
        <w:pStyle w:val="Header2"/>
      </w:pPr>
      <w:r>
        <w:t>USDA NRCS Northeast Plant Materials Program</w:t>
      </w:r>
    </w:p>
    <w:p w:rsidR="00DB5219" w:rsidRDefault="00DB5219" w:rsidP="00DB5219">
      <w:pPr>
        <w:pStyle w:val="Header4"/>
      </w:pPr>
    </w:p>
    <w:p w:rsidR="00DB5219" w:rsidRPr="00033323" w:rsidRDefault="00DB5219" w:rsidP="00DB5219">
      <w:pPr>
        <w:pStyle w:val="Header4"/>
        <w:rPr>
          <w:sz w:val="16"/>
          <w:szCs w:val="16"/>
        </w:rPr>
      </w:pPr>
      <w:r w:rsidRPr="00033323">
        <w:rPr>
          <w:sz w:val="16"/>
          <w:szCs w:val="16"/>
        </w:rPr>
        <w:t>Edited: 01Feb2002 JLK; 01jun06 jsp</w:t>
      </w:r>
      <w:r w:rsidR="00861A77">
        <w:rPr>
          <w:sz w:val="16"/>
          <w:szCs w:val="16"/>
        </w:rPr>
        <w:t>; 21oct13nm</w:t>
      </w:r>
    </w:p>
    <w:p w:rsidR="00861A77" w:rsidRDefault="00861A77" w:rsidP="00861A77">
      <w:pPr>
        <w:pStyle w:val="NRCSBodyText"/>
        <w:spacing w:before="240"/>
      </w:pPr>
      <w:r w:rsidRPr="000E3166">
        <w:t xml:space="preserve">Published </w:t>
      </w:r>
      <w:r>
        <w:t xml:space="preserve"> February 2002</w:t>
      </w:r>
    </w:p>
    <w:p w:rsidR="00CD49CC" w:rsidRPr="00D57FE6" w:rsidRDefault="009C45C1" w:rsidP="0040152F">
      <w:pPr>
        <w:pStyle w:val="Heading3"/>
        <w:spacing w:before="240"/>
      </w:pPr>
      <w:r w:rsidRPr="00D57FE6">
        <w:t>Citation</w:t>
      </w:r>
    </w:p>
    <w:p w:rsidR="00F3785A" w:rsidRDefault="00861A77" w:rsidP="003E6391">
      <w:pPr>
        <w:pStyle w:val="NRCSBodyText"/>
        <w:rPr>
          <w:b/>
        </w:rPr>
      </w:pPr>
      <w:bookmarkStart w:id="1" w:name="OLE_LINK3"/>
      <w:bookmarkStart w:id="2" w:name="OLE_LINK4"/>
      <w:r>
        <w:t>USDA-NRCS Plant Materials Program</w:t>
      </w:r>
      <w:r w:rsidR="00F3785A">
        <w:t xml:space="preserve">. </w:t>
      </w:r>
      <w:r>
        <w:t>2002</w:t>
      </w:r>
      <w:r w:rsidR="00F3785A">
        <w:t xml:space="preserve">. Plant </w:t>
      </w:r>
      <w:r w:rsidR="0038415D">
        <w:t>fact s</w:t>
      </w:r>
      <w:r w:rsidR="00F3785A">
        <w:t>heet</w:t>
      </w:r>
      <w:r w:rsidR="00F3785A" w:rsidRPr="00514BD8">
        <w:t xml:space="preserve"> for </w:t>
      </w:r>
      <w:r>
        <w:t>American bittersweet (</w:t>
      </w:r>
      <w:r w:rsidRPr="00861A77">
        <w:rPr>
          <w:i/>
        </w:rPr>
        <w:t>Celastrus scandens</w:t>
      </w:r>
      <w:r>
        <w:t xml:space="preserve"> L.</w:t>
      </w:r>
      <w:r w:rsidR="00F3785A">
        <w:rPr>
          <w:i/>
        </w:rPr>
        <w:t>)</w:t>
      </w:r>
      <w:r w:rsidR="00F3785A">
        <w:t>. USDA-Natural Resources Conservation Service,</w:t>
      </w:r>
      <w:r>
        <w:t xml:space="preserve"> Plant Materials Program.  Beltsville, MD  20705</w:t>
      </w:r>
    </w:p>
    <w:bookmarkEnd w:id="1"/>
    <w:bookmarkEnd w:id="2"/>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3"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4" w:tooltip="Plants Web site" w:history="1">
        <w:r w:rsidRPr="00810C71">
          <w:rPr>
            <w:rStyle w:val="Hyperlink"/>
          </w:rPr>
          <w:t>http://plants.usda.gov</w:t>
        </w:r>
      </w:hyperlink>
      <w:r w:rsidRPr="00810C71">
        <w:t>&gt; or the Plant Materials Program Web site &lt;</w:t>
      </w:r>
      <w:hyperlink r:id="rId15" w:history="1">
        <w:r w:rsidR="00810C71" w:rsidRPr="00FB7A4D">
          <w:rPr>
            <w:rStyle w:val="Hyperlink"/>
          </w:rPr>
          <w:t>http://plant-materials.nrcs.usda.gov</w:t>
        </w:r>
      </w:hyperlink>
      <w:r w:rsidRPr="00810C71">
        <w:t>&gt;</w:t>
      </w:r>
    </w:p>
    <w:p w:rsidR="00861A77" w:rsidRDefault="00861A77" w:rsidP="009B7D57">
      <w:pPr>
        <w:spacing w:before="240"/>
        <w:jc w:val="left"/>
        <w:rPr>
          <w:sz w:val="20"/>
        </w:rPr>
      </w:pPr>
    </w:p>
    <w:p w:rsidR="00861A77" w:rsidRDefault="00861A77" w:rsidP="009B7D57">
      <w:pPr>
        <w:spacing w:before="240"/>
        <w:jc w:val="left"/>
        <w:rPr>
          <w:sz w:val="20"/>
        </w:rPr>
      </w:pPr>
    </w:p>
    <w:p w:rsidR="00861A77" w:rsidRDefault="00861A77" w:rsidP="009B7D57">
      <w:pPr>
        <w:spacing w:before="240"/>
        <w:jc w:val="left"/>
        <w:rPr>
          <w:sz w:val="20"/>
        </w:rPr>
      </w:pPr>
    </w:p>
    <w:p w:rsidR="00861A77" w:rsidRDefault="00861A77" w:rsidP="009B7D57">
      <w:pPr>
        <w:spacing w:before="240"/>
        <w:jc w:val="left"/>
        <w:rPr>
          <w:sz w:val="20"/>
        </w:rPr>
      </w:pPr>
    </w:p>
    <w:p w:rsidR="00861A77" w:rsidRDefault="00861A77" w:rsidP="009B7D57">
      <w:pPr>
        <w:spacing w:before="240"/>
        <w:jc w:val="left"/>
        <w:rPr>
          <w:sz w:val="20"/>
        </w:rPr>
      </w:pPr>
    </w:p>
    <w:p w:rsidR="00861A77" w:rsidRDefault="00861A77" w:rsidP="009B7D57">
      <w:pPr>
        <w:spacing w:before="240"/>
        <w:jc w:val="left"/>
        <w:rPr>
          <w:sz w:val="20"/>
        </w:rPr>
      </w:pPr>
    </w:p>
    <w:p w:rsidR="00861A77" w:rsidRDefault="00861A77" w:rsidP="009B7D57">
      <w:pPr>
        <w:spacing w:before="240"/>
        <w:jc w:val="left"/>
        <w:rPr>
          <w:sz w:val="20"/>
        </w:rPr>
      </w:pPr>
    </w:p>
    <w:p w:rsidR="00861A77" w:rsidRDefault="00861A77" w:rsidP="009B7D57">
      <w:pPr>
        <w:spacing w:before="240"/>
        <w:jc w:val="left"/>
        <w:rPr>
          <w:sz w:val="20"/>
        </w:rPr>
      </w:pPr>
    </w:p>
    <w:p w:rsidR="00861A77" w:rsidRDefault="00861A77" w:rsidP="009B7D57">
      <w:pPr>
        <w:spacing w:before="240"/>
        <w:jc w:val="left"/>
        <w:rPr>
          <w:sz w:val="20"/>
        </w:rPr>
      </w:pPr>
    </w:p>
    <w:p w:rsidR="00861A77" w:rsidRDefault="00861A77" w:rsidP="009B7D57">
      <w:pPr>
        <w:spacing w:before="240"/>
        <w:jc w:val="left"/>
        <w:rPr>
          <w:sz w:val="20"/>
        </w:rPr>
      </w:pPr>
    </w:p>
    <w:p w:rsidR="00861A77" w:rsidRDefault="00861A77" w:rsidP="009B7D57">
      <w:pPr>
        <w:spacing w:before="240"/>
        <w:jc w:val="left"/>
        <w:rPr>
          <w:sz w:val="20"/>
        </w:rPr>
      </w:pPr>
    </w:p>
    <w:p w:rsidR="00861A77" w:rsidRDefault="00861A77" w:rsidP="009B7D57">
      <w:pPr>
        <w:spacing w:before="240"/>
        <w:jc w:val="left"/>
        <w:rPr>
          <w:sz w:val="20"/>
        </w:rPr>
      </w:pPr>
    </w:p>
    <w:p w:rsidR="00861A77" w:rsidRDefault="00861A77" w:rsidP="009B7D57">
      <w:pPr>
        <w:spacing w:before="240"/>
        <w:jc w:val="left"/>
        <w:rPr>
          <w:sz w:val="20"/>
        </w:rPr>
      </w:pPr>
    </w:p>
    <w:p w:rsidR="00861A77" w:rsidRDefault="00861A77" w:rsidP="009B7D57">
      <w:pPr>
        <w:spacing w:before="240"/>
        <w:jc w:val="left"/>
        <w:rPr>
          <w:sz w:val="20"/>
        </w:rPr>
      </w:pPr>
    </w:p>
    <w:p w:rsidR="00861A77" w:rsidRDefault="00861A77" w:rsidP="009B7D57">
      <w:pPr>
        <w:spacing w:before="240"/>
        <w:jc w:val="left"/>
        <w:rPr>
          <w:sz w:val="20"/>
        </w:rPr>
      </w:pPr>
    </w:p>
    <w:p w:rsidR="00861A77" w:rsidRDefault="00861A77" w:rsidP="009B7D57">
      <w:pPr>
        <w:spacing w:before="240"/>
        <w:jc w:val="left"/>
        <w:rPr>
          <w:sz w:val="20"/>
        </w:rPr>
      </w:pPr>
    </w:p>
    <w:p w:rsidR="00861A77" w:rsidRDefault="00861A77" w:rsidP="009B7D57">
      <w:pPr>
        <w:spacing w:before="240"/>
        <w:jc w:val="left"/>
        <w:rPr>
          <w:sz w:val="20"/>
        </w:rPr>
      </w:pPr>
    </w:p>
    <w:p w:rsidR="00117649" w:rsidRDefault="00117649" w:rsidP="009B7D57">
      <w:pPr>
        <w:spacing w:before="240"/>
        <w:jc w:val="left"/>
        <w:rPr>
          <w:sz w:val="20"/>
        </w:rPr>
      </w:pPr>
      <w:r w:rsidRPr="00117649">
        <w:rPr>
          <w:sz w:val="20"/>
        </w:rPr>
        <w:t>.</w:t>
      </w:r>
      <w:r>
        <w:rPr>
          <w:sz w:val="20"/>
        </w:rPr>
        <w:br w:type="column"/>
      </w:r>
    </w:p>
    <w:p w:rsidR="00117649" w:rsidRDefault="00117649" w:rsidP="009B7D57">
      <w:pPr>
        <w:spacing w:before="240"/>
        <w:jc w:val="left"/>
        <w:rPr>
          <w:sz w:val="20"/>
        </w:rPr>
        <w:sectPr w:rsidR="00117649" w:rsidSect="00117649">
          <w:headerReference w:type="default" r:id="rId16"/>
          <w:footerReference w:type="default" r:id="rId17"/>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0F0" w:rsidRDefault="003560F0">
      <w:r>
        <w:separator/>
      </w:r>
    </w:p>
  </w:endnote>
  <w:endnote w:type="continuationSeparator" w:id="0">
    <w:p w:rsidR="003560F0" w:rsidRDefault="00356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E52" w:rsidRPr="00117649" w:rsidRDefault="00D20E52" w:rsidP="001176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0F0" w:rsidRDefault="003560F0">
      <w:r>
        <w:separator/>
      </w:r>
    </w:p>
  </w:footnote>
  <w:footnote w:type="continuationSeparator" w:id="0">
    <w:p w:rsidR="003560F0" w:rsidRDefault="003560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E52" w:rsidRDefault="00D20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736"/>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60F0"/>
    <w:rsid w:val="003579D8"/>
    <w:rsid w:val="003631C1"/>
    <w:rsid w:val="00375E14"/>
    <w:rsid w:val="00377934"/>
    <w:rsid w:val="00383E58"/>
    <w:rsid w:val="0038415D"/>
    <w:rsid w:val="003A2960"/>
    <w:rsid w:val="003C5000"/>
    <w:rsid w:val="003D7758"/>
    <w:rsid w:val="003D7F2F"/>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1F6A"/>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841"/>
    <w:rsid w:val="00672EB8"/>
    <w:rsid w:val="00676A70"/>
    <w:rsid w:val="00680FB5"/>
    <w:rsid w:val="00683584"/>
    <w:rsid w:val="00692190"/>
    <w:rsid w:val="006A7F33"/>
    <w:rsid w:val="006B445C"/>
    <w:rsid w:val="006C47E2"/>
    <w:rsid w:val="006D233A"/>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174C8"/>
    <w:rsid w:val="008259A0"/>
    <w:rsid w:val="00827C92"/>
    <w:rsid w:val="008407F0"/>
    <w:rsid w:val="008455BA"/>
    <w:rsid w:val="00854604"/>
    <w:rsid w:val="008556D9"/>
    <w:rsid w:val="00861A77"/>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2B50"/>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76736"/>
    <w:rsid w:val="00C86821"/>
    <w:rsid w:val="00CB4C7E"/>
    <w:rsid w:val="00CC1918"/>
    <w:rsid w:val="00CC4E6D"/>
    <w:rsid w:val="00CD49CC"/>
    <w:rsid w:val="00CD5C3F"/>
    <w:rsid w:val="00CE5409"/>
    <w:rsid w:val="00CF7EC1"/>
    <w:rsid w:val="00CF7F90"/>
    <w:rsid w:val="00D20E52"/>
    <w:rsid w:val="00D334AA"/>
    <w:rsid w:val="00D36CA3"/>
    <w:rsid w:val="00D57FE6"/>
    <w:rsid w:val="00D61972"/>
    <w:rsid w:val="00D62818"/>
    <w:rsid w:val="00D669F9"/>
    <w:rsid w:val="00D82E30"/>
    <w:rsid w:val="00DB5219"/>
    <w:rsid w:val="00DC616D"/>
    <w:rsid w:val="00DC7C36"/>
    <w:rsid w:val="00DD46A9"/>
    <w:rsid w:val="00DE0E57"/>
    <w:rsid w:val="00E30EC6"/>
    <w:rsid w:val="00E505BD"/>
    <w:rsid w:val="00E52D6E"/>
    <w:rsid w:val="00E80488"/>
    <w:rsid w:val="00EA5D73"/>
    <w:rsid w:val="00EC257E"/>
    <w:rsid w:val="00EE261A"/>
    <w:rsid w:val="00EE296B"/>
    <w:rsid w:val="00EE4520"/>
    <w:rsid w:val="00EE464C"/>
    <w:rsid w:val="00EF7390"/>
    <w:rsid w:val="00F0149C"/>
    <w:rsid w:val="00F202B5"/>
    <w:rsid w:val="00F3785A"/>
    <w:rsid w:val="00F71BD0"/>
    <w:rsid w:val="00F71F08"/>
    <w:rsid w:val="00F74365"/>
    <w:rsid w:val="00F802DB"/>
    <w:rsid w:val="00F82DDC"/>
    <w:rsid w:val="00F908A7"/>
    <w:rsid w:val="00F913EA"/>
    <w:rsid w:val="00FB334D"/>
    <w:rsid w:val="00FD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link w:val="Header3Char"/>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character" w:customStyle="1" w:styleId="HeaderChar">
    <w:name w:val="Header Char"/>
    <w:basedOn w:val="DefaultParagraphFont"/>
    <w:link w:val="Header"/>
    <w:rsid w:val="00DB5219"/>
    <w:rPr>
      <w:sz w:val="24"/>
    </w:rPr>
  </w:style>
  <w:style w:type="paragraph" w:customStyle="1" w:styleId="BodyText1">
    <w:name w:val="Body Text1"/>
    <w:basedOn w:val="BodyText"/>
    <w:link w:val="BodytextChar0"/>
    <w:rsid w:val="00DB5219"/>
    <w:pPr>
      <w:tabs>
        <w:tab w:val="left" w:pos="2430"/>
      </w:tabs>
      <w:jc w:val="left"/>
    </w:pPr>
  </w:style>
  <w:style w:type="character" w:customStyle="1" w:styleId="BodytextChar0">
    <w:name w:val="Body text Char"/>
    <w:basedOn w:val="BodyTextChar"/>
    <w:link w:val="BodyText1"/>
    <w:rsid w:val="00DB5219"/>
    <w:rPr>
      <w:color w:val="0000FF"/>
      <w:sz w:val="14"/>
    </w:rPr>
  </w:style>
  <w:style w:type="character" w:customStyle="1" w:styleId="Header3Char">
    <w:name w:val="Header 3 Char"/>
    <w:basedOn w:val="DefaultParagraphFont"/>
    <w:link w:val="Header3"/>
    <w:rsid w:val="00DB521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link w:val="Header3Char"/>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character" w:customStyle="1" w:styleId="HeaderChar">
    <w:name w:val="Header Char"/>
    <w:basedOn w:val="DefaultParagraphFont"/>
    <w:link w:val="Header"/>
    <w:rsid w:val="00DB5219"/>
    <w:rPr>
      <w:sz w:val="24"/>
    </w:rPr>
  </w:style>
  <w:style w:type="paragraph" w:customStyle="1" w:styleId="BodyText1">
    <w:name w:val="Body Text1"/>
    <w:basedOn w:val="BodyText"/>
    <w:link w:val="BodytextChar0"/>
    <w:rsid w:val="00DB5219"/>
    <w:pPr>
      <w:tabs>
        <w:tab w:val="left" w:pos="2430"/>
      </w:tabs>
      <w:jc w:val="left"/>
    </w:pPr>
  </w:style>
  <w:style w:type="character" w:customStyle="1" w:styleId="BodytextChar0">
    <w:name w:val="Body text Char"/>
    <w:basedOn w:val="BodyTextChar"/>
    <w:link w:val="BodyText1"/>
    <w:rsid w:val="00DB5219"/>
    <w:rPr>
      <w:color w:val="0000FF"/>
      <w:sz w:val="14"/>
    </w:rPr>
  </w:style>
  <w:style w:type="character" w:customStyle="1" w:styleId="Header3Char">
    <w:name w:val="Header 3 Char"/>
    <w:basedOn w:val="DefaultParagraphFont"/>
    <w:link w:val="Header3"/>
    <w:rsid w:val="00DB52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 w:id="182042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plant-materials.nrcs.usda.gov" TargetMode="Externa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depue\Documents\PG-FS\PG-FS_Template-Rework\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17</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3732</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Bittersweet Plant Fact Sheet</dc:title>
  <dc:subject>Celastrus scandens L.</dc:subject>
  <dc:creator>USDA-NRCS Plant Materials Program</dc:creator>
  <cp:keywords>American Bittersweet, Celastrus scandens L., Climbing bittersweet, false bittersweet, climbing orange-root, fever-twig, fever-twitch, staff-vine, Jacob’s-ladder </cp:keywords>
  <cp:lastModifiedBy>Julie DePue - NRCS, Beltsville, MD</cp:lastModifiedBy>
  <cp:revision>6</cp:revision>
  <cp:lastPrinted>2003-06-09T19:39:00Z</cp:lastPrinted>
  <dcterms:created xsi:type="dcterms:W3CDTF">2013-10-21T16:52:00Z</dcterms:created>
  <dcterms:modified xsi:type="dcterms:W3CDTF">2013-10-21T18:08:00Z</dcterms:modified>
</cp:coreProperties>
</file>
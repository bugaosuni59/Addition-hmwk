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5950BD" w:rsidP="00FB030E">
      <w:pPr>
        <w:pStyle w:val="Title"/>
        <w:rPr>
          <w:sz w:val="24"/>
          <w:szCs w:val="24"/>
        </w:rPr>
      </w:pPr>
      <w:r w:rsidRPr="005950BD">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4156</wp:posOffset>
            </wp:positionV>
            <wp:extent cx="1527117" cy="565266"/>
            <wp:effectExtent l="19050" t="0" r="0" b="0"/>
            <wp:wrapNone/>
            <wp:docPr id="1" name="Picture 1" descr="USDA NRC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DA NRCS logo"/>
                    <pic:cNvPicPr>
                      <a:picLocks noChangeAspect="1" noChangeArrowheads="1"/>
                    </pic:cNvPicPr>
                  </pic:nvPicPr>
                  <pic:blipFill>
                    <a:blip r:embed="rId8" cstate="print"/>
                    <a:srcRect/>
                    <a:stretch>
                      <a:fillRect/>
                    </a:stretch>
                  </pic:blipFill>
                  <pic:spPr bwMode="auto">
                    <a:xfrm>
                      <a:off x="0" y="0"/>
                      <a:ext cx="1527117" cy="565266"/>
                    </a:xfrm>
                    <a:prstGeom prst="rect">
                      <a:avLst/>
                    </a:prstGeom>
                    <a:noFill/>
                    <a:ln w="9525">
                      <a:noFill/>
                      <a:miter lim="800000"/>
                      <a:headEnd/>
                      <a:tailEnd/>
                    </a:ln>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68DB" w:rsidRPr="004F78CE" w:rsidRDefault="006168DB" w:rsidP="006168DB">
      <w:pPr>
        <w:pStyle w:val="Heading1"/>
      </w:pPr>
      <w:r>
        <w:lastRenderedPageBreak/>
        <w:t>San rafael cactus</w:t>
      </w:r>
    </w:p>
    <w:p w:rsidR="006168DB" w:rsidRPr="00A90532" w:rsidRDefault="006168DB" w:rsidP="006168DB">
      <w:pPr>
        <w:pStyle w:val="Heading2"/>
      </w:pPr>
      <w:bookmarkStart w:id="0" w:name="OLE_LINK2"/>
      <w:bookmarkStart w:id="1" w:name="OLE_LINK5"/>
      <w:proofErr w:type="spellStart"/>
      <w:r>
        <w:t>Pediocactus</w:t>
      </w:r>
      <w:proofErr w:type="spellEnd"/>
      <w:r>
        <w:t xml:space="preserve"> </w:t>
      </w:r>
      <w:proofErr w:type="spellStart"/>
      <w:r>
        <w:t>despainii</w:t>
      </w:r>
      <w:proofErr w:type="spellEnd"/>
      <w:r w:rsidRPr="00A90532">
        <w:t xml:space="preserve"> </w:t>
      </w:r>
      <w:r>
        <w:rPr>
          <w:i w:val="0"/>
        </w:rPr>
        <w:t>S.L. Welsh &amp; Goodrich</w:t>
      </w:r>
    </w:p>
    <w:bookmarkEnd w:id="0"/>
    <w:bookmarkEnd w:id="1"/>
    <w:p w:rsidR="006168DB" w:rsidRPr="00A90532" w:rsidRDefault="006168DB" w:rsidP="006168DB">
      <w:pPr>
        <w:pStyle w:val="Heading3"/>
      </w:pPr>
      <w:r w:rsidRPr="00A90532">
        <w:t xml:space="preserve">Plant Symbol = </w:t>
      </w:r>
      <w:r>
        <w:t>PEDE17</w:t>
      </w:r>
    </w:p>
    <w:p w:rsidR="006168DB" w:rsidRPr="004A50AC" w:rsidRDefault="006168DB" w:rsidP="006168DB">
      <w:pPr>
        <w:jc w:val="left"/>
        <w:rPr>
          <w:sz w:val="20"/>
        </w:rPr>
      </w:pPr>
    </w:p>
    <w:p w:rsidR="006168DB" w:rsidRPr="00A90532" w:rsidRDefault="006168DB" w:rsidP="006168DB">
      <w:pPr>
        <w:pStyle w:val="Heading4"/>
      </w:pPr>
      <w:r w:rsidRPr="00A90532">
        <w:t>Contributed by:</w:t>
      </w:r>
      <w:r w:rsidRPr="006214CB">
        <w:t xml:space="preserve"> </w:t>
      </w:r>
      <w:r>
        <w:t>USDA NRCS Idaho Plant Materials Program</w:t>
      </w:r>
    </w:p>
    <w:p w:rsidR="006168DB" w:rsidRDefault="006168DB" w:rsidP="006168DB">
      <w:pPr>
        <w:jc w:val="left"/>
        <w:rPr>
          <w:sz w:val="20"/>
        </w:rPr>
      </w:pPr>
    </w:p>
    <w:p w:rsidR="006168DB" w:rsidRDefault="006168DB" w:rsidP="006168DB">
      <w:pPr>
        <w:pStyle w:val="Header2"/>
        <w:keepNext/>
      </w:pPr>
      <w:r>
        <w:rPr>
          <w:noProof/>
        </w:rPr>
        <w:drawing>
          <wp:inline distT="0" distB="0" distL="0" distR="0">
            <wp:extent cx="2743200" cy="3448050"/>
            <wp:effectExtent l="19050" t="0" r="0" b="0"/>
            <wp:docPr id="2" name="Picture 1" descr="San Rafael cac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actusfriends.com/2005/slides/Pediocactus%20Despainii.jpg"/>
                    <pic:cNvPicPr>
                      <a:picLocks noChangeAspect="1" noChangeArrowheads="1"/>
                    </pic:cNvPicPr>
                  </pic:nvPicPr>
                  <pic:blipFill>
                    <a:blip r:embed="rId10" cstate="print"/>
                    <a:srcRect t="16590"/>
                    <a:stretch>
                      <a:fillRect/>
                    </a:stretch>
                  </pic:blipFill>
                  <pic:spPr bwMode="auto">
                    <a:xfrm>
                      <a:off x="0" y="0"/>
                      <a:ext cx="2743200" cy="3448050"/>
                    </a:xfrm>
                    <a:prstGeom prst="rect">
                      <a:avLst/>
                    </a:prstGeom>
                    <a:noFill/>
                    <a:ln w="9525">
                      <a:noFill/>
                      <a:miter lim="800000"/>
                      <a:headEnd/>
                      <a:tailEnd/>
                    </a:ln>
                  </pic:spPr>
                </pic:pic>
              </a:graphicData>
            </a:graphic>
          </wp:inline>
        </w:drawing>
      </w:r>
    </w:p>
    <w:p w:rsidR="006168DB" w:rsidRDefault="006168DB" w:rsidP="006168DB">
      <w:pPr>
        <w:pStyle w:val="CaptionNRCS"/>
      </w:pPr>
      <w:proofErr w:type="gramStart"/>
      <w:r>
        <w:t xml:space="preserve">Figure </w:t>
      </w:r>
      <w:fldSimple w:instr=" SEQ Figure \* ARABIC ">
        <w:r>
          <w:rPr>
            <w:noProof/>
          </w:rPr>
          <w:t>1</w:t>
        </w:r>
      </w:fldSimple>
      <w:r>
        <w:t>.</w:t>
      </w:r>
      <w:proofErr w:type="gramEnd"/>
      <w:r>
        <w:t xml:space="preserve"> </w:t>
      </w:r>
      <w:proofErr w:type="gramStart"/>
      <w:r>
        <w:t>San Rafael Cactus (</w:t>
      </w:r>
      <w:proofErr w:type="spellStart"/>
      <w:r>
        <w:t>Pediocactus</w:t>
      </w:r>
      <w:proofErr w:type="spellEnd"/>
      <w:r>
        <w:t xml:space="preserve"> </w:t>
      </w:r>
      <w:proofErr w:type="spellStart"/>
      <w:r>
        <w:t>despainii</w:t>
      </w:r>
      <w:proofErr w:type="spellEnd"/>
      <w:r>
        <w:t>).</w:t>
      </w:r>
      <w:proofErr w:type="gramEnd"/>
      <w:r>
        <w:t xml:space="preserve"> </w:t>
      </w:r>
      <w:proofErr w:type="gramStart"/>
      <w:r>
        <w:t>Photo from Cactusfriends.com (2010).</w:t>
      </w:r>
      <w:proofErr w:type="gramEnd"/>
    </w:p>
    <w:p w:rsidR="006168DB" w:rsidRPr="008E7D1F" w:rsidRDefault="006168DB" w:rsidP="006168DB">
      <w:pPr>
        <w:pStyle w:val="Header2"/>
        <w:rPr>
          <w:i w:val="0"/>
          <w:sz w:val="16"/>
          <w:szCs w:val="16"/>
        </w:rPr>
      </w:pPr>
    </w:p>
    <w:p w:rsidR="006168DB" w:rsidRPr="00A90532" w:rsidRDefault="006168DB" w:rsidP="006168DB">
      <w:pPr>
        <w:pStyle w:val="Heading4"/>
        <w:rPr>
          <w:b/>
          <w:i w:val="0"/>
        </w:rPr>
      </w:pPr>
      <w:r w:rsidRPr="00A90532">
        <w:rPr>
          <w:b/>
          <w:i w:val="0"/>
        </w:rPr>
        <w:t>Alternate Names</w:t>
      </w:r>
    </w:p>
    <w:p w:rsidR="006168DB" w:rsidRDefault="006168DB" w:rsidP="006168DB">
      <w:pPr>
        <w:pStyle w:val="Bodytext0"/>
      </w:pPr>
      <w:proofErr w:type="spellStart"/>
      <w:r>
        <w:t>Despain’s</w:t>
      </w:r>
      <w:proofErr w:type="spellEnd"/>
      <w:r>
        <w:t xml:space="preserve"> </w:t>
      </w:r>
      <w:proofErr w:type="spellStart"/>
      <w:r>
        <w:t>footcactus</w:t>
      </w:r>
      <w:proofErr w:type="spellEnd"/>
    </w:p>
    <w:p w:rsidR="006168DB" w:rsidRDefault="006168DB" w:rsidP="006168DB">
      <w:pPr>
        <w:pStyle w:val="Bodytext0"/>
      </w:pPr>
    </w:p>
    <w:p w:rsidR="006168DB" w:rsidRPr="00A90532" w:rsidRDefault="006168DB" w:rsidP="006168DB">
      <w:pPr>
        <w:pStyle w:val="Heading4"/>
        <w:rPr>
          <w:b/>
          <w:bCs/>
          <w:i w:val="0"/>
          <w:iCs w:val="0"/>
        </w:rPr>
      </w:pPr>
      <w:r w:rsidRPr="00A90532">
        <w:rPr>
          <w:b/>
          <w:bCs/>
          <w:i w:val="0"/>
          <w:iCs w:val="0"/>
        </w:rPr>
        <w:t>Uses</w:t>
      </w:r>
    </w:p>
    <w:p w:rsidR="006168DB" w:rsidRDefault="006168DB" w:rsidP="006168DB">
      <w:pPr>
        <w:pStyle w:val="Bodytext0"/>
      </w:pPr>
      <w:r>
        <w:t xml:space="preserve">There are no known human uses associated with San Rafael cactus. </w:t>
      </w:r>
    </w:p>
    <w:p w:rsidR="006168DB" w:rsidRDefault="006168DB" w:rsidP="006168DB">
      <w:pPr>
        <w:pStyle w:val="Bodytext0"/>
      </w:pPr>
    </w:p>
    <w:p w:rsidR="006168DB" w:rsidRPr="00A90532" w:rsidRDefault="006168DB" w:rsidP="006168DB">
      <w:pPr>
        <w:pStyle w:val="Heading4"/>
        <w:rPr>
          <w:b/>
          <w:bCs/>
          <w:i w:val="0"/>
          <w:iCs w:val="0"/>
        </w:rPr>
      </w:pPr>
      <w:bookmarkStart w:id="2" w:name="OLE_LINK1"/>
      <w:r w:rsidRPr="00A90532">
        <w:rPr>
          <w:b/>
          <w:bCs/>
          <w:i w:val="0"/>
          <w:iCs w:val="0"/>
        </w:rPr>
        <w:t>Status</w:t>
      </w:r>
    </w:p>
    <w:p w:rsidR="006168DB" w:rsidRDefault="006168DB" w:rsidP="006168DB">
      <w:pPr>
        <w:pStyle w:val="Bodytext0"/>
      </w:pPr>
      <w:r>
        <w:t>San Rafael cactus was determined endangered and under the protection of the Endangered Species Act by the US Fish and Wildlife Service in 1987 (USDI FWS 1987). Monitoring data show the species to be in decline based on a decrease in the number of vegetative individuals capable of reproducing.</w:t>
      </w:r>
    </w:p>
    <w:p w:rsidR="006168DB" w:rsidRDefault="006168DB" w:rsidP="006168DB">
      <w:pPr>
        <w:pStyle w:val="Bodytext0"/>
      </w:pPr>
    </w:p>
    <w:p w:rsidR="006168DB" w:rsidRDefault="006168DB" w:rsidP="006168DB">
      <w:pPr>
        <w:pStyle w:val="Bodytext0"/>
      </w:pPr>
      <w:r>
        <w:lastRenderedPageBreak/>
        <w:t>Consult the PLANTS Web site and your State Department of Natural Resources for this plant’s current status (e.g., threatened or endangered species, state noxious status, and wetland indicator values).</w:t>
      </w:r>
    </w:p>
    <w:bookmarkEnd w:id="2"/>
    <w:p w:rsidR="006168DB" w:rsidRPr="00712AC4" w:rsidRDefault="006168DB" w:rsidP="006168DB">
      <w:pPr>
        <w:pStyle w:val="Header3"/>
        <w:keepNext w:val="0"/>
        <w:rPr>
          <w:b w:val="0"/>
        </w:rPr>
      </w:pPr>
    </w:p>
    <w:p w:rsidR="006168DB" w:rsidRPr="00A90532" w:rsidRDefault="006168DB" w:rsidP="006168DB">
      <w:pPr>
        <w:pStyle w:val="Heading4"/>
        <w:rPr>
          <w:b/>
          <w:bCs/>
          <w:i w:val="0"/>
          <w:iCs w:val="0"/>
        </w:rPr>
      </w:pPr>
      <w:r w:rsidRPr="00A90532">
        <w:rPr>
          <w:b/>
          <w:bCs/>
          <w:i w:val="0"/>
          <w:iCs w:val="0"/>
        </w:rPr>
        <w:t>Description</w:t>
      </w:r>
    </w:p>
    <w:p w:rsidR="006168DB" w:rsidRDefault="006168DB" w:rsidP="006168DB">
      <w:pPr>
        <w:pStyle w:val="Bodytext0"/>
      </w:pPr>
      <w:r w:rsidRPr="002375B8">
        <w:rPr>
          <w:i/>
        </w:rPr>
        <w:t>General</w:t>
      </w:r>
      <w:r>
        <w:t>: Cactus family (</w:t>
      </w:r>
      <w:proofErr w:type="spellStart"/>
      <w:r>
        <w:t>Cactaceae</w:t>
      </w:r>
      <w:proofErr w:type="spellEnd"/>
      <w:r>
        <w:t>). San Rafael cactus arises from solitary, hemispheric stems. The plants are 4 to 6 cm tall with spirally arranged tubercles. The spines are 2 to 6 mm (0.08 to 0.2 in) long and pale yellowish. Flowers are born at the top, are 15 to 25 mm (0.6 to 1.0 in) across with yellow to peach flowers (Welsh et al 2003). The plants shrink underground for several months during dry or cold seasons, and are only noticeable in flower.</w:t>
      </w:r>
    </w:p>
    <w:p w:rsidR="006168DB" w:rsidRDefault="006168DB" w:rsidP="006168DB">
      <w:pPr>
        <w:pStyle w:val="Bodytext0"/>
      </w:pPr>
    </w:p>
    <w:p w:rsidR="006168DB" w:rsidRDefault="006168DB" w:rsidP="006168DB">
      <w:pPr>
        <w:pStyle w:val="Bodytext0"/>
      </w:pPr>
      <w:proofErr w:type="spellStart"/>
      <w:r w:rsidRPr="002375B8">
        <w:rPr>
          <w:i/>
        </w:rPr>
        <w:t>Distribution</w:t>
      </w:r>
      <w:proofErr w:type="gramStart"/>
      <w:r>
        <w:t>:This</w:t>
      </w:r>
      <w:proofErr w:type="spellEnd"/>
      <w:proofErr w:type="gramEnd"/>
      <w:r>
        <w:t xml:space="preserve"> rare species is limited in distribution to five populations in the San Rafael Swell region of Emery County, Utah. Current surveys estimate the total number of individuals at about 20,000. </w:t>
      </w:r>
    </w:p>
    <w:p w:rsidR="006168DB" w:rsidRDefault="006168DB" w:rsidP="006168DB">
      <w:pPr>
        <w:pStyle w:val="Bodytext0"/>
      </w:pPr>
    </w:p>
    <w:p w:rsidR="006168DB" w:rsidRDefault="006168DB" w:rsidP="006168DB">
      <w:pPr>
        <w:pStyle w:val="Bodytext0"/>
      </w:pPr>
      <w:r w:rsidRPr="002375B8">
        <w:rPr>
          <w:i/>
        </w:rPr>
        <w:t>Habitat</w:t>
      </w:r>
      <w:r>
        <w:t>: San Rafael cactus occurs on Juniper/</w:t>
      </w:r>
      <w:proofErr w:type="spellStart"/>
      <w:r>
        <w:t>pinyon</w:t>
      </w:r>
      <w:proofErr w:type="spellEnd"/>
      <w:r>
        <w:t xml:space="preserve"> and salt desert shrub communities on hills, benches and flatlands of the Colorado Plateau. </w:t>
      </w:r>
    </w:p>
    <w:p w:rsidR="006168DB" w:rsidRDefault="006168DB" w:rsidP="006168DB">
      <w:pPr>
        <w:pStyle w:val="Heading4"/>
        <w:rPr>
          <w:b/>
          <w:bCs/>
          <w:i w:val="0"/>
          <w:iCs w:val="0"/>
        </w:rPr>
      </w:pPr>
    </w:p>
    <w:p w:rsidR="006168DB" w:rsidRPr="00A90532" w:rsidRDefault="006168DB" w:rsidP="006168DB">
      <w:pPr>
        <w:pStyle w:val="Heading4"/>
        <w:rPr>
          <w:b/>
          <w:bCs/>
          <w:i w:val="0"/>
          <w:iCs w:val="0"/>
        </w:rPr>
      </w:pPr>
      <w:r w:rsidRPr="00A90532">
        <w:rPr>
          <w:b/>
          <w:bCs/>
          <w:i w:val="0"/>
          <w:iCs w:val="0"/>
        </w:rPr>
        <w:t>Adaptation</w:t>
      </w:r>
    </w:p>
    <w:p w:rsidR="006168DB" w:rsidRDefault="006168DB" w:rsidP="006168DB">
      <w:pPr>
        <w:pStyle w:val="Bodytext0"/>
      </w:pPr>
      <w:r>
        <w:t xml:space="preserve">This species is adapted to limestone gravels, </w:t>
      </w:r>
      <w:proofErr w:type="spellStart"/>
      <w:r>
        <w:t>shales</w:t>
      </w:r>
      <w:proofErr w:type="spellEnd"/>
      <w:r>
        <w:t xml:space="preserve">, clays and </w:t>
      </w:r>
      <w:proofErr w:type="spellStart"/>
      <w:r>
        <w:t>silty</w:t>
      </w:r>
      <w:proofErr w:type="spellEnd"/>
      <w:r>
        <w:t xml:space="preserve"> substrates of the Morrison, Carmel, and Moenkopi formations at 1850 to 2050 m (6070 to 6700 ft).</w:t>
      </w:r>
    </w:p>
    <w:p w:rsidR="006168DB" w:rsidRDefault="006168DB" w:rsidP="006168DB">
      <w:pPr>
        <w:pStyle w:val="Bodytext0"/>
      </w:pPr>
    </w:p>
    <w:p w:rsidR="006168DB" w:rsidRPr="00A90532" w:rsidRDefault="006168DB" w:rsidP="006168DB">
      <w:pPr>
        <w:pStyle w:val="Heading4"/>
        <w:rPr>
          <w:b/>
          <w:bCs/>
          <w:i w:val="0"/>
          <w:iCs w:val="0"/>
        </w:rPr>
      </w:pPr>
      <w:r w:rsidRPr="00A90532">
        <w:rPr>
          <w:b/>
          <w:bCs/>
          <w:i w:val="0"/>
          <w:iCs w:val="0"/>
        </w:rPr>
        <w:t>Management</w:t>
      </w:r>
    </w:p>
    <w:p w:rsidR="006168DB" w:rsidRDefault="006168DB" w:rsidP="006168DB">
      <w:pPr>
        <w:pStyle w:val="Bodytext0"/>
      </w:pPr>
      <w:r>
        <w:t xml:space="preserve">San Rafael cactus is highly sought by cactus enthusiasts.  It is also under threat from ORV use which is popular in its native habitat. Additionally, approximately half of the species range is covered by oil and gas leases and mining claims. </w:t>
      </w:r>
    </w:p>
    <w:p w:rsidR="006168DB" w:rsidRDefault="006168DB" w:rsidP="006168DB">
      <w:pPr>
        <w:pStyle w:val="Bodytext0"/>
      </w:pPr>
    </w:p>
    <w:p w:rsidR="006168DB" w:rsidRDefault="006168DB" w:rsidP="006168DB">
      <w:pPr>
        <w:pStyle w:val="Bodytext0"/>
      </w:pPr>
      <w:r>
        <w:t>Management goals are focused on the protection of habitat from disturbance. These include the prevention of plant collection in natural populations, and implementing conservation measures to minimize and mitigate land use activities (USDI FWS 2007).</w:t>
      </w:r>
    </w:p>
    <w:p w:rsidR="006168DB" w:rsidRDefault="006168DB" w:rsidP="006168DB">
      <w:pPr>
        <w:pStyle w:val="Bodytext0"/>
      </w:pPr>
    </w:p>
    <w:p w:rsidR="006168DB" w:rsidRPr="00A90532" w:rsidRDefault="006168DB" w:rsidP="006168DB">
      <w:pPr>
        <w:pStyle w:val="Heading4"/>
        <w:rPr>
          <w:b/>
          <w:bCs/>
          <w:i w:val="0"/>
          <w:iCs w:val="0"/>
        </w:rPr>
      </w:pPr>
      <w:r w:rsidRPr="00A90532">
        <w:rPr>
          <w:b/>
          <w:bCs/>
          <w:i w:val="0"/>
          <w:iCs w:val="0"/>
        </w:rPr>
        <w:t>Pests and Potential Problems</w:t>
      </w:r>
    </w:p>
    <w:p w:rsidR="006168DB" w:rsidRDefault="006168DB" w:rsidP="006168DB">
      <w:pPr>
        <w:pStyle w:val="Bodytext0"/>
      </w:pPr>
      <w:r>
        <w:t>The cactus borer beetle (</w:t>
      </w:r>
      <w:proofErr w:type="spellStart"/>
      <w:r w:rsidRPr="004E1B77">
        <w:rPr>
          <w:i/>
        </w:rPr>
        <w:t>Moneilema</w:t>
      </w:r>
      <w:proofErr w:type="spellEnd"/>
      <w:r w:rsidRPr="004E1B77">
        <w:rPr>
          <w:i/>
        </w:rPr>
        <w:t xml:space="preserve"> </w:t>
      </w:r>
      <w:proofErr w:type="spellStart"/>
      <w:r w:rsidRPr="004E1B77">
        <w:rPr>
          <w:i/>
        </w:rPr>
        <w:t>semipunctatum</w:t>
      </w:r>
      <w:proofErr w:type="spellEnd"/>
      <w:r>
        <w:t>) is known to parasitize San Rafael cactus.</w:t>
      </w:r>
    </w:p>
    <w:p w:rsidR="006168DB" w:rsidRDefault="006168DB" w:rsidP="006168DB">
      <w:pPr>
        <w:pStyle w:val="Bodytext0"/>
      </w:pPr>
    </w:p>
    <w:p w:rsidR="006168DB" w:rsidRPr="00A90532" w:rsidRDefault="006168DB" w:rsidP="006168DB">
      <w:pPr>
        <w:pStyle w:val="Heading4"/>
        <w:rPr>
          <w:b/>
          <w:bCs/>
          <w:i w:val="0"/>
          <w:iCs w:val="0"/>
        </w:rPr>
      </w:pPr>
      <w:r w:rsidRPr="00A90532">
        <w:rPr>
          <w:b/>
          <w:bCs/>
          <w:i w:val="0"/>
          <w:iCs w:val="0"/>
        </w:rPr>
        <w:t>Environmental Concerns</w:t>
      </w:r>
    </w:p>
    <w:p w:rsidR="006168DB" w:rsidRDefault="006168DB" w:rsidP="006168DB">
      <w:pPr>
        <w:pStyle w:val="Bodytext0"/>
      </w:pPr>
      <w:r>
        <w:t>There are no known environmental concerns associated with this species.</w:t>
      </w:r>
    </w:p>
    <w:p w:rsidR="006168DB" w:rsidRDefault="006168DB">
      <w:pPr>
        <w:jc w:val="left"/>
        <w:rPr>
          <w:b/>
          <w:bCs/>
          <w:sz w:val="20"/>
        </w:rPr>
      </w:pPr>
      <w:r>
        <w:rPr>
          <w:b/>
          <w:bCs/>
          <w:i/>
          <w:iCs/>
        </w:rPr>
        <w:br w:type="page"/>
      </w:r>
    </w:p>
    <w:p w:rsidR="006168DB" w:rsidRPr="00A90532" w:rsidRDefault="006168DB" w:rsidP="006168DB">
      <w:pPr>
        <w:pStyle w:val="Heading4"/>
        <w:rPr>
          <w:b/>
          <w:bCs/>
          <w:i w:val="0"/>
          <w:iCs w:val="0"/>
        </w:rPr>
      </w:pPr>
      <w:r w:rsidRPr="00A90532">
        <w:rPr>
          <w:b/>
          <w:bCs/>
          <w:i w:val="0"/>
          <w:iCs w:val="0"/>
        </w:rPr>
        <w:lastRenderedPageBreak/>
        <w:t>Seeds and Plant Production</w:t>
      </w:r>
    </w:p>
    <w:p w:rsidR="006168DB" w:rsidRDefault="006168DB" w:rsidP="006168DB">
      <w:pPr>
        <w:pStyle w:val="Bodytext0"/>
      </w:pPr>
      <w:r>
        <w:t>Plants of San Rafael cactus are illegally taken by cactus collectors and transplanted to pots and gardens. There is however no information available on plant production from seed.</w:t>
      </w:r>
    </w:p>
    <w:p w:rsidR="006168DB" w:rsidRPr="006D7A42" w:rsidRDefault="006168DB" w:rsidP="006168DB">
      <w:pPr>
        <w:pStyle w:val="Bodytext0"/>
      </w:pPr>
    </w:p>
    <w:p w:rsidR="006168DB" w:rsidRPr="00A90532" w:rsidRDefault="006168DB" w:rsidP="006168DB">
      <w:pPr>
        <w:pStyle w:val="Heading4"/>
        <w:rPr>
          <w:b/>
          <w:bCs/>
          <w:i w:val="0"/>
          <w:iCs w:val="0"/>
        </w:rPr>
      </w:pPr>
      <w:r w:rsidRPr="00A90532">
        <w:rPr>
          <w:b/>
          <w:bCs/>
          <w:i w:val="0"/>
          <w:iCs w:val="0"/>
        </w:rPr>
        <w:t>References</w:t>
      </w:r>
    </w:p>
    <w:p w:rsidR="006168DB" w:rsidRDefault="006168DB" w:rsidP="006168DB">
      <w:pPr>
        <w:pStyle w:val="Heading5"/>
        <w:ind w:left="360" w:hanging="360"/>
        <w:jc w:val="left"/>
        <w:rPr>
          <w:b w:val="0"/>
        </w:rPr>
      </w:pPr>
      <w:proofErr w:type="gramStart"/>
      <w:r w:rsidRPr="00781334">
        <w:rPr>
          <w:b w:val="0"/>
        </w:rPr>
        <w:t>USDI Fish and Wildlife Service.</w:t>
      </w:r>
      <w:proofErr w:type="gramEnd"/>
      <w:r w:rsidRPr="00781334">
        <w:rPr>
          <w:b w:val="0"/>
        </w:rPr>
        <w:t xml:space="preserve"> 198</w:t>
      </w:r>
      <w:r>
        <w:rPr>
          <w:b w:val="0"/>
        </w:rPr>
        <w:t xml:space="preserve">7. Endangered and threatened wildlife and plants; determination of endangered status for </w:t>
      </w:r>
      <w:proofErr w:type="spellStart"/>
      <w:r>
        <w:rPr>
          <w:b w:val="0"/>
        </w:rPr>
        <w:t>Pediocactus</w:t>
      </w:r>
      <w:proofErr w:type="spellEnd"/>
      <w:r>
        <w:rPr>
          <w:b w:val="0"/>
        </w:rPr>
        <w:t xml:space="preserve"> </w:t>
      </w:r>
      <w:proofErr w:type="spellStart"/>
      <w:r>
        <w:rPr>
          <w:b w:val="0"/>
        </w:rPr>
        <w:t>despainii</w:t>
      </w:r>
      <w:proofErr w:type="spellEnd"/>
      <w:r>
        <w:rPr>
          <w:b w:val="0"/>
        </w:rPr>
        <w:t xml:space="preserve"> (San Rafael Cactus). </w:t>
      </w:r>
      <w:proofErr w:type="gramStart"/>
      <w:r>
        <w:rPr>
          <w:b w:val="0"/>
        </w:rPr>
        <w:t>Federal Register.</w:t>
      </w:r>
      <w:proofErr w:type="gramEnd"/>
      <w:r>
        <w:rPr>
          <w:b w:val="0"/>
        </w:rPr>
        <w:t xml:space="preserve"> 52 (179): 34914-34917.</w:t>
      </w:r>
    </w:p>
    <w:p w:rsidR="006168DB" w:rsidRDefault="006168DB" w:rsidP="006168DB">
      <w:pPr>
        <w:pStyle w:val="Header3"/>
        <w:keepNext w:val="0"/>
        <w:ind w:left="360" w:hanging="360"/>
        <w:rPr>
          <w:b w:val="0"/>
        </w:rPr>
      </w:pPr>
      <w:proofErr w:type="gramStart"/>
      <w:r>
        <w:rPr>
          <w:b w:val="0"/>
        </w:rPr>
        <w:t>USDI Fish and Wildlife Service.</w:t>
      </w:r>
      <w:proofErr w:type="gramEnd"/>
      <w:r>
        <w:rPr>
          <w:b w:val="0"/>
        </w:rPr>
        <w:t xml:space="preserve"> 2007. Recovery outline for San Rafael Cactus (</w:t>
      </w:r>
      <w:proofErr w:type="spellStart"/>
      <w:r>
        <w:rPr>
          <w:b w:val="0"/>
        </w:rPr>
        <w:t>Pediocactus</w:t>
      </w:r>
      <w:proofErr w:type="spellEnd"/>
      <w:r>
        <w:rPr>
          <w:b w:val="0"/>
        </w:rPr>
        <w:t xml:space="preserve"> </w:t>
      </w:r>
      <w:proofErr w:type="spellStart"/>
      <w:r>
        <w:rPr>
          <w:b w:val="0"/>
        </w:rPr>
        <w:t>despainii</w:t>
      </w:r>
      <w:proofErr w:type="spellEnd"/>
      <w:r>
        <w:rPr>
          <w:b w:val="0"/>
        </w:rPr>
        <w:t>_ and Winkler cactus (</w:t>
      </w:r>
      <w:proofErr w:type="spellStart"/>
      <w:r>
        <w:rPr>
          <w:b w:val="0"/>
        </w:rPr>
        <w:t>Pediocactus</w:t>
      </w:r>
      <w:proofErr w:type="spellEnd"/>
      <w:r>
        <w:rPr>
          <w:b w:val="0"/>
        </w:rPr>
        <w:t xml:space="preserve"> </w:t>
      </w:r>
      <w:proofErr w:type="spellStart"/>
      <w:r>
        <w:rPr>
          <w:b w:val="0"/>
        </w:rPr>
        <w:t>winkleri</w:t>
      </w:r>
      <w:proofErr w:type="spellEnd"/>
      <w:r>
        <w:rPr>
          <w:b w:val="0"/>
        </w:rPr>
        <w:t xml:space="preserve">). </w:t>
      </w:r>
      <w:proofErr w:type="gramStart"/>
      <w:r>
        <w:rPr>
          <w:b w:val="0"/>
        </w:rPr>
        <w:t>U.S. Fish and Wildlife Service, Salt Lake City, UT.</w:t>
      </w:r>
      <w:proofErr w:type="gramEnd"/>
      <w:r>
        <w:rPr>
          <w:b w:val="0"/>
        </w:rPr>
        <w:t xml:space="preserve"> </w:t>
      </w:r>
      <w:proofErr w:type="gramStart"/>
      <w:r>
        <w:rPr>
          <w:b w:val="0"/>
        </w:rPr>
        <w:t>10 pp.</w:t>
      </w:r>
      <w:proofErr w:type="gramEnd"/>
    </w:p>
    <w:p w:rsidR="006168DB" w:rsidRPr="00222F37" w:rsidRDefault="006168DB" w:rsidP="006168DB">
      <w:pPr>
        <w:pStyle w:val="Header3"/>
        <w:keepNext w:val="0"/>
        <w:ind w:left="360" w:hanging="360"/>
        <w:rPr>
          <w:b w:val="0"/>
        </w:rPr>
      </w:pPr>
      <w:proofErr w:type="gramStart"/>
      <w:r>
        <w:rPr>
          <w:b w:val="0"/>
        </w:rPr>
        <w:t>Welsh, S.L., N.D. Atwood, S. Goodrich, and L.C. Higgins.</w:t>
      </w:r>
      <w:proofErr w:type="gramEnd"/>
      <w:r>
        <w:rPr>
          <w:b w:val="0"/>
        </w:rPr>
        <w:t xml:space="preserve"> 2003. A </w:t>
      </w:r>
      <w:smartTag w:uri="urn:schemas-microsoft-com:office:smarttags" w:element="State">
        <w:smartTag w:uri="urn:schemas-microsoft-com:office:smarttags" w:element="place">
          <w:r>
            <w:rPr>
              <w:b w:val="0"/>
            </w:rPr>
            <w:t>Utah</w:t>
          </w:r>
        </w:smartTag>
      </w:smartTag>
      <w:r>
        <w:rPr>
          <w:b w:val="0"/>
        </w:rPr>
        <w:t xml:space="preserve"> Flora. Third Edition, revised. </w:t>
      </w:r>
      <w:proofErr w:type="gramStart"/>
      <w:r>
        <w:rPr>
          <w:b w:val="0"/>
        </w:rPr>
        <w:t>Brigham Young University, Provo, UT.</w:t>
      </w:r>
      <w:proofErr w:type="gramEnd"/>
    </w:p>
    <w:p w:rsidR="006168DB" w:rsidRPr="00222F37" w:rsidRDefault="006168DB" w:rsidP="006168DB">
      <w:pPr>
        <w:pStyle w:val="Bodytext0"/>
      </w:pPr>
    </w:p>
    <w:p w:rsidR="006168DB" w:rsidRPr="00A90532" w:rsidRDefault="006168DB" w:rsidP="006168DB">
      <w:pPr>
        <w:pStyle w:val="Heading4"/>
        <w:rPr>
          <w:b/>
          <w:bCs/>
          <w:i w:val="0"/>
          <w:iCs w:val="0"/>
        </w:rPr>
      </w:pPr>
      <w:r w:rsidRPr="00A90532">
        <w:rPr>
          <w:b/>
          <w:bCs/>
          <w:i w:val="0"/>
          <w:iCs w:val="0"/>
        </w:rPr>
        <w:t>Prepared By</w:t>
      </w:r>
    </w:p>
    <w:p w:rsidR="006168DB" w:rsidRDefault="006168DB" w:rsidP="006168DB">
      <w:pPr>
        <w:pStyle w:val="Bodytext0"/>
      </w:pPr>
      <w:bookmarkStart w:id="3" w:name="OLE_LINK3"/>
      <w:bookmarkStart w:id="4" w:name="OLE_LINK4"/>
      <w:proofErr w:type="gramStart"/>
      <w:r w:rsidRPr="00A55DE6">
        <w:rPr>
          <w:i/>
        </w:rPr>
        <w:t>Derek Tilley</w:t>
      </w:r>
      <w:r>
        <w:t>; USDA NRCS Plant Materials Center, Aberdeen, Idaho.</w:t>
      </w:r>
      <w:proofErr w:type="gramEnd"/>
    </w:p>
    <w:p w:rsidR="006168DB" w:rsidRDefault="006168DB" w:rsidP="006168DB">
      <w:pPr>
        <w:pStyle w:val="Bodytext0"/>
      </w:pPr>
    </w:p>
    <w:p w:rsidR="006168DB" w:rsidRDefault="006168DB" w:rsidP="006168DB">
      <w:pPr>
        <w:pStyle w:val="Bodytext0"/>
      </w:pPr>
      <w:proofErr w:type="gramStart"/>
      <w:r w:rsidRPr="007E4C9C">
        <w:rPr>
          <w:i/>
        </w:rPr>
        <w:t>Loren St. John</w:t>
      </w:r>
      <w:r>
        <w:t>, USDA NRCS Plant Materials Center, Aberdeen, Idaho.</w:t>
      </w:r>
      <w:proofErr w:type="gramEnd"/>
    </w:p>
    <w:p w:rsidR="006168DB" w:rsidRDefault="006168DB" w:rsidP="006168DB">
      <w:pPr>
        <w:pStyle w:val="Bodytext0"/>
      </w:pPr>
    </w:p>
    <w:p w:rsidR="006168DB" w:rsidRDefault="006168DB" w:rsidP="006168DB">
      <w:pPr>
        <w:pStyle w:val="Bodytext0"/>
      </w:pPr>
      <w:proofErr w:type="gramStart"/>
      <w:r w:rsidRPr="007E4C9C">
        <w:rPr>
          <w:i/>
        </w:rPr>
        <w:t>Dan Ogle</w:t>
      </w:r>
      <w:r>
        <w:t>, USDA NRCS State Office, Boise, Idaho.</w:t>
      </w:r>
      <w:proofErr w:type="gramEnd"/>
    </w:p>
    <w:p w:rsidR="006168DB" w:rsidRDefault="006168DB" w:rsidP="006168DB">
      <w:pPr>
        <w:pStyle w:val="Bodytext0"/>
      </w:pPr>
    </w:p>
    <w:p w:rsidR="006168DB" w:rsidRPr="00A90532" w:rsidRDefault="006168DB" w:rsidP="006168DB">
      <w:pPr>
        <w:pStyle w:val="Heading4"/>
        <w:rPr>
          <w:b/>
          <w:bCs/>
          <w:i w:val="0"/>
          <w:iCs w:val="0"/>
        </w:rPr>
      </w:pPr>
      <w:r w:rsidRPr="00A90532">
        <w:rPr>
          <w:b/>
          <w:bCs/>
          <w:i w:val="0"/>
          <w:iCs w:val="0"/>
        </w:rPr>
        <w:t>Citation</w:t>
      </w:r>
    </w:p>
    <w:p w:rsidR="006168DB" w:rsidRDefault="006168DB" w:rsidP="006168DB">
      <w:pPr>
        <w:jc w:val="left"/>
        <w:rPr>
          <w:b/>
          <w:sz w:val="20"/>
        </w:rPr>
      </w:pPr>
      <w:r>
        <w:rPr>
          <w:sz w:val="20"/>
        </w:rPr>
        <w:t>Tilley, D., St. John, L. and D. Ogle. 2010. Plant guide for San Rafael cactus (</w:t>
      </w:r>
      <w:proofErr w:type="spellStart"/>
      <w:r>
        <w:rPr>
          <w:i/>
          <w:sz w:val="20"/>
        </w:rPr>
        <w:t>Pediocactus</w:t>
      </w:r>
      <w:proofErr w:type="spellEnd"/>
      <w:r>
        <w:rPr>
          <w:i/>
          <w:sz w:val="20"/>
        </w:rPr>
        <w:t xml:space="preserve"> </w:t>
      </w:r>
      <w:proofErr w:type="spellStart"/>
      <w:r>
        <w:rPr>
          <w:i/>
          <w:sz w:val="20"/>
        </w:rPr>
        <w:t>despainii</w:t>
      </w:r>
      <w:proofErr w:type="spellEnd"/>
      <w:r>
        <w:rPr>
          <w:sz w:val="20"/>
        </w:rPr>
        <w:t xml:space="preserve">). </w:t>
      </w:r>
      <w:proofErr w:type="gramStart"/>
      <w:r>
        <w:rPr>
          <w:sz w:val="20"/>
        </w:rPr>
        <w:t>USDA-Natural Resources Conservation Service, Idaho Plant Materials Center.</w:t>
      </w:r>
      <w:proofErr w:type="gramEnd"/>
      <w:r>
        <w:rPr>
          <w:sz w:val="20"/>
        </w:rPr>
        <w:t xml:space="preserve"> </w:t>
      </w:r>
      <w:smartTag w:uri="urn:schemas-microsoft-com:office:smarttags" w:element="place">
        <w:smartTag w:uri="urn:schemas-microsoft-com:office:smarttags" w:element="City">
          <w:r>
            <w:rPr>
              <w:sz w:val="20"/>
            </w:rPr>
            <w:t>Aberdeen</w:t>
          </w:r>
        </w:smartTag>
        <w:r>
          <w:rPr>
            <w:sz w:val="20"/>
          </w:rPr>
          <w:t xml:space="preserve">, </w:t>
        </w:r>
        <w:smartTag w:uri="urn:schemas-microsoft-com:office:smarttags" w:element="State">
          <w:r>
            <w:rPr>
              <w:sz w:val="20"/>
            </w:rPr>
            <w:t>ID.</w:t>
          </w:r>
        </w:smartTag>
      </w:smartTag>
    </w:p>
    <w:bookmarkEnd w:id="3"/>
    <w:bookmarkEnd w:id="4"/>
    <w:p w:rsidR="006168DB" w:rsidRDefault="006168DB" w:rsidP="006168DB">
      <w:pPr>
        <w:pStyle w:val="Bodytext0"/>
      </w:pPr>
    </w:p>
    <w:p w:rsidR="006168DB" w:rsidRDefault="006168DB" w:rsidP="006168DB">
      <w:pPr>
        <w:pStyle w:val="Header4"/>
        <w:keepNext w:val="0"/>
        <w:rPr>
          <w:sz w:val="20"/>
        </w:rPr>
      </w:pPr>
      <w:r>
        <w:rPr>
          <w:sz w:val="20"/>
        </w:rPr>
        <w:t>Published: November 2010</w:t>
      </w:r>
    </w:p>
    <w:p w:rsidR="006168DB" w:rsidRDefault="006168DB" w:rsidP="006168DB">
      <w:pPr>
        <w:pStyle w:val="Header4"/>
        <w:keepNext w:val="0"/>
        <w:rPr>
          <w:sz w:val="20"/>
        </w:rPr>
      </w:pPr>
    </w:p>
    <w:p w:rsidR="006168DB" w:rsidRPr="006168DB" w:rsidRDefault="006168DB" w:rsidP="006168DB">
      <w:pPr>
        <w:pStyle w:val="Header4"/>
        <w:keepNext w:val="0"/>
        <w:rPr>
          <w:sz w:val="20"/>
        </w:rPr>
      </w:pPr>
      <w:r w:rsidRPr="006168DB">
        <w:rPr>
          <w:sz w:val="20"/>
        </w:rPr>
        <w:t>Edited: 28Jul2010djt; 25Aug2010lsj; 24Aug2010dgo</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1" w:tgtFrame="_blank" w:tooltip="USDA NRCS Web site" w:history="1">
        <w:r w:rsidR="00E87D06" w:rsidRPr="00BC6320">
          <w:rPr>
            <w:rStyle w:val="Hyperlink"/>
          </w:rPr>
          <w:t>http://www.nrcs.usda.gov/</w:t>
        </w:r>
      </w:hyperlink>
      <w:r w:rsidR="00E87D06" w:rsidRPr="00E87D06">
        <w:t xml:space="preserve"> and visit the PLANTS Web site at </w:t>
      </w:r>
      <w:hyperlink r:id="rId12"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3"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61FD0" w:rsidRDefault="00061FD0" w:rsidP="00DE7F41">
      <w:pPr>
        <w:pStyle w:val="BodytextNRCS"/>
        <w:spacing w:before="240"/>
      </w:pPr>
    </w:p>
    <w:p w:rsidR="006168DB" w:rsidRDefault="006168DB" w:rsidP="00DE7F41">
      <w:pPr>
        <w:pStyle w:val="BodytextNRCS"/>
        <w:spacing w:before="240"/>
      </w:pPr>
    </w:p>
    <w:p w:rsidR="006168DB" w:rsidRDefault="006168DB" w:rsidP="00DE7F41">
      <w:pPr>
        <w:pStyle w:val="BodytextNRCS"/>
        <w:spacing w:before="240"/>
      </w:pPr>
    </w:p>
    <w:p w:rsidR="006168DB" w:rsidRDefault="006168DB" w:rsidP="00DE7F41">
      <w:pPr>
        <w:pStyle w:val="BodytextNRCS"/>
        <w:spacing w:before="240"/>
      </w:pPr>
    </w:p>
    <w:p w:rsidR="00061FD0" w:rsidRDefault="00061FD0" w:rsidP="00061FD0">
      <w:pPr>
        <w:pStyle w:val="Footer"/>
        <w:rPr>
          <w:b/>
          <w:color w:val="00A886"/>
          <w:sz w:val="20"/>
        </w:rPr>
        <w:sectPr w:rsidR="00061FD0" w:rsidSect="002F4DFE">
          <w:headerReference w:type="default" r:id="rId14"/>
          <w:footerReference w:type="default" r:id="rId15"/>
          <w:type w:val="continuous"/>
          <w:pgSz w:w="12240" w:h="15840" w:code="1"/>
          <w:pgMar w:top="1080" w:right="1080" w:bottom="1080" w:left="1080" w:header="720" w:footer="720" w:gutter="0"/>
          <w:cols w:num="2" w:space="720"/>
          <w:titlePg/>
          <w:docGrid w:linePitch="326"/>
        </w:sectPr>
      </w:pPr>
      <w:r>
        <w:rPr>
          <w:b/>
          <w:color w:val="00A886"/>
          <w:sz w:val="20"/>
        </w:rPr>
        <w:br w:type="column"/>
      </w: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1531" w:rsidRDefault="000E1531">
      <w:r>
        <w:separator/>
      </w:r>
    </w:p>
  </w:endnote>
  <w:endnote w:type="continuationSeparator" w:id="0">
    <w:p w:rsidR="000E1531" w:rsidRDefault="000E15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altName w:val="Segoe UI"/>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1531" w:rsidRDefault="000E1531">
      <w:r>
        <w:separator/>
      </w:r>
    </w:p>
  </w:footnote>
  <w:footnote w:type="continuationSeparator" w:id="0">
    <w:p w:rsidR="000E1531" w:rsidRDefault="000E15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41986">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9778EB"/>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1531"/>
    <w:rsid w:val="000E3166"/>
    <w:rsid w:val="000E35A0"/>
    <w:rsid w:val="000F1970"/>
    <w:rsid w:val="000F4C63"/>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80D6D"/>
    <w:rsid w:val="00280F13"/>
    <w:rsid w:val="00293979"/>
    <w:rsid w:val="0029707F"/>
    <w:rsid w:val="002B5C39"/>
    <w:rsid w:val="002C3B5E"/>
    <w:rsid w:val="002C45BA"/>
    <w:rsid w:val="002E6B0C"/>
    <w:rsid w:val="002F4DFE"/>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52B0C"/>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92CFA"/>
    <w:rsid w:val="005950BD"/>
    <w:rsid w:val="005A2740"/>
    <w:rsid w:val="005F57D8"/>
    <w:rsid w:val="005F6574"/>
    <w:rsid w:val="005F6BC2"/>
    <w:rsid w:val="00604076"/>
    <w:rsid w:val="00614036"/>
    <w:rsid w:val="0061608E"/>
    <w:rsid w:val="006168DB"/>
    <w:rsid w:val="006333FE"/>
    <w:rsid w:val="00634E80"/>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72B4"/>
    <w:rsid w:val="008B3C33"/>
    <w:rsid w:val="008D400F"/>
    <w:rsid w:val="008E6018"/>
    <w:rsid w:val="008F3D5A"/>
    <w:rsid w:val="009027B9"/>
    <w:rsid w:val="0090772D"/>
    <w:rsid w:val="00916BBA"/>
    <w:rsid w:val="009322AB"/>
    <w:rsid w:val="009372DC"/>
    <w:rsid w:val="00964586"/>
    <w:rsid w:val="00975162"/>
    <w:rsid w:val="009778EB"/>
    <w:rsid w:val="00982214"/>
    <w:rsid w:val="00A06FE6"/>
    <w:rsid w:val="00A11C8D"/>
    <w:rsid w:val="00A12175"/>
    <w:rsid w:val="00A168C8"/>
    <w:rsid w:val="00A27C54"/>
    <w:rsid w:val="00A339BF"/>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2523E"/>
    <w:rsid w:val="00E62883"/>
    <w:rsid w:val="00E636E1"/>
    <w:rsid w:val="00E717F3"/>
    <w:rsid w:val="00E84230"/>
    <w:rsid w:val="00E87D06"/>
    <w:rsid w:val="00E9203C"/>
    <w:rsid w:val="00E93233"/>
    <w:rsid w:val="00E96F43"/>
    <w:rsid w:val="00EA441B"/>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hapeDefaults>
    <o:shapedefaults v:ext="edit" spidmax="41986">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6168DB"/>
    <w:pPr>
      <w:tabs>
        <w:tab w:val="left" w:pos="2430"/>
      </w:tabs>
      <w:jc w:val="left"/>
    </w:pPr>
    <w:rPr>
      <w:color w:val="auto"/>
      <w:sz w:val="20"/>
    </w:rPr>
  </w:style>
  <w:style w:type="character" w:customStyle="1" w:styleId="BodytextChar0">
    <w:name w:val="Body text Char"/>
    <w:basedOn w:val="BodyTextChar"/>
    <w:link w:val="Bodytext0"/>
    <w:rsid w:val="006168DB"/>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5</TotalTime>
  <Pages>2</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4512</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San Rafael cactus</dc:title>
  <dc:subject>San Rafael cactus (Pediocactus despainii S.L. Welsh &amp; Goodrich)</dc:subject>
  <dc:creator>USDA-NRCS Aberdeen Plant Materials Center</dc:creator>
  <cp:keywords>Pediocactus despainii S.L. Welsh &amp; Goodrich, San Rafael cactus, Despain's footcactus</cp:keywords>
  <cp:lastModifiedBy>Julie DePue</cp:lastModifiedBy>
  <cp:revision>2</cp:revision>
  <cp:lastPrinted>2010-08-20T19:27:00Z</cp:lastPrinted>
  <dcterms:created xsi:type="dcterms:W3CDTF">2011-01-10T20:48:00Z</dcterms:created>
  <dcterms:modified xsi:type="dcterms:W3CDTF">2011-03-21T18:42:00Z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
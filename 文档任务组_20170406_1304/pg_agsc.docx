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1D3A17" w:rsidP="00FB030E">
      <w:pPr>
        <w:pStyle w:val="Title"/>
        <w:rPr>
          <w:sz w:val="24"/>
          <w:szCs w:val="24"/>
        </w:rPr>
      </w:pPr>
      <w:r>
        <w:rPr>
          <w:bCs w:val="0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2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567EE9" w:rsidP="00567EE9">
      <w:pPr>
        <w:pStyle w:val="Title"/>
        <w:tabs>
          <w:tab w:val="right" w:pos="10080"/>
        </w:tabs>
        <w:spacing w:after="120"/>
        <w:jc w:val="center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>
        <w:tab/>
      </w:r>
      <w:r>
        <w:tab/>
      </w:r>
      <w:r w:rsidR="001D3988" w:rsidRPr="003759E1">
        <w:t>Plant Guide</w:t>
      </w:r>
    </w:p>
    <w:tbl>
      <w:tblPr>
        <w:tblW w:w="0" w:type="auto"/>
        <w:tblInd w:w="18" w:type="dxa"/>
        <w:tblLayout w:type="fixed"/>
        <w:tblLook w:val="0000"/>
      </w:tblPr>
      <w:tblGrid>
        <w:gridCol w:w="4410"/>
      </w:tblGrid>
      <w:tr w:rsidR="00224C8F" w:rsidTr="00F44D8B">
        <w:tc>
          <w:tcPr>
            <w:tcW w:w="4410" w:type="dxa"/>
          </w:tcPr>
          <w:p w:rsidR="00413BFB" w:rsidRDefault="00413BFB" w:rsidP="00413BFB">
            <w:pPr>
              <w:pStyle w:val="TitleHeader"/>
              <w:rPr>
                <w:i w:val="0"/>
              </w:rPr>
            </w:pPr>
            <w:r>
              <w:rPr>
                <w:i w:val="0"/>
              </w:rPr>
              <w:lastRenderedPageBreak/>
              <w:t>PURPLE GIANT</w:t>
            </w:r>
          </w:p>
          <w:p w:rsidR="00413BFB" w:rsidRPr="00F44D8B" w:rsidRDefault="00413BFB" w:rsidP="00413BFB">
            <w:pPr>
              <w:pStyle w:val="TitleHeader"/>
              <w:rPr>
                <w:i w:val="0"/>
              </w:rPr>
            </w:pPr>
            <w:r>
              <w:rPr>
                <w:i w:val="0"/>
              </w:rPr>
              <w:t>HYSSOP</w:t>
            </w:r>
          </w:p>
        </w:tc>
      </w:tr>
      <w:tr w:rsidR="00224C8F" w:rsidTr="00F44D8B">
        <w:tc>
          <w:tcPr>
            <w:tcW w:w="4410" w:type="dxa"/>
          </w:tcPr>
          <w:p w:rsidR="00224C8F" w:rsidRDefault="006466E9" w:rsidP="00F44D8B">
            <w:pPr>
              <w:pStyle w:val="Titlesubheader1"/>
              <w:rPr>
                <w:rStyle w:val="Emphasis"/>
              </w:rPr>
            </w:pPr>
            <w:r>
              <w:rPr>
                <w:rStyle w:val="Emphasis"/>
              </w:rPr>
              <w:t xml:space="preserve">Agastache </w:t>
            </w:r>
            <w:bookmarkStart w:id="0" w:name="OLE_LINK2"/>
            <w:r>
              <w:rPr>
                <w:rStyle w:val="Emphasis"/>
              </w:rPr>
              <w:t>scrophularii</w:t>
            </w:r>
            <w:r w:rsidR="00413BFB">
              <w:rPr>
                <w:rStyle w:val="Emphasis"/>
              </w:rPr>
              <w:t>folia</w:t>
            </w:r>
            <w:r w:rsidR="00224C8F">
              <w:rPr>
                <w:rStyle w:val="Emphasis"/>
              </w:rPr>
              <w:t xml:space="preserve"> </w:t>
            </w:r>
            <w:bookmarkEnd w:id="0"/>
          </w:p>
          <w:p w:rsidR="00224C8F" w:rsidRPr="00C9540F" w:rsidRDefault="00224C8F" w:rsidP="00F44D8B">
            <w:pPr>
              <w:pStyle w:val="Titlesubheader1"/>
              <w:rPr>
                <w:i/>
              </w:rPr>
            </w:pPr>
            <w:r w:rsidRPr="00C9540F">
              <w:rPr>
                <w:rStyle w:val="search1"/>
                <w:color w:val="auto"/>
              </w:rPr>
              <w:t>(</w:t>
            </w:r>
            <w:r w:rsidR="00413BFB">
              <w:rPr>
                <w:rStyle w:val="search1"/>
                <w:color w:val="auto"/>
              </w:rPr>
              <w:t>Willd</w:t>
            </w:r>
            <w:r w:rsidRPr="00C9540F">
              <w:rPr>
                <w:rStyle w:val="search1"/>
                <w:color w:val="auto"/>
              </w:rPr>
              <w:t xml:space="preserve">.) </w:t>
            </w:r>
            <w:r w:rsidR="00413BFB">
              <w:rPr>
                <w:rStyle w:val="search1"/>
                <w:color w:val="auto"/>
              </w:rPr>
              <w:t>Kuntze</w:t>
            </w:r>
          </w:p>
        </w:tc>
      </w:tr>
      <w:tr w:rsidR="00224C8F" w:rsidTr="00F44D8B">
        <w:tc>
          <w:tcPr>
            <w:tcW w:w="4410" w:type="dxa"/>
          </w:tcPr>
          <w:p w:rsidR="00224C8F" w:rsidRDefault="00224C8F" w:rsidP="00F44D8B">
            <w:pPr>
              <w:pStyle w:val="Titlesubheader2"/>
              <w:rPr>
                <w:i/>
              </w:rPr>
            </w:pPr>
            <w:r>
              <w:t>Plant Symbol = A</w:t>
            </w:r>
            <w:r w:rsidR="00BF354D">
              <w:t>GSC</w:t>
            </w:r>
          </w:p>
        </w:tc>
      </w:tr>
    </w:tbl>
    <w:p w:rsidR="00600748" w:rsidRPr="00600748" w:rsidRDefault="00224C8F" w:rsidP="00600748">
      <w:pPr>
        <w:pStyle w:val="Header2"/>
        <w:spacing w:after="120"/>
      </w:pPr>
      <w:r>
        <w:t xml:space="preserve">Contributed by: </w:t>
      </w:r>
      <w:r w:rsidR="00BF354D">
        <w:rPr>
          <w:i w:val="0"/>
        </w:rPr>
        <w:t>USDA NRCS Cape May</w:t>
      </w:r>
      <w:r w:rsidRPr="00036BF6">
        <w:rPr>
          <w:i w:val="0"/>
        </w:rPr>
        <w:t xml:space="preserve"> Plant Materials Center</w:t>
      </w:r>
      <w:r w:rsidR="00E15870">
        <w:rPr>
          <w:i w:val="0"/>
        </w:rPr>
        <w:t xml:space="preserve"> </w:t>
      </w:r>
    </w:p>
    <w:p w:rsidR="00457033" w:rsidRDefault="001D3A17" w:rsidP="00457033">
      <w:pPr>
        <w:pStyle w:val="Header2"/>
        <w:keepNext/>
        <w:spacing w:after="120"/>
        <w:jc w:val="center"/>
      </w:pPr>
      <w:r>
        <w:rPr>
          <w:i w:val="0"/>
          <w:noProof/>
          <w:sz w:val="16"/>
          <w:szCs w:val="16"/>
        </w:rPr>
        <w:drawing>
          <wp:inline distT="0" distB="0" distL="0" distR="0">
            <wp:extent cx="1784985" cy="2681605"/>
            <wp:effectExtent l="19050" t="0" r="5715" b="0"/>
            <wp:docPr id="1" name="Picture 1" descr="Picture of a purple giant hyssop plant. It is a tall growing mint with diamond-shaped, erect stems, and densely branched puplish inflorescence. The flower is a terminal flower spike 1-6 inches long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a purple giant hyssop plant. It is a tall growing mint with diamond-shaped, erect stems, and densely branched puplish inflorescence. The flower is a terminal flower spike 1-6 inches long.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8E3" w:rsidRPr="00B968E3" w:rsidRDefault="00457033" w:rsidP="00B968E3">
      <w:pPr>
        <w:pStyle w:val="CaptionNRCS"/>
      </w:pPr>
      <w:r w:rsidRPr="002F1EB0">
        <w:t xml:space="preserve">USDA-NRCS PLANTS Database / </w:t>
      </w:r>
      <w:r w:rsidR="002F1EB0" w:rsidRPr="002F1EB0">
        <w:t>William S. Jus</w:t>
      </w:r>
      <w:r w:rsidR="00B968E3">
        <w:t>tice @ USDA-NRCS PLANTS Database</w:t>
      </w:r>
    </w:p>
    <w:p w:rsidR="006C0436" w:rsidRPr="00B968E3" w:rsidRDefault="00224C8F" w:rsidP="00B968E3">
      <w:pPr>
        <w:pStyle w:val="BodytextNRCS"/>
      </w:pPr>
      <w:r w:rsidRPr="006C0436">
        <w:rPr>
          <w:b/>
        </w:rPr>
        <w:t>Alternate Names</w:t>
      </w:r>
    </w:p>
    <w:p w:rsidR="00A33598" w:rsidRDefault="00B968E3" w:rsidP="00B968E3">
      <w:pPr>
        <w:pStyle w:val="BodytextNRCS"/>
        <w:rPr>
          <w:i/>
        </w:rPr>
      </w:pPr>
      <w:r>
        <w:rPr>
          <w:i/>
        </w:rPr>
        <w:t>Common Alternate Names:</w:t>
      </w:r>
    </w:p>
    <w:p w:rsidR="00A33598" w:rsidRDefault="006C0436" w:rsidP="00B968E3">
      <w:pPr>
        <w:pStyle w:val="BodytextNRCS"/>
      </w:pPr>
      <w:r>
        <w:t>giant hyssop</w:t>
      </w:r>
    </w:p>
    <w:p w:rsidR="006C0436" w:rsidRDefault="006C0436" w:rsidP="00B968E3">
      <w:pPr>
        <w:pStyle w:val="BodytextNRCS"/>
      </w:pPr>
      <w:r>
        <w:t>prairie hyssop</w:t>
      </w:r>
    </w:p>
    <w:p w:rsidR="00624F9C" w:rsidRPr="006C0436" w:rsidRDefault="00624F9C" w:rsidP="006C0436">
      <w:pPr>
        <w:pStyle w:val="NRCSBodyText"/>
        <w:rPr>
          <w:i/>
        </w:rPr>
      </w:pPr>
    </w:p>
    <w:p w:rsidR="00A33598" w:rsidRDefault="006C0436" w:rsidP="006C0436">
      <w:pPr>
        <w:pStyle w:val="NRCSBodyText"/>
        <w:rPr>
          <w:i/>
        </w:rPr>
      </w:pPr>
      <w:r>
        <w:rPr>
          <w:i/>
        </w:rPr>
        <w:t>Scientific Alternate Names</w:t>
      </w:r>
      <w:r w:rsidRPr="006C0436">
        <w:rPr>
          <w:i/>
        </w:rPr>
        <w:t xml:space="preserve">: </w:t>
      </w:r>
    </w:p>
    <w:p w:rsidR="00A33598" w:rsidRDefault="00A039D1" w:rsidP="006C0436">
      <w:pPr>
        <w:pStyle w:val="NRCSBodyText"/>
      </w:pPr>
      <w:r w:rsidRPr="006C0436">
        <w:rPr>
          <w:i/>
        </w:rPr>
        <w:t>Hyssopus scrophulari</w:t>
      </w:r>
      <w:r w:rsidR="00CA3A9F">
        <w:rPr>
          <w:i/>
        </w:rPr>
        <w:t>i</w:t>
      </w:r>
      <w:r w:rsidRPr="006C0436">
        <w:rPr>
          <w:i/>
        </w:rPr>
        <w:t>foli</w:t>
      </w:r>
      <w:r w:rsidR="00666C73">
        <w:rPr>
          <w:i/>
        </w:rPr>
        <w:t xml:space="preserve">a </w:t>
      </w:r>
      <w:r>
        <w:t>Willd.</w:t>
      </w:r>
    </w:p>
    <w:p w:rsidR="007F5ABB" w:rsidRPr="007F5ABB" w:rsidRDefault="007F5ABB" w:rsidP="006C0436">
      <w:pPr>
        <w:pStyle w:val="NRCSBodyText"/>
      </w:pPr>
      <w:r w:rsidRPr="007F5ABB">
        <w:rPr>
          <w:i/>
        </w:rPr>
        <w:t xml:space="preserve">Agastache scrophulariifolia </w:t>
      </w:r>
      <w:r w:rsidRPr="007F5ABB">
        <w:t>var.</w:t>
      </w:r>
      <w:r w:rsidRPr="007F5ABB">
        <w:rPr>
          <w:i/>
        </w:rPr>
        <w:t xml:space="preserve"> mollis </w:t>
      </w:r>
      <w:r w:rsidRPr="007F5ABB">
        <w:t>(Fernald) A. Heller</w:t>
      </w:r>
    </w:p>
    <w:p w:rsidR="006C0436" w:rsidRDefault="006C0436" w:rsidP="006C0436">
      <w:pPr>
        <w:pStyle w:val="BodytextNRCS"/>
      </w:pPr>
    </w:p>
    <w:p w:rsidR="00FD1BFB" w:rsidRPr="006C0436" w:rsidRDefault="00224C8F" w:rsidP="006C0436">
      <w:pPr>
        <w:pStyle w:val="BodytextNRCS"/>
        <w:rPr>
          <w:sz w:val="16"/>
          <w:szCs w:val="16"/>
        </w:rPr>
      </w:pPr>
      <w:r w:rsidRPr="00FD1BFB">
        <w:rPr>
          <w:b/>
        </w:rPr>
        <w:t>Uses</w:t>
      </w:r>
    </w:p>
    <w:p w:rsidR="0059441A" w:rsidRDefault="00FD1BFB" w:rsidP="004B7414">
      <w:pPr>
        <w:pStyle w:val="BodytextNRCS"/>
      </w:pPr>
      <w:r w:rsidRPr="00FD1BFB">
        <w:rPr>
          <w:i/>
        </w:rPr>
        <w:t>Wildlife Use</w:t>
      </w:r>
      <w:r w:rsidR="006466E9">
        <w:rPr>
          <w:i/>
        </w:rPr>
        <w:t xml:space="preserve">: </w:t>
      </w:r>
      <w:r w:rsidR="006466E9" w:rsidRPr="00597B6E">
        <w:t>Purple giant hyssop</w:t>
      </w:r>
      <w:r w:rsidR="00597B6E">
        <w:t xml:space="preserve"> provides a nectar source for pollinators and is </w:t>
      </w:r>
      <w:r w:rsidR="00B968E3">
        <w:t>well suited</w:t>
      </w:r>
      <w:r w:rsidR="004A3650">
        <w:t xml:space="preserve"> for </w:t>
      </w:r>
      <w:r w:rsidR="00DA03D2">
        <w:t xml:space="preserve">use in </w:t>
      </w:r>
      <w:r w:rsidR="004A3650">
        <w:t xml:space="preserve">pollinator restoration habitat. </w:t>
      </w:r>
      <w:r w:rsidR="00C341C6">
        <w:t>Preliminary observation found that purple giant hyssop attracted 14 different species of Hymenoptera and Lepidoptera</w:t>
      </w:r>
      <w:r w:rsidR="0051763E">
        <w:t xml:space="preserve"> in Cape May, New Jersey.</w:t>
      </w:r>
      <w:r w:rsidR="00D17C4E">
        <w:t xml:space="preserve"> The </w:t>
      </w:r>
      <w:r w:rsidR="00C341C6">
        <w:t xml:space="preserve">halictid bee </w:t>
      </w:r>
      <w:r w:rsidR="00C341C6" w:rsidRPr="00C341C6">
        <w:t>(</w:t>
      </w:r>
      <w:r w:rsidR="00C341C6" w:rsidRPr="00C341C6">
        <w:rPr>
          <w:i/>
        </w:rPr>
        <w:t>Agapostemon virescens</w:t>
      </w:r>
      <w:r w:rsidR="00C341C6" w:rsidRPr="00C341C6">
        <w:t>)</w:t>
      </w:r>
      <w:r w:rsidR="00C341C6">
        <w:t xml:space="preserve">, </w:t>
      </w:r>
      <w:r w:rsidR="007469FF">
        <w:t>leaf-</w:t>
      </w:r>
      <w:r w:rsidR="008922EF">
        <w:t>cutter bee (</w:t>
      </w:r>
      <w:r w:rsidR="00C341C6" w:rsidRPr="008922EF">
        <w:rPr>
          <w:i/>
        </w:rPr>
        <w:t>Megachile mendica</w:t>
      </w:r>
      <w:r w:rsidR="008922EF">
        <w:t>)</w:t>
      </w:r>
      <w:r w:rsidR="00C341C6">
        <w:t xml:space="preserve">, and </w:t>
      </w:r>
      <w:r w:rsidR="00C341C6" w:rsidRPr="005B4405">
        <w:rPr>
          <w:i/>
        </w:rPr>
        <w:t>Megachile te</w:t>
      </w:r>
      <w:r w:rsidR="007469FF" w:rsidRPr="005B4405">
        <w:rPr>
          <w:i/>
        </w:rPr>
        <w:t>xana</w:t>
      </w:r>
      <w:r w:rsidR="007469FF">
        <w:t xml:space="preserve"> species were most frequently</w:t>
      </w:r>
      <w:r w:rsidR="00C341C6">
        <w:t xml:space="preserve"> </w:t>
      </w:r>
      <w:r w:rsidR="008B5541">
        <w:t>observed visiting</w:t>
      </w:r>
      <w:r w:rsidR="007469FF">
        <w:t xml:space="preserve"> the flower.</w:t>
      </w:r>
      <w:r w:rsidR="00D67845">
        <w:t xml:space="preserve"> </w:t>
      </w:r>
      <w:r w:rsidR="005B4405">
        <w:t>Other bees known to frequent the flower are the European honey</w:t>
      </w:r>
      <w:r w:rsidR="000906EC">
        <w:t xml:space="preserve"> </w:t>
      </w:r>
      <w:r w:rsidR="005B4405">
        <w:t>bee (</w:t>
      </w:r>
      <w:r w:rsidR="005B4405" w:rsidRPr="005B4405">
        <w:rPr>
          <w:i/>
        </w:rPr>
        <w:t xml:space="preserve">Apis </w:t>
      </w:r>
      <w:r w:rsidR="005B4405" w:rsidRPr="005B4405">
        <w:rPr>
          <w:i/>
        </w:rPr>
        <w:lastRenderedPageBreak/>
        <w:t>mellifera</w:t>
      </w:r>
      <w:r w:rsidR="005B4405">
        <w:t>), black and gold bumble bee (</w:t>
      </w:r>
      <w:r w:rsidR="005B4405" w:rsidRPr="005B4405">
        <w:rPr>
          <w:i/>
        </w:rPr>
        <w:t>Bombus auricomus</w:t>
      </w:r>
      <w:r w:rsidR="005B4405">
        <w:t xml:space="preserve">), and </w:t>
      </w:r>
      <w:r w:rsidR="005B4405" w:rsidRPr="005B4405">
        <w:rPr>
          <w:i/>
        </w:rPr>
        <w:t>Bombus pensylvani</w:t>
      </w:r>
      <w:r w:rsidR="003F3F42">
        <w:rPr>
          <w:i/>
        </w:rPr>
        <w:t>cus</w:t>
      </w:r>
      <w:r w:rsidR="005B4405">
        <w:t xml:space="preserve">. </w:t>
      </w:r>
      <w:r w:rsidR="00D67845">
        <w:t xml:space="preserve">The flower </w:t>
      </w:r>
      <w:r w:rsidR="0059441A">
        <w:t>a</w:t>
      </w:r>
      <w:r w:rsidR="00D67845">
        <w:t xml:space="preserve">lso </w:t>
      </w:r>
      <w:r w:rsidR="00355199">
        <w:t>attract</w:t>
      </w:r>
      <w:r w:rsidR="0059441A">
        <w:t>s</w:t>
      </w:r>
      <w:r w:rsidR="00355199">
        <w:t xml:space="preserve"> goldfinches and hummingbirds.</w:t>
      </w:r>
    </w:p>
    <w:p w:rsidR="00380BFA" w:rsidRDefault="00380BFA" w:rsidP="004B7414">
      <w:pPr>
        <w:pStyle w:val="BodytextNRCS"/>
      </w:pPr>
    </w:p>
    <w:p w:rsidR="00C1755D" w:rsidRPr="00380BFA" w:rsidRDefault="00C1755D" w:rsidP="00C1755D">
      <w:pPr>
        <w:pStyle w:val="BodytextNRCS"/>
        <w:rPr>
          <w:b/>
          <w:bCs/>
        </w:rPr>
      </w:pPr>
      <w:r w:rsidRPr="00380BFA">
        <w:rPr>
          <w:b/>
          <w:bCs/>
        </w:rPr>
        <w:t xml:space="preserve">Ornamental </w:t>
      </w:r>
    </w:p>
    <w:p w:rsidR="00C1755D" w:rsidRDefault="00C1755D" w:rsidP="00C1755D">
      <w:pPr>
        <w:pStyle w:val="BodytextNRCS"/>
      </w:pPr>
      <w:r w:rsidRPr="00D92203">
        <w:rPr>
          <w:bCs/>
        </w:rPr>
        <w:t>Purple giant hyssop</w:t>
      </w:r>
      <w:r>
        <w:t xml:space="preserve"> is a popular ornamental plant. The relatively large height of the plant makes it a good choice as a background against fencing. </w:t>
      </w:r>
    </w:p>
    <w:p w:rsidR="00C1755D" w:rsidRDefault="00C1755D" w:rsidP="00380BFA">
      <w:pPr>
        <w:pStyle w:val="BodytextNRCS"/>
        <w:rPr>
          <w:b/>
        </w:rPr>
      </w:pPr>
    </w:p>
    <w:p w:rsidR="00380BFA" w:rsidRPr="00AE56F6" w:rsidRDefault="00380BFA" w:rsidP="00380BFA">
      <w:pPr>
        <w:pStyle w:val="BodytextNRCS"/>
        <w:rPr>
          <w:b/>
        </w:rPr>
      </w:pPr>
      <w:r w:rsidRPr="00AE56F6">
        <w:rPr>
          <w:b/>
        </w:rPr>
        <w:t>Ethnobotany</w:t>
      </w:r>
    </w:p>
    <w:p w:rsidR="00380BFA" w:rsidRPr="00380BFA" w:rsidRDefault="00380BFA" w:rsidP="00380BFA">
      <w:pPr>
        <w:pStyle w:val="BodytextNRCS"/>
      </w:pPr>
      <w:r>
        <w:t xml:space="preserve">Like other members of the mint family, the purple giant hyssop contains essential oils that provide aromatic and medicinal services. </w:t>
      </w:r>
      <w:r w:rsidRPr="00740019">
        <w:t xml:space="preserve">Infusion of the root was used by the Meskwaki </w:t>
      </w:r>
      <w:r>
        <w:t xml:space="preserve">(a Great-Lakes region tribe) </w:t>
      </w:r>
      <w:r w:rsidRPr="00740019">
        <w:t>as a diuretic.</w:t>
      </w:r>
      <w:r>
        <w:t xml:space="preserve"> There is also interest in </w:t>
      </w:r>
      <w:r w:rsidRPr="007D3942">
        <w:rPr>
          <w:i/>
        </w:rPr>
        <w:t>Agastache</w:t>
      </w:r>
      <w:r>
        <w:t xml:space="preserve"> for its flavonoid compounds. However, in the eastern United States species of </w:t>
      </w:r>
      <w:r w:rsidRPr="007D3942">
        <w:rPr>
          <w:i/>
        </w:rPr>
        <w:t>A. scrophulariifolia</w:t>
      </w:r>
      <w:r>
        <w:rPr>
          <w:i/>
        </w:rPr>
        <w:t xml:space="preserve"> </w:t>
      </w:r>
      <w:r>
        <w:t xml:space="preserve">the number of compounds is greatly reduced compared to the western species of </w:t>
      </w:r>
      <w:r w:rsidRPr="007D3942">
        <w:rPr>
          <w:i/>
        </w:rPr>
        <w:t>Agastache</w:t>
      </w:r>
      <w:r w:rsidRPr="007D3942">
        <w:t xml:space="preserve">. </w:t>
      </w:r>
    </w:p>
    <w:p w:rsidR="00C1755D" w:rsidRDefault="00C1755D" w:rsidP="004B7414">
      <w:pPr>
        <w:pStyle w:val="BodytextNRCS"/>
        <w:rPr>
          <w:bCs/>
        </w:rPr>
      </w:pPr>
      <w:bookmarkStart w:id="1" w:name="OLE_LINK1"/>
    </w:p>
    <w:p w:rsidR="00224C8F" w:rsidRPr="00AE56F6" w:rsidRDefault="00224C8F" w:rsidP="004B7414">
      <w:pPr>
        <w:pStyle w:val="BodytextNRCS"/>
        <w:rPr>
          <w:b/>
        </w:rPr>
      </w:pPr>
      <w:r w:rsidRPr="00AE56F6">
        <w:rPr>
          <w:b/>
        </w:rPr>
        <w:t>Status</w:t>
      </w:r>
    </w:p>
    <w:p w:rsidR="00AE56F6" w:rsidRDefault="00224C8F" w:rsidP="00AE56F6">
      <w:pPr>
        <w:pStyle w:val="BodytextNRCS"/>
      </w:pPr>
      <w:r w:rsidRPr="00AE56F6">
        <w:t>Please consult the PLANTS Web site and your State Department of Natural Resources for this plant’s current status (e.g., threatened or endangered species, state noxious status, and wetland indicator values)</w:t>
      </w:r>
      <w:bookmarkEnd w:id="1"/>
      <w:r w:rsidRPr="00AE56F6">
        <w:t>.</w:t>
      </w:r>
    </w:p>
    <w:p w:rsidR="00AE56F6" w:rsidRDefault="00AE56F6" w:rsidP="00AE56F6">
      <w:pPr>
        <w:pStyle w:val="BodytextNRCS"/>
      </w:pPr>
    </w:p>
    <w:p w:rsidR="00224C8F" w:rsidRPr="00AE56F6" w:rsidRDefault="00224C8F" w:rsidP="00AE56F6">
      <w:pPr>
        <w:pStyle w:val="BodytextNRCS"/>
        <w:rPr>
          <w:b/>
        </w:rPr>
      </w:pPr>
      <w:r w:rsidRPr="00AE56F6">
        <w:rPr>
          <w:b/>
        </w:rPr>
        <w:t>Description</w:t>
      </w:r>
    </w:p>
    <w:p w:rsidR="00961449" w:rsidRDefault="00224C8F" w:rsidP="004B7414">
      <w:pPr>
        <w:pStyle w:val="BodytextNRCS"/>
      </w:pPr>
      <w:r w:rsidRPr="00AE56F6">
        <w:rPr>
          <w:i/>
        </w:rPr>
        <w:t>General</w:t>
      </w:r>
      <w:r w:rsidRPr="00AE56F6">
        <w:t>:</w:t>
      </w:r>
      <w:r w:rsidRPr="007F6C9C">
        <w:t xml:space="preserve"> </w:t>
      </w:r>
      <w:r w:rsidR="007C102F">
        <w:t>Purple giant hyssop is a</w:t>
      </w:r>
      <w:r w:rsidR="00B42D40">
        <w:t xml:space="preserve"> late-flowering,</w:t>
      </w:r>
      <w:r w:rsidR="007C102F">
        <w:t xml:space="preserve"> native</w:t>
      </w:r>
      <w:r w:rsidR="004554F2">
        <w:t xml:space="preserve"> </w:t>
      </w:r>
      <w:r w:rsidR="007C102F">
        <w:t xml:space="preserve">perennial </w:t>
      </w:r>
      <w:r w:rsidR="0009080A">
        <w:t xml:space="preserve">herb </w:t>
      </w:r>
      <w:r w:rsidR="007C102F">
        <w:t xml:space="preserve">of the mint family. </w:t>
      </w:r>
      <w:r w:rsidR="00B42D40">
        <w:t xml:space="preserve">It can grow </w:t>
      </w:r>
      <w:r w:rsidR="00BB5BD6">
        <w:t xml:space="preserve">unusually tall for a mint; </w:t>
      </w:r>
      <w:r w:rsidR="00B42D40">
        <w:t xml:space="preserve">up to 6 feet, </w:t>
      </w:r>
      <w:r w:rsidR="0009080A">
        <w:t xml:space="preserve">with </w:t>
      </w:r>
      <w:r w:rsidR="002A4DD5">
        <w:t xml:space="preserve">diamond-shaped </w:t>
      </w:r>
      <w:r w:rsidR="005D295E">
        <w:t>stems, aromatic foliage and flowers</w:t>
      </w:r>
      <w:r w:rsidR="00567D3C">
        <w:t xml:space="preserve">, and vigorous stolons. The stems are erect and form clumps. </w:t>
      </w:r>
      <w:r w:rsidR="00B42D40">
        <w:t>The upper braches may be purplish.</w:t>
      </w:r>
    </w:p>
    <w:p w:rsidR="004B7414" w:rsidRDefault="004B7414" w:rsidP="004B7414">
      <w:pPr>
        <w:pStyle w:val="BodytextNRCS"/>
      </w:pPr>
    </w:p>
    <w:p w:rsidR="003D0795" w:rsidRDefault="00197AE0" w:rsidP="004B7414">
      <w:pPr>
        <w:pStyle w:val="BodytextNRCS"/>
      </w:pPr>
      <w:r>
        <w:t>The densely bran</w:t>
      </w:r>
      <w:r w:rsidR="00B968E3">
        <w:t>ched inflorescence is a 1–</w:t>
      </w:r>
      <w:r w:rsidR="00616B11">
        <w:t>6</w:t>
      </w:r>
      <w:r w:rsidR="00B968E3">
        <w:t xml:space="preserve"> </w:t>
      </w:r>
      <w:r w:rsidR="00616B11">
        <w:t>in</w:t>
      </w:r>
      <w:r>
        <w:t xml:space="preserve"> terminal, continuous, or interrupted flower spike</w:t>
      </w:r>
      <w:r w:rsidR="00E33E89">
        <w:t>, or raceme</w:t>
      </w:r>
      <w:r>
        <w:t xml:space="preserve">. The plant usually </w:t>
      </w:r>
      <w:r w:rsidR="004554F2">
        <w:t xml:space="preserve">has </w:t>
      </w:r>
      <w:r>
        <w:t>several spikes. The tops of the spikes develop into</w:t>
      </w:r>
      <w:r w:rsidR="003D0795">
        <w:t xml:space="preserve"> a</w:t>
      </w:r>
      <w:r>
        <w:t xml:space="preserve"> flower and two lateral branches develop unde</w:t>
      </w:r>
      <w:r w:rsidR="00961449">
        <w:t>r the flower from a common node;</w:t>
      </w:r>
      <w:r>
        <w:t xml:space="preserve"> giving the inflorescence a symmetrical appearance. </w:t>
      </w:r>
      <w:r w:rsidR="00352830">
        <w:t>The flower clusters persist throughout the winter.</w:t>
      </w:r>
    </w:p>
    <w:p w:rsidR="004B7414" w:rsidRDefault="004B7414" w:rsidP="004B7414">
      <w:pPr>
        <w:pStyle w:val="BodytextNRCS"/>
      </w:pPr>
    </w:p>
    <w:p w:rsidR="00C44AF0" w:rsidRDefault="00961449" w:rsidP="004B7414">
      <w:pPr>
        <w:pStyle w:val="BodytextNRCS"/>
      </w:pPr>
      <w:r>
        <w:t xml:space="preserve">The individual flowers are </w:t>
      </w:r>
      <w:r w:rsidR="00616B11">
        <w:t>¼</w:t>
      </w:r>
      <w:r w:rsidR="00B968E3">
        <w:t xml:space="preserve"> </w:t>
      </w:r>
      <w:r w:rsidR="00616B11">
        <w:t>in</w:t>
      </w:r>
      <w:r w:rsidR="00E33E89">
        <w:t xml:space="preserve"> long, </w:t>
      </w:r>
      <w:r>
        <w:t xml:space="preserve">15-nerved tubes </w:t>
      </w:r>
      <w:r w:rsidR="00AE422B">
        <w:t xml:space="preserve">that are lavender to pale pink. </w:t>
      </w:r>
      <w:r>
        <w:t xml:space="preserve">The upper lip </w:t>
      </w:r>
      <w:r w:rsidR="00AE422B">
        <w:t>has 2 lobes and projects forward; and</w:t>
      </w:r>
      <w:r>
        <w:t xml:space="preserve"> the lower lip curves downwards with 3 lobes. The</w:t>
      </w:r>
      <w:r w:rsidR="004B7414">
        <w:t xml:space="preserve"> individual lobes are 3-nerved.</w:t>
      </w:r>
    </w:p>
    <w:p w:rsidR="004B7414" w:rsidRDefault="004B7414" w:rsidP="004B7414">
      <w:pPr>
        <w:pStyle w:val="BodytextNRCS"/>
      </w:pPr>
    </w:p>
    <w:p w:rsidR="00AE422B" w:rsidRDefault="00C44AF0" w:rsidP="004B7414">
      <w:pPr>
        <w:pStyle w:val="BodytextNRCS"/>
      </w:pPr>
      <w:r>
        <w:t xml:space="preserve">Not all flowers open at the same time. </w:t>
      </w:r>
      <w:r w:rsidR="00AE422B">
        <w:t xml:space="preserve">The flowers contain 4 stamens that extend beyond the flower. The two lower stamens curve upwards, while the two </w:t>
      </w:r>
      <w:r w:rsidR="00AE422B">
        <w:lastRenderedPageBreak/>
        <w:t xml:space="preserve">upper stamens curve downwards. The pollen sacs are </w:t>
      </w:r>
      <w:r>
        <w:t>nearly parallel.</w:t>
      </w:r>
    </w:p>
    <w:p w:rsidR="004B7414" w:rsidRDefault="004B7414" w:rsidP="004B7414">
      <w:pPr>
        <w:pStyle w:val="BodytextNRCS"/>
      </w:pPr>
    </w:p>
    <w:p w:rsidR="00C0537A" w:rsidRDefault="000B20CE" w:rsidP="004B7414">
      <w:pPr>
        <w:pStyle w:val="BodytextNRCS"/>
      </w:pPr>
      <w:r w:rsidRPr="000B20CE">
        <w:rPr>
          <w:i/>
        </w:rPr>
        <w:t>A. scrophulariifolia</w:t>
      </w:r>
      <w:r>
        <w:rPr>
          <w:i/>
        </w:rPr>
        <w:t xml:space="preserve"> </w:t>
      </w:r>
      <w:r>
        <w:t>is similar to blue giant hyssop (</w:t>
      </w:r>
      <w:r w:rsidRPr="000B20CE">
        <w:rPr>
          <w:i/>
        </w:rPr>
        <w:t>A. foeniculum</w:t>
      </w:r>
      <w:r>
        <w:t xml:space="preserve">), however purple giant hyssop has a cup-like whorl of green sepals (modified leaf-like bracts under the flower) while </w:t>
      </w:r>
      <w:r w:rsidRPr="000B20CE">
        <w:rPr>
          <w:i/>
        </w:rPr>
        <w:t>A. foeniculum</w:t>
      </w:r>
      <w:r>
        <w:t xml:space="preserve"> has blue-violet sepals. Often the sepals of giant purple hyssop have colored margins.</w:t>
      </w:r>
    </w:p>
    <w:p w:rsidR="004B7414" w:rsidRDefault="004B7414" w:rsidP="004B7414">
      <w:pPr>
        <w:pStyle w:val="BodytextNRCS"/>
      </w:pPr>
    </w:p>
    <w:p w:rsidR="00C0537A" w:rsidRDefault="00C0537A" w:rsidP="004B7414">
      <w:pPr>
        <w:pStyle w:val="BodytextNRCS"/>
      </w:pPr>
      <w:r>
        <w:t xml:space="preserve">Nutlets are </w:t>
      </w:r>
      <w:r w:rsidR="00380BFA">
        <w:t>.05–</w:t>
      </w:r>
      <w:r w:rsidR="00616B11">
        <w:t>.07</w:t>
      </w:r>
      <w:r w:rsidR="00B968E3">
        <w:t xml:space="preserve"> </w:t>
      </w:r>
      <w:r w:rsidR="00616B11">
        <w:t>in (</w:t>
      </w:r>
      <w:r w:rsidR="00B968E3">
        <w:t>1.5–</w:t>
      </w:r>
      <w:r>
        <w:t>2</w:t>
      </w:r>
      <w:r w:rsidR="00B968E3">
        <w:t xml:space="preserve"> </w:t>
      </w:r>
      <w:r>
        <w:t>mm</w:t>
      </w:r>
      <w:r w:rsidR="00616B11">
        <w:t>)</w:t>
      </w:r>
      <w:r>
        <w:t xml:space="preserve">, dark brown, rounded, and minutely hairy at the squared-off tip. </w:t>
      </w:r>
    </w:p>
    <w:p w:rsidR="00C0537A" w:rsidRDefault="0080206F" w:rsidP="004B7414">
      <w:pPr>
        <w:pStyle w:val="BodytextNRCS"/>
      </w:pPr>
      <w:r>
        <w:t xml:space="preserve">The </w:t>
      </w:r>
      <w:r w:rsidR="009B17DD">
        <w:t xml:space="preserve">stalked </w:t>
      </w:r>
      <w:r>
        <w:t xml:space="preserve">leaves of </w:t>
      </w:r>
      <w:r w:rsidR="009B17DD">
        <w:t>purple giant hyssop are positioned opposite on either side of the stem. The s</w:t>
      </w:r>
      <w:r w:rsidR="00616B11">
        <w:t>harp-pointed leaves are 4</w:t>
      </w:r>
      <w:r w:rsidR="00380BFA">
        <w:t xml:space="preserve"> </w:t>
      </w:r>
      <w:r w:rsidR="00616B11">
        <w:t>in long and 2</w:t>
      </w:r>
      <w:r w:rsidR="00380BFA">
        <w:t xml:space="preserve"> </w:t>
      </w:r>
      <w:r w:rsidR="00616B11">
        <w:t xml:space="preserve">in </w:t>
      </w:r>
      <w:r w:rsidR="009B17DD">
        <w:t>wide, with a cordate, somewhat heart-shaped or rounded base. The margins of t</w:t>
      </w:r>
      <w:r w:rsidR="00B33F1D">
        <w:t>he leaves are coarsely toothed and s</w:t>
      </w:r>
      <w:r w:rsidR="009B17DD">
        <w:t>hort hairs cover the leaf stems.</w:t>
      </w:r>
      <w:r w:rsidR="00B33F1D">
        <w:t xml:space="preserve"> The undersides of the leaves are green, and smooth or appear</w:t>
      </w:r>
      <w:r w:rsidR="002863A1">
        <w:t xml:space="preserve"> </w:t>
      </w:r>
      <w:r w:rsidR="00B33F1D">
        <w:t>shaggy. Conversely, the underside of the blue giant hyssop (</w:t>
      </w:r>
      <w:r w:rsidR="00B33F1D" w:rsidRPr="007D65E3">
        <w:rPr>
          <w:i/>
        </w:rPr>
        <w:t>A. foeniculum</w:t>
      </w:r>
      <w:r w:rsidR="00B33F1D">
        <w:t xml:space="preserve">) is whitish. The species name is derived from the Scrophulariaceae or figwort family, for the resemblance of the leaves to the figwort. </w:t>
      </w:r>
      <w:r w:rsidR="008A2DCB">
        <w:t>When crushed, the leaves</w:t>
      </w:r>
      <w:r w:rsidR="00B33F1D">
        <w:t xml:space="preserve"> e</w:t>
      </w:r>
      <w:r w:rsidR="008A2DCB">
        <w:t>mit a distinct, anise-like odor.</w:t>
      </w:r>
    </w:p>
    <w:p w:rsidR="004B7414" w:rsidRDefault="004B7414" w:rsidP="004B7414">
      <w:pPr>
        <w:pStyle w:val="BodytextNRCS"/>
        <w:rPr>
          <w:i/>
        </w:rPr>
      </w:pPr>
    </w:p>
    <w:p w:rsidR="00AE56F6" w:rsidRPr="00391F34" w:rsidRDefault="00224C8F" w:rsidP="00AE56F6">
      <w:pPr>
        <w:pStyle w:val="BodytextNRCS"/>
      </w:pPr>
      <w:r w:rsidRPr="002375B8">
        <w:rPr>
          <w:i/>
        </w:rPr>
        <w:t>Distribution</w:t>
      </w:r>
      <w:r>
        <w:t>:</w:t>
      </w:r>
      <w:r w:rsidR="00AE56F6">
        <w:t xml:space="preserve"> </w:t>
      </w:r>
      <w:r w:rsidR="000B7B5D">
        <w:t>Purple giant hyssop is currently found in eastern and cen</w:t>
      </w:r>
      <w:r w:rsidR="00BF12D3">
        <w:t>tral North America. It was</w:t>
      </w:r>
      <w:r w:rsidR="000B7B5D">
        <w:t xml:space="preserve"> </w:t>
      </w:r>
      <w:r w:rsidR="00BF12D3">
        <w:t xml:space="preserve">once found from </w:t>
      </w:r>
      <w:r w:rsidR="00035830">
        <w:t xml:space="preserve">New England south </w:t>
      </w:r>
      <w:r w:rsidR="00391F34">
        <w:t>to Georgia, and west to Kansas; h</w:t>
      </w:r>
      <w:r w:rsidR="00035830">
        <w:t>owever, this extent is shrinking. It i</w:t>
      </w:r>
      <w:r w:rsidR="00BF12D3">
        <w:t xml:space="preserve">s now considered uncommon in eastern and central North America, but is not yet considered rare. This species overlaps with the geographic areas of </w:t>
      </w:r>
      <w:r w:rsidR="0007754A" w:rsidRPr="0007754A">
        <w:rPr>
          <w:i/>
        </w:rPr>
        <w:t>Agastache nepetoides</w:t>
      </w:r>
      <w:r w:rsidR="0007754A">
        <w:t xml:space="preserve"> (L.) Kuntze. </w:t>
      </w:r>
      <w:r w:rsidR="00BF12D3">
        <w:t>Purple giant hyssop is a</w:t>
      </w:r>
      <w:r w:rsidR="00F31DBE">
        <w:t xml:space="preserve">lso found in eastern Asia. </w:t>
      </w:r>
      <w:r w:rsidR="00AE56F6" w:rsidRPr="00964586">
        <w:t>For current distribution, please consult the Plant Profile page for this species on the PLANTS Web site.</w:t>
      </w:r>
    </w:p>
    <w:p w:rsidR="00AE56F6" w:rsidRPr="0007754A" w:rsidRDefault="00AE56F6" w:rsidP="00AE56F6">
      <w:pPr>
        <w:pStyle w:val="BodytextNRCS"/>
      </w:pPr>
    </w:p>
    <w:p w:rsidR="00A17D57" w:rsidRDefault="00224C8F" w:rsidP="00AE56F6">
      <w:pPr>
        <w:pStyle w:val="BodytextNRCS"/>
      </w:pPr>
      <w:r w:rsidRPr="002375B8">
        <w:rPr>
          <w:i/>
        </w:rPr>
        <w:t>Habitat</w:t>
      </w:r>
      <w:r>
        <w:t>:</w:t>
      </w:r>
      <w:r w:rsidR="00AE56F6">
        <w:t xml:space="preserve"> </w:t>
      </w:r>
      <w:r w:rsidR="000F6609">
        <w:t xml:space="preserve">Like many members of the mint family, purple giant hyssop grows best in moist soil or wet conditions. </w:t>
      </w:r>
      <w:r w:rsidR="00D92203">
        <w:t xml:space="preserve">It is found in </w:t>
      </w:r>
      <w:r w:rsidR="00BC33B8">
        <w:t xml:space="preserve">rich </w:t>
      </w:r>
      <w:r w:rsidR="000F6609">
        <w:t>woodland sites with dappled shade</w:t>
      </w:r>
      <w:r w:rsidR="00BC33B8">
        <w:t xml:space="preserve">, woodland borders, meadows, thickets, the upper limits </w:t>
      </w:r>
      <w:r w:rsidR="000F6609">
        <w:t xml:space="preserve">of floodplains, </w:t>
      </w:r>
      <w:r w:rsidR="00BC33B8">
        <w:t xml:space="preserve">and upland woods. It prefers </w:t>
      </w:r>
      <w:r w:rsidR="00D92203">
        <w:t>recently disturbed</w:t>
      </w:r>
      <w:r w:rsidR="00F425DD">
        <w:t>, sandier</w:t>
      </w:r>
      <w:r w:rsidR="00D92203">
        <w:t xml:space="preserve"> soils where competition is limited.</w:t>
      </w:r>
      <w:r w:rsidR="00D92203" w:rsidRPr="00D92203">
        <w:t xml:space="preserve"> </w:t>
      </w:r>
      <w:r w:rsidR="00D92203">
        <w:t xml:space="preserve">Plants will not persist under hot and dry conditions (USDA zone 9 or higher). </w:t>
      </w:r>
      <w:r w:rsidR="00A17D57">
        <w:t xml:space="preserve">Threats to </w:t>
      </w:r>
      <w:r w:rsidR="00BC33B8">
        <w:t xml:space="preserve">its </w:t>
      </w:r>
      <w:r w:rsidR="00A17D57">
        <w:t xml:space="preserve">habitat include changes in land use, competition from non-native species, </w:t>
      </w:r>
      <w:r w:rsidR="00BC33B8">
        <w:t xml:space="preserve">and </w:t>
      </w:r>
      <w:r w:rsidR="00A17D57">
        <w:t>natural succession.</w:t>
      </w:r>
    </w:p>
    <w:p w:rsidR="00AE56F6" w:rsidRDefault="00AE56F6" w:rsidP="00AE56F6">
      <w:pPr>
        <w:pStyle w:val="BodytextNRCS"/>
      </w:pPr>
    </w:p>
    <w:p w:rsidR="00224C8F" w:rsidRPr="00AE56F6" w:rsidRDefault="00224C8F" w:rsidP="00AE56F6">
      <w:pPr>
        <w:pStyle w:val="BodytextNRCS"/>
        <w:rPr>
          <w:b/>
        </w:rPr>
      </w:pPr>
      <w:r w:rsidRPr="00AE56F6">
        <w:rPr>
          <w:b/>
        </w:rPr>
        <w:t>Establishment</w:t>
      </w:r>
    </w:p>
    <w:p w:rsidR="008972E2" w:rsidRDefault="00BC33B8" w:rsidP="00AE56F6">
      <w:pPr>
        <w:pStyle w:val="BodytextNRCS"/>
      </w:pPr>
      <w:r w:rsidRPr="00BC33B8">
        <w:rPr>
          <w:color w:val="000000"/>
        </w:rPr>
        <w:t>Purple giant hyssop requires cold stratification and sunlight to germinate. Keep the seed for 8 weeks at 40ºF and move to 68ºF for germination.</w:t>
      </w:r>
      <w:r w:rsidR="00391F34">
        <w:rPr>
          <w:color w:val="000000"/>
        </w:rPr>
        <w:t xml:space="preserve"> The seeds will germinate in 30–</w:t>
      </w:r>
      <w:r w:rsidRPr="00BC33B8">
        <w:rPr>
          <w:color w:val="000000"/>
        </w:rPr>
        <w:t>90 days</w:t>
      </w:r>
      <w:r w:rsidR="00AA7BC3">
        <w:t xml:space="preserve"> in containers with good drainage. </w:t>
      </w:r>
      <w:r w:rsidRPr="00BC33B8">
        <w:rPr>
          <w:color w:val="000000"/>
        </w:rPr>
        <w:t xml:space="preserve">When planting in the fall, cold stratification </w:t>
      </w:r>
      <w:r w:rsidRPr="00BC33B8">
        <w:t>is not required.</w:t>
      </w:r>
      <w:r w:rsidR="008972E2">
        <w:t xml:space="preserve"> </w:t>
      </w:r>
      <w:r w:rsidR="00976FFA">
        <w:t xml:space="preserve">For vegetative propagation, take late spring cuttings from the basal growth that emerges in </w:t>
      </w:r>
      <w:r w:rsidR="00352830">
        <w:t xml:space="preserve">mid-March. </w:t>
      </w:r>
      <w:r w:rsidR="00E10ED6">
        <w:t xml:space="preserve">These cuttings can be </w:t>
      </w:r>
      <w:r w:rsidR="008972E2">
        <w:t>fertilized for quicker establishment.</w:t>
      </w:r>
    </w:p>
    <w:p w:rsidR="004B7414" w:rsidRDefault="004B7414" w:rsidP="00AE56F6">
      <w:pPr>
        <w:pStyle w:val="BodytextNRCS"/>
      </w:pPr>
    </w:p>
    <w:p w:rsidR="00675B45" w:rsidRDefault="00976FFA" w:rsidP="004B7414">
      <w:pPr>
        <w:pStyle w:val="BodytextNRCS"/>
      </w:pPr>
      <w:r>
        <w:t xml:space="preserve">Purple giant hyssop propagates rapidly by seed and transplants easy into natural settings. </w:t>
      </w:r>
      <w:r w:rsidR="00061137">
        <w:t xml:space="preserve">One can use </w:t>
      </w:r>
      <w:r>
        <w:t xml:space="preserve">it </w:t>
      </w:r>
      <w:r w:rsidR="00D92203">
        <w:t>in dry-</w:t>
      </w:r>
      <w:r w:rsidR="00061137">
        <w:t>site se</w:t>
      </w:r>
      <w:r>
        <w:t>ed mixes for pollinator habitat</w:t>
      </w:r>
      <w:r w:rsidR="00391F34">
        <w:t xml:space="preserve"> at 8% </w:t>
      </w:r>
      <w:r w:rsidR="00061137">
        <w:t xml:space="preserve">of </w:t>
      </w:r>
      <w:r w:rsidR="00D92203">
        <w:t xml:space="preserve">the </w:t>
      </w:r>
      <w:r w:rsidR="00061137">
        <w:t>mix.</w:t>
      </w:r>
      <w:r w:rsidR="00D92203">
        <w:t xml:space="preserve"> </w:t>
      </w:r>
      <w:r>
        <w:t>Sow into open ground and cove</w:t>
      </w:r>
      <w:r w:rsidR="00675B45">
        <w:t xml:space="preserve">r with a light layer of mulch or sow into flats and grow to </w:t>
      </w:r>
      <w:r w:rsidR="00391F34">
        <w:t xml:space="preserve">1 ft </w:t>
      </w:r>
      <w:r w:rsidR="00675B45">
        <w:t>in height before tra</w:t>
      </w:r>
      <w:r w:rsidR="00391F34">
        <w:t>nsplanting. There are 60,000–93,000 seeds/ounce</w:t>
      </w:r>
      <w:r w:rsidR="00675B45">
        <w:t xml:space="preserve">. </w:t>
      </w:r>
    </w:p>
    <w:p w:rsidR="004B7414" w:rsidRDefault="004B7414" w:rsidP="004B7414">
      <w:pPr>
        <w:pStyle w:val="BodytextNRCS"/>
        <w:rPr>
          <w:b/>
        </w:rPr>
      </w:pPr>
    </w:p>
    <w:p w:rsidR="00224C8F" w:rsidRPr="00AE56F6" w:rsidRDefault="00224C8F" w:rsidP="004B7414">
      <w:pPr>
        <w:pStyle w:val="BodytextNRCS"/>
        <w:rPr>
          <w:b/>
        </w:rPr>
      </w:pPr>
      <w:r w:rsidRPr="00AE56F6">
        <w:rPr>
          <w:b/>
        </w:rPr>
        <w:t>Management</w:t>
      </w:r>
    </w:p>
    <w:p w:rsidR="00F425DD" w:rsidRDefault="00F425DD" w:rsidP="00AE56F6">
      <w:pPr>
        <w:pStyle w:val="BodytextNRCS"/>
        <w:rPr>
          <w:bCs/>
        </w:rPr>
      </w:pPr>
      <w:r>
        <w:rPr>
          <w:bCs/>
        </w:rPr>
        <w:t xml:space="preserve">Because purple giant hyssop requires soil disturbance for successful establishment, regular clearings </w:t>
      </w:r>
      <w:r w:rsidR="002219C7">
        <w:rPr>
          <w:bCs/>
        </w:rPr>
        <w:t>must be created</w:t>
      </w:r>
      <w:r w:rsidR="00D3538D">
        <w:rPr>
          <w:bCs/>
        </w:rPr>
        <w:t xml:space="preserve"> and maintained through tree-thinning, elimination of competing vegetation, or delaying </w:t>
      </w:r>
      <w:r w:rsidR="006E1115">
        <w:rPr>
          <w:bCs/>
        </w:rPr>
        <w:t>natural</w:t>
      </w:r>
      <w:r w:rsidR="00D3538D">
        <w:rPr>
          <w:bCs/>
        </w:rPr>
        <w:t xml:space="preserve"> succession cycles. </w:t>
      </w:r>
    </w:p>
    <w:p w:rsidR="004B7414" w:rsidRDefault="004B7414" w:rsidP="00AE56F6">
      <w:pPr>
        <w:pStyle w:val="BodytextNRCS"/>
        <w:rPr>
          <w:bCs/>
        </w:rPr>
      </w:pPr>
    </w:p>
    <w:p w:rsidR="00976FFA" w:rsidRDefault="00976FFA" w:rsidP="004B7414">
      <w:pPr>
        <w:pStyle w:val="BodytextNRCS"/>
      </w:pPr>
      <w:r>
        <w:t>Populations of purple giant hyssop tend to be short-lived because they are easily out-competed. Therefore, field plots may ne</w:t>
      </w:r>
      <w:r w:rsidR="00391F34">
        <w:t>ed to be re-established every 3–</w:t>
      </w:r>
      <w:r>
        <w:t>4 years for a fuller look. To encourage more</w:t>
      </w:r>
      <w:r w:rsidR="00391F34">
        <w:t xml:space="preserve"> vigorous growth, cut 2–</w:t>
      </w:r>
      <w:r w:rsidR="00616B11">
        <w:t>6</w:t>
      </w:r>
      <w:r w:rsidR="00391F34">
        <w:t xml:space="preserve"> </w:t>
      </w:r>
      <w:r w:rsidR="00616B11">
        <w:t xml:space="preserve">in </w:t>
      </w:r>
      <w:r>
        <w:t>from the plant.</w:t>
      </w:r>
    </w:p>
    <w:p w:rsidR="004B7414" w:rsidRDefault="004B7414" w:rsidP="004B7414">
      <w:pPr>
        <w:pStyle w:val="BodytextNRCS"/>
        <w:rPr>
          <w:b/>
        </w:rPr>
      </w:pPr>
    </w:p>
    <w:p w:rsidR="00531D65" w:rsidRPr="00AE56F6" w:rsidRDefault="00224C8F" w:rsidP="004B7414">
      <w:pPr>
        <w:pStyle w:val="BodytextNRCS"/>
        <w:rPr>
          <w:b/>
        </w:rPr>
      </w:pPr>
      <w:r w:rsidRPr="00AE56F6">
        <w:rPr>
          <w:b/>
        </w:rPr>
        <w:t>Pests and Potential Problems</w:t>
      </w:r>
    </w:p>
    <w:p w:rsidR="000F2F70" w:rsidRDefault="000F2F70" w:rsidP="00AE56F6">
      <w:pPr>
        <w:pStyle w:val="BodytextNRCS"/>
      </w:pPr>
      <w:r w:rsidRPr="000F2F70">
        <w:t>Little is known</w:t>
      </w:r>
      <w:r>
        <w:t xml:space="preserve"> about potential pests. </w:t>
      </w:r>
      <w:r w:rsidRPr="000F2F70">
        <w:t>Anecdotal evidence suggests</w:t>
      </w:r>
      <w:r w:rsidR="00391F34">
        <w:t xml:space="preserve"> the plant </w:t>
      </w:r>
      <w:r>
        <w:t>can be affected by mildew and rusts.</w:t>
      </w:r>
      <w:r w:rsidR="00C1721F">
        <w:t xml:space="preserve"> There are mixed findings on the plant’s su</w:t>
      </w:r>
      <w:r w:rsidR="00AE56F6">
        <w:t>sceptibility to browsing deer.</w:t>
      </w:r>
    </w:p>
    <w:p w:rsidR="00AE56F6" w:rsidRPr="000F2F70" w:rsidRDefault="00AE56F6" w:rsidP="00AE56F6">
      <w:pPr>
        <w:pStyle w:val="BodytextNRCS"/>
      </w:pPr>
    </w:p>
    <w:p w:rsidR="000F2F70" w:rsidRPr="00E60406" w:rsidRDefault="00E60406" w:rsidP="004B7414">
      <w:pPr>
        <w:pStyle w:val="BodytextNRCS"/>
      </w:pPr>
      <w:r>
        <w:t xml:space="preserve">The gradual and continued loss of farmland to either forests or </w:t>
      </w:r>
      <w:r w:rsidR="00C1721F">
        <w:t>urbaniza</w:t>
      </w:r>
      <w:r>
        <w:t xml:space="preserve">tion continues to threaten a species that requires open fields and meadows for </w:t>
      </w:r>
      <w:r w:rsidR="00391F34">
        <w:t>habitat.</w:t>
      </w:r>
    </w:p>
    <w:p w:rsidR="004B7414" w:rsidRDefault="004B7414" w:rsidP="004B7414">
      <w:pPr>
        <w:pStyle w:val="BodytextNRCS"/>
      </w:pPr>
    </w:p>
    <w:p w:rsidR="00C64BBC" w:rsidRPr="004B7414" w:rsidRDefault="00224C8F" w:rsidP="004B7414">
      <w:pPr>
        <w:pStyle w:val="BodytextNRCS"/>
        <w:rPr>
          <w:b/>
        </w:rPr>
      </w:pPr>
      <w:r w:rsidRPr="004B7414">
        <w:rPr>
          <w:b/>
        </w:rPr>
        <w:t>Cultivars, Improved, and Selected Materials (and area of origin)</w:t>
      </w:r>
    </w:p>
    <w:p w:rsidR="00C64BBC" w:rsidRDefault="00355199" w:rsidP="00AE56F6">
      <w:pPr>
        <w:pStyle w:val="BodytextNRCS"/>
      </w:pPr>
      <w:r w:rsidRPr="00C64BBC">
        <w:t xml:space="preserve">Many nurseries sell this popular ornamental plant and its cultivars. Cultivars include ‘Blue Fortune’, ‘Premium Blue’, ‘Liquorice Blue’, and ‘Premium Blush’. It is not known whether </w:t>
      </w:r>
      <w:r w:rsidRPr="00C64BBC">
        <w:rPr>
          <w:i/>
        </w:rPr>
        <w:t>A. scrophulariifolia</w:t>
      </w:r>
      <w:r w:rsidR="00F425DD" w:rsidRPr="00C64BBC">
        <w:t xml:space="preserve"> can be used as an important source for honey or essential oils. </w:t>
      </w:r>
    </w:p>
    <w:p w:rsidR="00AE56F6" w:rsidRDefault="00AE56F6" w:rsidP="00675B45">
      <w:pPr>
        <w:pStyle w:val="BodytextNRCS"/>
        <w:rPr>
          <w:b/>
        </w:rPr>
      </w:pPr>
    </w:p>
    <w:p w:rsidR="00675B45" w:rsidRPr="00675B45" w:rsidRDefault="00224C8F" w:rsidP="00675B45">
      <w:pPr>
        <w:pStyle w:val="BodytextNRCS"/>
        <w:rPr>
          <w:b/>
        </w:rPr>
      </w:pPr>
      <w:r w:rsidRPr="00675B45">
        <w:rPr>
          <w:b/>
        </w:rPr>
        <w:t>References</w:t>
      </w:r>
    </w:p>
    <w:p w:rsidR="006757EE" w:rsidRDefault="00616B11" w:rsidP="009509B1">
      <w:pPr>
        <w:pStyle w:val="BodytextNRCS"/>
        <w:ind w:left="360" w:hanging="360"/>
      </w:pPr>
      <w:r>
        <w:t>Cardno J.F. n.d. Plant species list.</w:t>
      </w:r>
      <w:r w:rsidR="006757EE">
        <w:t xml:space="preserve"> Native plant nursery. </w:t>
      </w:r>
      <w:r w:rsidR="006757EE" w:rsidRPr="002B7148">
        <w:t>http://www.cardnojfnew.com/Nursery/Plants/SpeciesList.aspx</w:t>
      </w:r>
      <w:r w:rsidR="006757EE">
        <w:t xml:space="preserve"> (</w:t>
      </w:r>
      <w:r>
        <w:t xml:space="preserve">accessed </w:t>
      </w:r>
      <w:r w:rsidR="006757EE">
        <w:t>7 Feb 2012)</w:t>
      </w:r>
    </w:p>
    <w:p w:rsidR="00FF2B82" w:rsidRPr="00FF2B82" w:rsidRDefault="00FF2B82" w:rsidP="009509B1">
      <w:pPr>
        <w:pStyle w:val="BodytextNRCS"/>
        <w:ind w:left="360" w:hanging="360"/>
      </w:pPr>
      <w:r>
        <w:t xml:space="preserve">Chayka, K. 2006. </w:t>
      </w:r>
      <w:r w:rsidRPr="00FF2B82">
        <w:rPr>
          <w:i/>
        </w:rPr>
        <w:t>Agastache scrophulariifolia</w:t>
      </w:r>
      <w:r w:rsidR="00616B11">
        <w:t xml:space="preserve"> (Purple giant hyssop). </w:t>
      </w:r>
      <w:r>
        <w:t xml:space="preserve">Minnesota wildflowers. </w:t>
      </w:r>
      <w:r w:rsidRPr="00FF2B82">
        <w:t>http://www.minnesotawildflowers.info/flower/purple-giant-hyssop</w:t>
      </w:r>
      <w:r>
        <w:t xml:space="preserve"> (</w:t>
      </w:r>
      <w:r w:rsidR="00616B11">
        <w:t xml:space="preserve">accessed </w:t>
      </w:r>
      <w:r>
        <w:t>7 Feb 2012)</w:t>
      </w:r>
    </w:p>
    <w:p w:rsidR="00C64BBC" w:rsidRPr="00675B45" w:rsidRDefault="000A0B90" w:rsidP="009509B1">
      <w:pPr>
        <w:pStyle w:val="BodytextNRCS"/>
        <w:ind w:left="360" w:hanging="360"/>
      </w:pPr>
      <w:r w:rsidRPr="00C64BBC">
        <w:t xml:space="preserve">Corrigan, E.E. 2002. </w:t>
      </w:r>
      <w:r w:rsidRPr="00C64BBC">
        <w:rPr>
          <w:i/>
        </w:rPr>
        <w:t>Agastache scrophulariifolia</w:t>
      </w:r>
      <w:r w:rsidRPr="00C64BBC">
        <w:t xml:space="preserve"> </w:t>
      </w:r>
      <w:r w:rsidR="00675B45">
        <w:t>(Willd.) Kuntze. Purple giant hyssop: Conservation and research p</w:t>
      </w:r>
      <w:r w:rsidR="006031DF" w:rsidRPr="00C64BBC">
        <w:t>lant for New England</w:t>
      </w:r>
      <w:r w:rsidR="00675B45">
        <w:t>. New Eng. Wildfl. Soc</w:t>
      </w:r>
      <w:r w:rsidR="006031DF" w:rsidRPr="00C64BBC">
        <w:t xml:space="preserve">. </w:t>
      </w:r>
      <w:r w:rsidR="00675B45">
        <w:t xml:space="preserve">Framingham, MA. </w:t>
      </w:r>
      <w:r w:rsidR="0062425F" w:rsidRPr="00C64BBC">
        <w:t>p</w:t>
      </w:r>
      <w:r w:rsidR="00573428" w:rsidRPr="00C64BBC">
        <w:t xml:space="preserve">. 1-22. </w:t>
      </w:r>
    </w:p>
    <w:p w:rsidR="00C64BBC" w:rsidRDefault="00675B45" w:rsidP="00391F34">
      <w:pPr>
        <w:pStyle w:val="BodytextNRCS"/>
        <w:ind w:left="360" w:hanging="360"/>
      </w:pPr>
      <w:r>
        <w:t xml:space="preserve">Fernald, M.L. 1950. Gray’s manual of botany, </w:t>
      </w:r>
      <w:r w:rsidR="0062425F" w:rsidRPr="00C64BBC">
        <w:t>8</w:t>
      </w:r>
      <w:r w:rsidR="0062425F" w:rsidRPr="00C64BBC">
        <w:rPr>
          <w:vertAlign w:val="superscript"/>
        </w:rPr>
        <w:t>th</w:t>
      </w:r>
      <w:r>
        <w:t xml:space="preserve"> ed</w:t>
      </w:r>
      <w:r w:rsidR="00616B11">
        <w:t xml:space="preserve">. American Book Company, NY. </w:t>
      </w:r>
    </w:p>
    <w:p w:rsidR="0062425F" w:rsidRPr="00C64BBC" w:rsidRDefault="0062425F" w:rsidP="009509B1">
      <w:pPr>
        <w:pStyle w:val="BodytextNRCS"/>
        <w:ind w:left="360" w:hanging="360"/>
      </w:pPr>
      <w:r w:rsidRPr="00C64BBC">
        <w:t>Gleason, H.A. and</w:t>
      </w:r>
      <w:r w:rsidR="00675B45">
        <w:t xml:space="preserve"> A. Cronquist. 1963. Manual of vascular plants of northeastern United States and </w:t>
      </w:r>
      <w:r w:rsidR="00675B45">
        <w:lastRenderedPageBreak/>
        <w:t>a</w:t>
      </w:r>
      <w:r w:rsidRPr="00C64BBC">
        <w:t>djacent Canada</w:t>
      </w:r>
      <w:r w:rsidR="00675B45">
        <w:t>. Van Nostrand Reinhold Company,</w:t>
      </w:r>
      <w:r w:rsidRPr="00C64BBC">
        <w:t xml:space="preserve"> NY, NY. </w:t>
      </w:r>
    </w:p>
    <w:p w:rsidR="0062425F" w:rsidRPr="00FF2B82" w:rsidRDefault="00FF2B82" w:rsidP="009509B1">
      <w:pPr>
        <w:pStyle w:val="BodytextNRCS"/>
        <w:ind w:left="360" w:hanging="360"/>
      </w:pPr>
      <w:r w:rsidRPr="00FF2B82">
        <w:t>Hardy plants. n.d. Seed germination database</w:t>
      </w:r>
      <w:r>
        <w:t xml:space="preserve"> [Online]</w:t>
      </w:r>
      <w:r w:rsidRPr="00FF2B82">
        <w:t>. Available at http://hardyplants.com/A.htm (Last accessed: 07 Feb 2012)</w:t>
      </w:r>
    </w:p>
    <w:p w:rsidR="009415FE" w:rsidRDefault="0050363E" w:rsidP="009509B1">
      <w:pPr>
        <w:pStyle w:val="BodytextNRCS"/>
        <w:ind w:left="360" w:hanging="360"/>
      </w:pPr>
      <w:r w:rsidRPr="00896AEF">
        <w:t>Moerman, D.E. 2009. Native American medicinal plants: an ethnobotanical dictionary. Timber Press Inc.</w:t>
      </w:r>
      <w:r w:rsidR="009415FE">
        <w:t>,</w:t>
      </w:r>
      <w:r w:rsidRPr="00896AEF">
        <w:t xml:space="preserve"> Portland, Oregon. </w:t>
      </w:r>
      <w:r w:rsidR="002807D7" w:rsidRPr="00896AEF">
        <w:t>p. 51.</w:t>
      </w:r>
    </w:p>
    <w:p w:rsidR="009415FE" w:rsidRPr="009415FE" w:rsidRDefault="009415FE" w:rsidP="009509B1">
      <w:pPr>
        <w:pStyle w:val="BodytextNRCS"/>
        <w:ind w:left="360" w:hanging="360"/>
      </w:pPr>
      <w:r>
        <w:t xml:space="preserve">NatureServe. 2011. NatureServe explorer: An online encyclopedia of life [Online]. Version 7.1. NatureServe, Arlington, Virginia. Available at http://www.natureserve.org/explorer. (Accessed 07 Feb 2012) </w:t>
      </w:r>
    </w:p>
    <w:p w:rsidR="00C64BBC" w:rsidRDefault="007D3942" w:rsidP="009509B1">
      <w:pPr>
        <w:pStyle w:val="BodytextNRCS"/>
        <w:ind w:left="360" w:hanging="360"/>
      </w:pPr>
      <w:r w:rsidRPr="00896AEF">
        <w:t xml:space="preserve">Vogelmann, J.E. 1984. </w:t>
      </w:r>
      <w:r w:rsidRPr="00896AEF">
        <w:rPr>
          <w:i/>
        </w:rPr>
        <w:t>Flavonoids of Agastache section Agastache</w:t>
      </w:r>
      <w:r w:rsidR="00D66023">
        <w:t>. Biochem. Syst. Ecol</w:t>
      </w:r>
      <w:r w:rsidRPr="00896AEF">
        <w:t xml:space="preserve">. </w:t>
      </w:r>
      <w:r w:rsidR="00D66023">
        <w:t>12(</w:t>
      </w:r>
      <w:r w:rsidRPr="00896AEF">
        <w:t>4</w:t>
      </w:r>
      <w:r w:rsidR="00D66023">
        <w:t xml:space="preserve">): </w:t>
      </w:r>
      <w:r w:rsidRPr="00896AEF">
        <w:t xml:space="preserve">363-366. </w:t>
      </w:r>
    </w:p>
    <w:p w:rsidR="00D66023" w:rsidRDefault="00D66023" w:rsidP="00675B45">
      <w:pPr>
        <w:pStyle w:val="BodytextNRCS"/>
        <w:rPr>
          <w:b/>
        </w:rPr>
      </w:pPr>
    </w:p>
    <w:p w:rsidR="00616B11" w:rsidRDefault="00862684" w:rsidP="00675B45">
      <w:pPr>
        <w:pStyle w:val="BodytextNRCS"/>
        <w:rPr>
          <w:b/>
        </w:rPr>
      </w:pPr>
      <w:r>
        <w:rPr>
          <w:b/>
        </w:rPr>
        <w:t>Prepared By:</w:t>
      </w:r>
    </w:p>
    <w:p w:rsidR="00C9540F" w:rsidRPr="00C64BBC" w:rsidRDefault="00616B11" w:rsidP="00675B45">
      <w:pPr>
        <w:pStyle w:val="BodytextNRCS"/>
      </w:pPr>
      <w:r>
        <w:rPr>
          <w:i/>
        </w:rPr>
        <w:t>Christopher M.</w:t>
      </w:r>
      <w:r w:rsidR="0068609E">
        <w:rPr>
          <w:i/>
        </w:rPr>
        <w:t xml:space="preserve"> Sheaha</w:t>
      </w:r>
      <w:r w:rsidR="0062425F">
        <w:rPr>
          <w:i/>
        </w:rPr>
        <w:t xml:space="preserve">n. </w:t>
      </w:r>
      <w:r w:rsidR="00862684" w:rsidRPr="00862684">
        <w:t xml:space="preserve">USDA-NRCS, </w:t>
      </w:r>
      <w:r w:rsidR="0062425F">
        <w:t xml:space="preserve">Cape May </w:t>
      </w:r>
      <w:r w:rsidR="00862684" w:rsidRPr="00862684">
        <w:t>Plant Materials Center</w:t>
      </w:r>
      <w:r w:rsidR="0062425F">
        <w:t>, Cape May, NJ</w:t>
      </w:r>
      <w:r w:rsidR="00862684" w:rsidRPr="00862684">
        <w:t>.</w:t>
      </w:r>
    </w:p>
    <w:p w:rsidR="00862684" w:rsidRDefault="00862684" w:rsidP="00675B45">
      <w:pPr>
        <w:pStyle w:val="BodytextNRCS"/>
        <w:rPr>
          <w:b/>
        </w:rPr>
      </w:pPr>
    </w:p>
    <w:p w:rsidR="00616B11" w:rsidRDefault="00862684" w:rsidP="00675B45">
      <w:pPr>
        <w:pStyle w:val="BodytextNRCS"/>
        <w:rPr>
          <w:b/>
        </w:rPr>
      </w:pPr>
      <w:r>
        <w:rPr>
          <w:b/>
        </w:rPr>
        <w:t>Citation:</w:t>
      </w:r>
    </w:p>
    <w:p w:rsidR="00862684" w:rsidRDefault="0062425F" w:rsidP="00675B45">
      <w:pPr>
        <w:pStyle w:val="BodytextNRCS"/>
        <w:rPr>
          <w:b/>
        </w:rPr>
      </w:pPr>
      <w:r>
        <w:t xml:space="preserve">C.M.Sheahan. </w:t>
      </w:r>
      <w:r w:rsidR="00D66023">
        <w:t>2012</w:t>
      </w:r>
      <w:r w:rsidR="00862684" w:rsidRPr="00862684">
        <w:t>. Plant guide for</w:t>
      </w:r>
      <w:r w:rsidR="00862684">
        <w:rPr>
          <w:b/>
        </w:rPr>
        <w:t xml:space="preserve"> </w:t>
      </w:r>
      <w:r>
        <w:t xml:space="preserve">purple giant hyssop </w:t>
      </w:r>
      <w:r w:rsidR="00862684" w:rsidRPr="00862684">
        <w:t>(</w:t>
      </w:r>
      <w:r w:rsidRPr="0062425F">
        <w:rPr>
          <w:i/>
        </w:rPr>
        <w:t>Agastache scrophulariifolia</w:t>
      </w:r>
      <w:r w:rsidR="00862684" w:rsidRPr="00862684">
        <w:t>)</w:t>
      </w:r>
      <w:r w:rsidR="00BC6090">
        <w:t xml:space="preserve">. USDA-NRCS, Cape May </w:t>
      </w:r>
      <w:r w:rsidR="00862684">
        <w:t>Pla</w:t>
      </w:r>
      <w:r w:rsidR="00BC6090">
        <w:t>nt Materials Center. Cape May, NJ</w:t>
      </w:r>
      <w:r w:rsidR="00616B11">
        <w:t>. 08210.</w:t>
      </w:r>
    </w:p>
    <w:p w:rsidR="00862684" w:rsidRDefault="00862684" w:rsidP="00675B45">
      <w:pPr>
        <w:pStyle w:val="BodytextNRCS"/>
      </w:pPr>
    </w:p>
    <w:p w:rsidR="00616B11" w:rsidRPr="00457466" w:rsidRDefault="00616B11" w:rsidP="00616B11">
      <w:pPr>
        <w:pStyle w:val="BodytextNRCS"/>
      </w:pPr>
      <w:r w:rsidRPr="000E3166">
        <w:t xml:space="preserve">Published </w:t>
      </w:r>
      <w:r>
        <w:t>07</w:t>
      </w:r>
      <w:r w:rsidRPr="00263330">
        <w:t>/2012</w:t>
      </w:r>
    </w:p>
    <w:p w:rsidR="00616B11" w:rsidRDefault="00616B11" w:rsidP="00675B45">
      <w:pPr>
        <w:pStyle w:val="BodytextNRCS"/>
      </w:pPr>
    </w:p>
    <w:p w:rsidR="00224C8F" w:rsidRDefault="00D66023" w:rsidP="00675B45">
      <w:pPr>
        <w:pStyle w:val="BodytextNRCS"/>
        <w:rPr>
          <w:sz w:val="14"/>
          <w:szCs w:val="14"/>
        </w:rPr>
      </w:pPr>
      <w:r>
        <w:rPr>
          <w:sz w:val="14"/>
          <w:szCs w:val="14"/>
        </w:rPr>
        <w:t>Edited:</w:t>
      </w:r>
    </w:p>
    <w:p w:rsidR="00D66023" w:rsidRPr="00F55CF3" w:rsidRDefault="00D66023" w:rsidP="00675B45">
      <w:pPr>
        <w:pStyle w:val="BodytextNRCS"/>
        <w:rPr>
          <w:sz w:val="14"/>
          <w:szCs w:val="14"/>
        </w:rPr>
      </w:pPr>
    </w:p>
    <w:p w:rsidR="00224C8F" w:rsidRDefault="00224C8F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  <w:r w:rsidRPr="00F55CF3">
        <w:rPr>
          <w:sz w:val="16"/>
          <w:szCs w:val="16"/>
        </w:rPr>
        <w:t xml:space="preserve">For more information about this and other plants, please contact your local NRCS field office or Conservation District at </w:t>
      </w:r>
      <w:hyperlink r:id="rId12" w:tgtFrame="_blank" w:tooltip="USDA NRCS Web site" w:history="1">
        <w:r w:rsidRPr="00F55CF3">
          <w:rPr>
            <w:rStyle w:val="Hyperlink"/>
            <w:sz w:val="16"/>
            <w:szCs w:val="16"/>
          </w:rPr>
          <w:t>http://www.nrcs.usda.gov/</w:t>
        </w:r>
      </w:hyperlink>
      <w:r w:rsidRPr="00F55CF3">
        <w:rPr>
          <w:sz w:val="16"/>
          <w:szCs w:val="16"/>
        </w:rPr>
        <w:t xml:space="preserve"> and visit the PLANTS Web site at </w:t>
      </w:r>
      <w:hyperlink r:id="rId13" w:tgtFrame="_blank" w:tooltip="PLANTS Web site" w:history="1">
        <w:r w:rsidRPr="00F55CF3">
          <w:rPr>
            <w:rStyle w:val="Hyperlink"/>
            <w:sz w:val="16"/>
            <w:szCs w:val="16"/>
          </w:rPr>
          <w:t>http://plants.usda.gov/</w:t>
        </w:r>
      </w:hyperlink>
      <w:r w:rsidRPr="00F55CF3">
        <w:rPr>
          <w:sz w:val="16"/>
          <w:szCs w:val="16"/>
        </w:rPr>
        <w:t xml:space="preserve"> or the Plant Materials Program Web site </w:t>
      </w:r>
      <w:hyperlink r:id="rId14" w:tgtFrame="_blank" w:tooltip="Plant Materials Program Web site" w:history="1">
        <w:r w:rsidRPr="00F55CF3">
          <w:rPr>
            <w:rStyle w:val="Hyperlink"/>
            <w:sz w:val="16"/>
            <w:szCs w:val="16"/>
          </w:rPr>
          <w:t>http://plant-materials.nrcs.usda.gov</w:t>
        </w:r>
      </w:hyperlink>
      <w:r w:rsidRPr="00F55CF3">
        <w:rPr>
          <w:sz w:val="16"/>
          <w:szCs w:val="16"/>
        </w:rPr>
        <w:t>.</w:t>
      </w:r>
    </w:p>
    <w:p w:rsidR="00D66023" w:rsidRDefault="00D66023" w:rsidP="00D66023">
      <w:pPr>
        <w:pStyle w:val="BodytextNRCS"/>
        <w:spacing w:before="240"/>
      </w:pPr>
      <w:r>
        <w:t>PLANTS is not responsible for the content or availability of other Web sites.</w:t>
      </w: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Default="00D66023" w:rsidP="00224C8F">
      <w:pPr>
        <w:tabs>
          <w:tab w:val="left" w:pos="2430"/>
        </w:tabs>
        <w:spacing w:after="120"/>
        <w:jc w:val="left"/>
        <w:rPr>
          <w:sz w:val="16"/>
          <w:szCs w:val="16"/>
        </w:rPr>
      </w:pPr>
    </w:p>
    <w:p w:rsidR="00D66023" w:rsidRPr="00F55CF3" w:rsidRDefault="00D66023" w:rsidP="00224C8F">
      <w:pPr>
        <w:tabs>
          <w:tab w:val="left" w:pos="2430"/>
        </w:tabs>
        <w:spacing w:after="120"/>
        <w:jc w:val="left"/>
        <w:rPr>
          <w:b/>
          <w:sz w:val="16"/>
          <w:szCs w:val="16"/>
        </w:rPr>
      </w:pPr>
    </w:p>
    <w:p w:rsidR="00061FD0" w:rsidRPr="00535C47" w:rsidRDefault="00061FD0" w:rsidP="00535C47">
      <w:pPr>
        <w:pStyle w:val="BodytextNRCS"/>
        <w:spacing w:before="240"/>
        <w:sectPr w:rsidR="00061FD0" w:rsidRPr="00535C47" w:rsidSect="00313599">
          <w:headerReference w:type="default" r:id="rId15"/>
          <w:footerReference w:type="default" r:id="rId16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562AB3" w:rsidRDefault="00562AB3" w:rsidP="006B716F">
      <w:pPr>
        <w:pStyle w:val="Footer"/>
        <w:spacing w:before="240"/>
        <w:rPr>
          <w:b/>
          <w:color w:val="00A886"/>
          <w:sz w:val="20"/>
        </w:rPr>
      </w:pPr>
    </w:p>
    <w:p w:rsidR="00562AB3" w:rsidRDefault="00562AB3" w:rsidP="006B716F">
      <w:pPr>
        <w:pStyle w:val="Footer"/>
        <w:spacing w:before="240"/>
        <w:rPr>
          <w:b/>
          <w:color w:val="00A886"/>
          <w:sz w:val="20"/>
        </w:rPr>
      </w:pPr>
    </w:p>
    <w:p w:rsidR="00562AB3" w:rsidRDefault="00562AB3" w:rsidP="006B716F">
      <w:pPr>
        <w:pStyle w:val="Footer"/>
        <w:spacing w:before="240"/>
        <w:rPr>
          <w:b/>
          <w:color w:val="00A886"/>
          <w:sz w:val="20"/>
        </w:r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0D2" w:rsidRDefault="00F950D2">
      <w:r>
        <w:separator/>
      </w:r>
    </w:p>
  </w:endnote>
  <w:endnote w:type="continuationSeparator" w:id="0">
    <w:p w:rsidR="00F950D2" w:rsidRDefault="00F95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73" w:rsidRPr="001F7210" w:rsidRDefault="00666C73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73" w:rsidRDefault="00666C73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0D2" w:rsidRDefault="00F950D2">
      <w:r>
        <w:separator/>
      </w:r>
    </w:p>
  </w:footnote>
  <w:footnote w:type="continuationSeparator" w:id="0">
    <w:p w:rsidR="00F950D2" w:rsidRDefault="00F950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73" w:rsidRPr="003749B3" w:rsidRDefault="00666C73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>
    <w:nsid w:val="5BA927BE"/>
    <w:multiLevelType w:val="multilevel"/>
    <w:tmpl w:val="B0C2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activeWritingStyle w:appName="MSWord" w:lang="en-US" w:vendorID="64" w:dllVersion="131078" w:nlCheck="1" w:checkStyle="0"/>
  <w:proofState w:grammar="clean"/>
  <w:attachedTemplate r:id="rId1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074">
      <o:colormru v:ext="edit" colors="#0000b0,#0000c6,#0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24AA"/>
    <w:rsid w:val="0000618A"/>
    <w:rsid w:val="00007042"/>
    <w:rsid w:val="00011000"/>
    <w:rsid w:val="00012925"/>
    <w:rsid w:val="000171EC"/>
    <w:rsid w:val="000213F4"/>
    <w:rsid w:val="00024DE6"/>
    <w:rsid w:val="0003303F"/>
    <w:rsid w:val="00034B57"/>
    <w:rsid w:val="00035830"/>
    <w:rsid w:val="000411A6"/>
    <w:rsid w:val="00044CEF"/>
    <w:rsid w:val="00050DE1"/>
    <w:rsid w:val="000578C2"/>
    <w:rsid w:val="000607FF"/>
    <w:rsid w:val="00061137"/>
    <w:rsid w:val="00061FD0"/>
    <w:rsid w:val="00063FFB"/>
    <w:rsid w:val="00066CA1"/>
    <w:rsid w:val="00071F1A"/>
    <w:rsid w:val="000753EC"/>
    <w:rsid w:val="00076424"/>
    <w:rsid w:val="0007754A"/>
    <w:rsid w:val="000867C9"/>
    <w:rsid w:val="000906EC"/>
    <w:rsid w:val="0009080A"/>
    <w:rsid w:val="00095E67"/>
    <w:rsid w:val="000A0B90"/>
    <w:rsid w:val="000A1774"/>
    <w:rsid w:val="000A6758"/>
    <w:rsid w:val="000A69A1"/>
    <w:rsid w:val="000B0E28"/>
    <w:rsid w:val="000B20CE"/>
    <w:rsid w:val="000B7B5D"/>
    <w:rsid w:val="000C04E7"/>
    <w:rsid w:val="000D2026"/>
    <w:rsid w:val="000D3A30"/>
    <w:rsid w:val="000D54E4"/>
    <w:rsid w:val="000E3166"/>
    <w:rsid w:val="000E35A0"/>
    <w:rsid w:val="000F1970"/>
    <w:rsid w:val="000F2F70"/>
    <w:rsid w:val="000F4C63"/>
    <w:rsid w:val="000F6609"/>
    <w:rsid w:val="001024AA"/>
    <w:rsid w:val="0012651E"/>
    <w:rsid w:val="00136998"/>
    <w:rsid w:val="00143135"/>
    <w:rsid w:val="001478F1"/>
    <w:rsid w:val="00154482"/>
    <w:rsid w:val="00156657"/>
    <w:rsid w:val="00160757"/>
    <w:rsid w:val="0016326E"/>
    <w:rsid w:val="00173092"/>
    <w:rsid w:val="00182197"/>
    <w:rsid w:val="00186361"/>
    <w:rsid w:val="00197AE0"/>
    <w:rsid w:val="001A7145"/>
    <w:rsid w:val="001B0207"/>
    <w:rsid w:val="001B6C75"/>
    <w:rsid w:val="001C4209"/>
    <w:rsid w:val="001D074C"/>
    <w:rsid w:val="001D3988"/>
    <w:rsid w:val="001D3A17"/>
    <w:rsid w:val="001D6A53"/>
    <w:rsid w:val="001E3705"/>
    <w:rsid w:val="001E5DEE"/>
    <w:rsid w:val="001F6B39"/>
    <w:rsid w:val="001F7210"/>
    <w:rsid w:val="00206E2B"/>
    <w:rsid w:val="002073CB"/>
    <w:rsid w:val="002127B5"/>
    <w:rsid w:val="002148DF"/>
    <w:rsid w:val="002219C7"/>
    <w:rsid w:val="00222F37"/>
    <w:rsid w:val="00224C8F"/>
    <w:rsid w:val="0022673A"/>
    <w:rsid w:val="00226C58"/>
    <w:rsid w:val="00231856"/>
    <w:rsid w:val="00232453"/>
    <w:rsid w:val="002375B8"/>
    <w:rsid w:val="002378C0"/>
    <w:rsid w:val="00237B9D"/>
    <w:rsid w:val="002629E7"/>
    <w:rsid w:val="00263FE3"/>
    <w:rsid w:val="0026727E"/>
    <w:rsid w:val="002679EE"/>
    <w:rsid w:val="00267BD9"/>
    <w:rsid w:val="00272129"/>
    <w:rsid w:val="002807D7"/>
    <w:rsid w:val="00280D6D"/>
    <w:rsid w:val="00280F13"/>
    <w:rsid w:val="002863A1"/>
    <w:rsid w:val="002909D6"/>
    <w:rsid w:val="00293979"/>
    <w:rsid w:val="00296F0F"/>
    <w:rsid w:val="0029707F"/>
    <w:rsid w:val="002A4DD5"/>
    <w:rsid w:val="002B1DB6"/>
    <w:rsid w:val="002B5C39"/>
    <w:rsid w:val="002B7148"/>
    <w:rsid w:val="002C30C2"/>
    <w:rsid w:val="002C3B5E"/>
    <w:rsid w:val="002C45BA"/>
    <w:rsid w:val="002D21B2"/>
    <w:rsid w:val="002D2AA1"/>
    <w:rsid w:val="002E3415"/>
    <w:rsid w:val="002E6B0C"/>
    <w:rsid w:val="002F1EB0"/>
    <w:rsid w:val="002F253D"/>
    <w:rsid w:val="00302841"/>
    <w:rsid w:val="00302C9A"/>
    <w:rsid w:val="00307324"/>
    <w:rsid w:val="0031050C"/>
    <w:rsid w:val="00313599"/>
    <w:rsid w:val="0032133F"/>
    <w:rsid w:val="0032662A"/>
    <w:rsid w:val="00341F59"/>
    <w:rsid w:val="00352830"/>
    <w:rsid w:val="00354A89"/>
    <w:rsid w:val="00355199"/>
    <w:rsid w:val="003614AD"/>
    <w:rsid w:val="003655A0"/>
    <w:rsid w:val="0036701D"/>
    <w:rsid w:val="00367191"/>
    <w:rsid w:val="003749B3"/>
    <w:rsid w:val="003759E1"/>
    <w:rsid w:val="00376137"/>
    <w:rsid w:val="00377934"/>
    <w:rsid w:val="00380BFA"/>
    <w:rsid w:val="00380D17"/>
    <w:rsid w:val="003871A2"/>
    <w:rsid w:val="00391410"/>
    <w:rsid w:val="00391F34"/>
    <w:rsid w:val="00395D33"/>
    <w:rsid w:val="003A50C2"/>
    <w:rsid w:val="003A5407"/>
    <w:rsid w:val="003B3EFA"/>
    <w:rsid w:val="003B6A4A"/>
    <w:rsid w:val="003B6F37"/>
    <w:rsid w:val="003C2835"/>
    <w:rsid w:val="003C6BC8"/>
    <w:rsid w:val="003D0795"/>
    <w:rsid w:val="003D0BA9"/>
    <w:rsid w:val="003D4468"/>
    <w:rsid w:val="003D55DC"/>
    <w:rsid w:val="003E1E4D"/>
    <w:rsid w:val="003E4C9D"/>
    <w:rsid w:val="003E66FA"/>
    <w:rsid w:val="003F3F42"/>
    <w:rsid w:val="003F6808"/>
    <w:rsid w:val="004005D9"/>
    <w:rsid w:val="004011BB"/>
    <w:rsid w:val="004016C9"/>
    <w:rsid w:val="004032F8"/>
    <w:rsid w:val="00404192"/>
    <w:rsid w:val="0040465C"/>
    <w:rsid w:val="004052E3"/>
    <w:rsid w:val="00412BEB"/>
    <w:rsid w:val="00413BFB"/>
    <w:rsid w:val="00416D52"/>
    <w:rsid w:val="00421015"/>
    <w:rsid w:val="004340C9"/>
    <w:rsid w:val="00435867"/>
    <w:rsid w:val="004364E5"/>
    <w:rsid w:val="00437F11"/>
    <w:rsid w:val="00441EB6"/>
    <w:rsid w:val="0044320D"/>
    <w:rsid w:val="00445D91"/>
    <w:rsid w:val="0044715E"/>
    <w:rsid w:val="0044721C"/>
    <w:rsid w:val="004500D1"/>
    <w:rsid w:val="004554F2"/>
    <w:rsid w:val="00457033"/>
    <w:rsid w:val="0046432F"/>
    <w:rsid w:val="0048212B"/>
    <w:rsid w:val="00482CFF"/>
    <w:rsid w:val="00485D14"/>
    <w:rsid w:val="00486806"/>
    <w:rsid w:val="004A249A"/>
    <w:rsid w:val="004A3095"/>
    <w:rsid w:val="004A3650"/>
    <w:rsid w:val="004A50AC"/>
    <w:rsid w:val="004B3232"/>
    <w:rsid w:val="004B73F2"/>
    <w:rsid w:val="004B7414"/>
    <w:rsid w:val="004D2583"/>
    <w:rsid w:val="004E2BD6"/>
    <w:rsid w:val="004E4F33"/>
    <w:rsid w:val="004F2702"/>
    <w:rsid w:val="004F6FB0"/>
    <w:rsid w:val="004F75FB"/>
    <w:rsid w:val="004F78CE"/>
    <w:rsid w:val="0050363E"/>
    <w:rsid w:val="0050785C"/>
    <w:rsid w:val="005124C2"/>
    <w:rsid w:val="0051763E"/>
    <w:rsid w:val="00517AC9"/>
    <w:rsid w:val="00520FAC"/>
    <w:rsid w:val="00531D65"/>
    <w:rsid w:val="005325C3"/>
    <w:rsid w:val="00535C47"/>
    <w:rsid w:val="00552FC3"/>
    <w:rsid w:val="00562AB3"/>
    <w:rsid w:val="00564DB5"/>
    <w:rsid w:val="00564F15"/>
    <w:rsid w:val="00567D3C"/>
    <w:rsid w:val="00567EE9"/>
    <w:rsid w:val="00573428"/>
    <w:rsid w:val="00592CFA"/>
    <w:rsid w:val="0059441A"/>
    <w:rsid w:val="00594990"/>
    <w:rsid w:val="00597B6E"/>
    <w:rsid w:val="005A2740"/>
    <w:rsid w:val="005A6181"/>
    <w:rsid w:val="005B4405"/>
    <w:rsid w:val="005C7737"/>
    <w:rsid w:val="005D295E"/>
    <w:rsid w:val="005D6F74"/>
    <w:rsid w:val="005F57D8"/>
    <w:rsid w:val="005F6574"/>
    <w:rsid w:val="005F6BC2"/>
    <w:rsid w:val="00600748"/>
    <w:rsid w:val="006014C9"/>
    <w:rsid w:val="006031DF"/>
    <w:rsid w:val="00604076"/>
    <w:rsid w:val="00614036"/>
    <w:rsid w:val="00615C92"/>
    <w:rsid w:val="0061608E"/>
    <w:rsid w:val="00616B11"/>
    <w:rsid w:val="0062425F"/>
    <w:rsid w:val="00624F9C"/>
    <w:rsid w:val="00626026"/>
    <w:rsid w:val="006333FE"/>
    <w:rsid w:val="00634E80"/>
    <w:rsid w:val="0063600A"/>
    <w:rsid w:val="00636866"/>
    <w:rsid w:val="006466E9"/>
    <w:rsid w:val="00647A7F"/>
    <w:rsid w:val="00666C73"/>
    <w:rsid w:val="00666C7B"/>
    <w:rsid w:val="006757EE"/>
    <w:rsid w:val="00675B45"/>
    <w:rsid w:val="0068523F"/>
    <w:rsid w:val="00685E75"/>
    <w:rsid w:val="0068609E"/>
    <w:rsid w:val="006A0FEF"/>
    <w:rsid w:val="006A29CA"/>
    <w:rsid w:val="006B4B3E"/>
    <w:rsid w:val="006B4FE7"/>
    <w:rsid w:val="006B716F"/>
    <w:rsid w:val="006B718C"/>
    <w:rsid w:val="006C0436"/>
    <w:rsid w:val="006C44A9"/>
    <w:rsid w:val="006D1492"/>
    <w:rsid w:val="006D7A42"/>
    <w:rsid w:val="006D7D88"/>
    <w:rsid w:val="006E1115"/>
    <w:rsid w:val="006E1AB7"/>
    <w:rsid w:val="006F1510"/>
    <w:rsid w:val="006F7069"/>
    <w:rsid w:val="006F7A43"/>
    <w:rsid w:val="00704BA1"/>
    <w:rsid w:val="00707E48"/>
    <w:rsid w:val="00712AC4"/>
    <w:rsid w:val="007210A5"/>
    <w:rsid w:val="00721B7E"/>
    <w:rsid w:val="00721E96"/>
    <w:rsid w:val="00722A00"/>
    <w:rsid w:val="007267E8"/>
    <w:rsid w:val="00732360"/>
    <w:rsid w:val="00732FEF"/>
    <w:rsid w:val="00740019"/>
    <w:rsid w:val="00740FE4"/>
    <w:rsid w:val="00741F79"/>
    <w:rsid w:val="007446AD"/>
    <w:rsid w:val="00744A2D"/>
    <w:rsid w:val="007469FF"/>
    <w:rsid w:val="007478EA"/>
    <w:rsid w:val="00763908"/>
    <w:rsid w:val="007649A5"/>
    <w:rsid w:val="00764BF8"/>
    <w:rsid w:val="00777D4B"/>
    <w:rsid w:val="00783F8E"/>
    <w:rsid w:val="007866F3"/>
    <w:rsid w:val="00787A2A"/>
    <w:rsid w:val="00793969"/>
    <w:rsid w:val="00797B30"/>
    <w:rsid w:val="007A3680"/>
    <w:rsid w:val="007B08BA"/>
    <w:rsid w:val="007B2E0B"/>
    <w:rsid w:val="007B51E8"/>
    <w:rsid w:val="007C102F"/>
    <w:rsid w:val="007C233B"/>
    <w:rsid w:val="007C2D43"/>
    <w:rsid w:val="007D357D"/>
    <w:rsid w:val="007D3942"/>
    <w:rsid w:val="007D65E3"/>
    <w:rsid w:val="007D6D8C"/>
    <w:rsid w:val="007E7043"/>
    <w:rsid w:val="007E78AB"/>
    <w:rsid w:val="007F3743"/>
    <w:rsid w:val="007F41A9"/>
    <w:rsid w:val="007F5ABB"/>
    <w:rsid w:val="007F62D1"/>
    <w:rsid w:val="007F6915"/>
    <w:rsid w:val="0080206F"/>
    <w:rsid w:val="0081582F"/>
    <w:rsid w:val="008175C8"/>
    <w:rsid w:val="00825063"/>
    <w:rsid w:val="00830F95"/>
    <w:rsid w:val="00833180"/>
    <w:rsid w:val="0084037F"/>
    <w:rsid w:val="00847EB6"/>
    <w:rsid w:val="00850E8B"/>
    <w:rsid w:val="008517EF"/>
    <w:rsid w:val="00855BB2"/>
    <w:rsid w:val="00862684"/>
    <w:rsid w:val="00877873"/>
    <w:rsid w:val="00882384"/>
    <w:rsid w:val="00883B1F"/>
    <w:rsid w:val="00883EE5"/>
    <w:rsid w:val="008859FD"/>
    <w:rsid w:val="0089154B"/>
    <w:rsid w:val="008922EF"/>
    <w:rsid w:val="00896AEF"/>
    <w:rsid w:val="008972E2"/>
    <w:rsid w:val="008A2DCB"/>
    <w:rsid w:val="008A4BFE"/>
    <w:rsid w:val="008A72B4"/>
    <w:rsid w:val="008B3C33"/>
    <w:rsid w:val="008B5541"/>
    <w:rsid w:val="008B7A6F"/>
    <w:rsid w:val="008D400F"/>
    <w:rsid w:val="008E6018"/>
    <w:rsid w:val="008F3D5A"/>
    <w:rsid w:val="009027B9"/>
    <w:rsid w:val="0090772D"/>
    <w:rsid w:val="00911CAF"/>
    <w:rsid w:val="009169CC"/>
    <w:rsid w:val="00916BBA"/>
    <w:rsid w:val="009206F8"/>
    <w:rsid w:val="009322AB"/>
    <w:rsid w:val="009372DC"/>
    <w:rsid w:val="009415FE"/>
    <w:rsid w:val="00947041"/>
    <w:rsid w:val="009509B1"/>
    <w:rsid w:val="00952E77"/>
    <w:rsid w:val="00961449"/>
    <w:rsid w:val="00964586"/>
    <w:rsid w:val="00964753"/>
    <w:rsid w:val="00974D7D"/>
    <w:rsid w:val="00976447"/>
    <w:rsid w:val="00976FFA"/>
    <w:rsid w:val="00977881"/>
    <w:rsid w:val="009813FE"/>
    <w:rsid w:val="00982214"/>
    <w:rsid w:val="009827D0"/>
    <w:rsid w:val="00994CE3"/>
    <w:rsid w:val="009A00B9"/>
    <w:rsid w:val="009B1728"/>
    <w:rsid w:val="009B17DD"/>
    <w:rsid w:val="009C73F8"/>
    <w:rsid w:val="00A039D1"/>
    <w:rsid w:val="00A06FE6"/>
    <w:rsid w:val="00A11C8D"/>
    <w:rsid w:val="00A12175"/>
    <w:rsid w:val="00A14395"/>
    <w:rsid w:val="00A148BB"/>
    <w:rsid w:val="00A16529"/>
    <w:rsid w:val="00A168C8"/>
    <w:rsid w:val="00A17D57"/>
    <w:rsid w:val="00A24DF7"/>
    <w:rsid w:val="00A27C54"/>
    <w:rsid w:val="00A31C82"/>
    <w:rsid w:val="00A33598"/>
    <w:rsid w:val="00A339BF"/>
    <w:rsid w:val="00A4250C"/>
    <w:rsid w:val="00A43EF5"/>
    <w:rsid w:val="00A56811"/>
    <w:rsid w:val="00A57E30"/>
    <w:rsid w:val="00A66325"/>
    <w:rsid w:val="00A67DAC"/>
    <w:rsid w:val="00A7589A"/>
    <w:rsid w:val="00A80573"/>
    <w:rsid w:val="00A82441"/>
    <w:rsid w:val="00A8423D"/>
    <w:rsid w:val="00A87BE1"/>
    <w:rsid w:val="00A90532"/>
    <w:rsid w:val="00AA459F"/>
    <w:rsid w:val="00AA7140"/>
    <w:rsid w:val="00AA7BC3"/>
    <w:rsid w:val="00AB23B1"/>
    <w:rsid w:val="00AC007E"/>
    <w:rsid w:val="00AC201A"/>
    <w:rsid w:val="00AC2D89"/>
    <w:rsid w:val="00AD30BE"/>
    <w:rsid w:val="00AD4843"/>
    <w:rsid w:val="00AD4AFA"/>
    <w:rsid w:val="00AE07A3"/>
    <w:rsid w:val="00AE422B"/>
    <w:rsid w:val="00AE56F6"/>
    <w:rsid w:val="00AE7297"/>
    <w:rsid w:val="00AF7748"/>
    <w:rsid w:val="00AF79E3"/>
    <w:rsid w:val="00B1076B"/>
    <w:rsid w:val="00B1177C"/>
    <w:rsid w:val="00B12B73"/>
    <w:rsid w:val="00B136CE"/>
    <w:rsid w:val="00B146F6"/>
    <w:rsid w:val="00B246A4"/>
    <w:rsid w:val="00B30CD3"/>
    <w:rsid w:val="00B33F1D"/>
    <w:rsid w:val="00B37B59"/>
    <w:rsid w:val="00B42D40"/>
    <w:rsid w:val="00B51820"/>
    <w:rsid w:val="00B65C8B"/>
    <w:rsid w:val="00B67C76"/>
    <w:rsid w:val="00B755F2"/>
    <w:rsid w:val="00B827C6"/>
    <w:rsid w:val="00B83602"/>
    <w:rsid w:val="00B841F9"/>
    <w:rsid w:val="00B8425D"/>
    <w:rsid w:val="00B93BEF"/>
    <w:rsid w:val="00B968E3"/>
    <w:rsid w:val="00BB5BD6"/>
    <w:rsid w:val="00BC011F"/>
    <w:rsid w:val="00BC200A"/>
    <w:rsid w:val="00BC33B8"/>
    <w:rsid w:val="00BC6090"/>
    <w:rsid w:val="00BC6320"/>
    <w:rsid w:val="00BD616F"/>
    <w:rsid w:val="00BE080A"/>
    <w:rsid w:val="00BE198D"/>
    <w:rsid w:val="00BE43AE"/>
    <w:rsid w:val="00BE456A"/>
    <w:rsid w:val="00BE5356"/>
    <w:rsid w:val="00BE5FA4"/>
    <w:rsid w:val="00BE6387"/>
    <w:rsid w:val="00BE66E4"/>
    <w:rsid w:val="00BF12D3"/>
    <w:rsid w:val="00BF354D"/>
    <w:rsid w:val="00BF44A8"/>
    <w:rsid w:val="00BF6D7E"/>
    <w:rsid w:val="00C00A03"/>
    <w:rsid w:val="00C0537A"/>
    <w:rsid w:val="00C1721F"/>
    <w:rsid w:val="00C1755D"/>
    <w:rsid w:val="00C225CF"/>
    <w:rsid w:val="00C2542E"/>
    <w:rsid w:val="00C341C6"/>
    <w:rsid w:val="00C44AF0"/>
    <w:rsid w:val="00C45A10"/>
    <w:rsid w:val="00C549BB"/>
    <w:rsid w:val="00C55C16"/>
    <w:rsid w:val="00C64BBC"/>
    <w:rsid w:val="00C71B7B"/>
    <w:rsid w:val="00C81773"/>
    <w:rsid w:val="00C84131"/>
    <w:rsid w:val="00C85D9C"/>
    <w:rsid w:val="00C934E0"/>
    <w:rsid w:val="00C9540F"/>
    <w:rsid w:val="00CA2A5E"/>
    <w:rsid w:val="00CA3A9F"/>
    <w:rsid w:val="00CA6B4F"/>
    <w:rsid w:val="00CC3388"/>
    <w:rsid w:val="00CD2CF9"/>
    <w:rsid w:val="00CD32FB"/>
    <w:rsid w:val="00CD49CC"/>
    <w:rsid w:val="00CD7818"/>
    <w:rsid w:val="00CE7C18"/>
    <w:rsid w:val="00CF06F8"/>
    <w:rsid w:val="00CF7EC1"/>
    <w:rsid w:val="00D1070A"/>
    <w:rsid w:val="00D14BE8"/>
    <w:rsid w:val="00D17C4E"/>
    <w:rsid w:val="00D3538D"/>
    <w:rsid w:val="00D41040"/>
    <w:rsid w:val="00D43C0F"/>
    <w:rsid w:val="00D5761B"/>
    <w:rsid w:val="00D62438"/>
    <w:rsid w:val="00D62818"/>
    <w:rsid w:val="00D63177"/>
    <w:rsid w:val="00D66023"/>
    <w:rsid w:val="00D67845"/>
    <w:rsid w:val="00D7175D"/>
    <w:rsid w:val="00D85996"/>
    <w:rsid w:val="00D85A83"/>
    <w:rsid w:val="00D90CA5"/>
    <w:rsid w:val="00D92203"/>
    <w:rsid w:val="00D973B0"/>
    <w:rsid w:val="00DA03D2"/>
    <w:rsid w:val="00DC0138"/>
    <w:rsid w:val="00DC12E5"/>
    <w:rsid w:val="00DC32EF"/>
    <w:rsid w:val="00DC3F2D"/>
    <w:rsid w:val="00DD200B"/>
    <w:rsid w:val="00DD41E3"/>
    <w:rsid w:val="00DE1DD3"/>
    <w:rsid w:val="00DE7F41"/>
    <w:rsid w:val="00DF2459"/>
    <w:rsid w:val="00E10ED6"/>
    <w:rsid w:val="00E13121"/>
    <w:rsid w:val="00E15870"/>
    <w:rsid w:val="00E2320D"/>
    <w:rsid w:val="00E2523E"/>
    <w:rsid w:val="00E33E89"/>
    <w:rsid w:val="00E4119B"/>
    <w:rsid w:val="00E477D8"/>
    <w:rsid w:val="00E56788"/>
    <w:rsid w:val="00E60406"/>
    <w:rsid w:val="00E62883"/>
    <w:rsid w:val="00E636E1"/>
    <w:rsid w:val="00E66EDE"/>
    <w:rsid w:val="00E717F3"/>
    <w:rsid w:val="00E72B07"/>
    <w:rsid w:val="00E83DC9"/>
    <w:rsid w:val="00E84230"/>
    <w:rsid w:val="00E8626C"/>
    <w:rsid w:val="00E87D06"/>
    <w:rsid w:val="00E9203C"/>
    <w:rsid w:val="00E93233"/>
    <w:rsid w:val="00E96F43"/>
    <w:rsid w:val="00EA725E"/>
    <w:rsid w:val="00ED012D"/>
    <w:rsid w:val="00ED03AA"/>
    <w:rsid w:val="00ED1ACA"/>
    <w:rsid w:val="00ED3EA0"/>
    <w:rsid w:val="00EE3490"/>
    <w:rsid w:val="00EE4060"/>
    <w:rsid w:val="00F0327C"/>
    <w:rsid w:val="00F11469"/>
    <w:rsid w:val="00F1215B"/>
    <w:rsid w:val="00F1350F"/>
    <w:rsid w:val="00F206DA"/>
    <w:rsid w:val="00F26813"/>
    <w:rsid w:val="00F26F3E"/>
    <w:rsid w:val="00F31DBE"/>
    <w:rsid w:val="00F32773"/>
    <w:rsid w:val="00F32F44"/>
    <w:rsid w:val="00F41E36"/>
    <w:rsid w:val="00F425DD"/>
    <w:rsid w:val="00F4345A"/>
    <w:rsid w:val="00F43617"/>
    <w:rsid w:val="00F43778"/>
    <w:rsid w:val="00F44D8B"/>
    <w:rsid w:val="00F47874"/>
    <w:rsid w:val="00F47C9B"/>
    <w:rsid w:val="00F52BD1"/>
    <w:rsid w:val="00F55CF3"/>
    <w:rsid w:val="00F66B8E"/>
    <w:rsid w:val="00F66E7D"/>
    <w:rsid w:val="00F725B1"/>
    <w:rsid w:val="00F72ADF"/>
    <w:rsid w:val="00F76655"/>
    <w:rsid w:val="00F802DB"/>
    <w:rsid w:val="00F80CAE"/>
    <w:rsid w:val="00F8418F"/>
    <w:rsid w:val="00F8479C"/>
    <w:rsid w:val="00F84C8F"/>
    <w:rsid w:val="00F9482A"/>
    <w:rsid w:val="00F950D2"/>
    <w:rsid w:val="00FA009D"/>
    <w:rsid w:val="00FA5A01"/>
    <w:rsid w:val="00FB030E"/>
    <w:rsid w:val="00FB3F34"/>
    <w:rsid w:val="00FC5D3A"/>
    <w:rsid w:val="00FC6152"/>
    <w:rsid w:val="00FC6B62"/>
    <w:rsid w:val="00FD1BFB"/>
    <w:rsid w:val="00FD2384"/>
    <w:rsid w:val="00FD56AA"/>
    <w:rsid w:val="00FD5E60"/>
    <w:rsid w:val="00FE4138"/>
    <w:rsid w:val="00FF0390"/>
    <w:rsid w:val="00FF2B82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0000b0,#0000c6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  <w:rPr>
      <w:lang/>
    </w:r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  <w:color w:val="0000FF"/>
      <w:sz w:val="14"/>
    </w:rPr>
  </w:style>
  <w:style w:type="character" w:customStyle="1" w:styleId="BodytextItalicChar">
    <w:name w:val="Body text + Italic 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  <w:lang/>
    </w:rPr>
  </w:style>
  <w:style w:type="character" w:customStyle="1" w:styleId="TitleChar">
    <w:name w:val="Title Char"/>
    <w:aliases w:val="Title NRCS Char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  <w:color w:val="0000FF"/>
      <w:sz w:val="14"/>
    </w:rPr>
  </w:style>
  <w:style w:type="paragraph" w:customStyle="1" w:styleId="PlantSymbol">
    <w:name w:val="Plant Symbol"/>
    <w:basedOn w:val="Normal"/>
    <w:link w:val="PlantSymbolChar"/>
    <w:qFormat/>
    <w:rsid w:val="006A29CA"/>
    <w:rPr>
      <w:lang/>
    </w:rPr>
  </w:style>
  <w:style w:type="character" w:customStyle="1" w:styleId="NRCSInstructionCommentChar">
    <w:name w:val="NRCS Instruction Comment 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customStyle="1" w:styleId="Bodytext0">
    <w:name w:val="Body text"/>
    <w:basedOn w:val="BodyText"/>
    <w:link w:val="BodytextChar0"/>
    <w:rsid w:val="00224C8F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224C8F"/>
  </w:style>
  <w:style w:type="character" w:styleId="Emphasis">
    <w:name w:val="Emphasis"/>
    <w:qFormat/>
    <w:rsid w:val="00224C8F"/>
    <w:rPr>
      <w:i/>
      <w:iCs/>
    </w:rPr>
  </w:style>
  <w:style w:type="character" w:customStyle="1" w:styleId="search1">
    <w:name w:val="search1"/>
    <w:rsid w:val="00224C8F"/>
    <w:rPr>
      <w:color w:val="228622"/>
    </w:rPr>
  </w:style>
  <w:style w:type="paragraph" w:styleId="Caption">
    <w:name w:val="caption"/>
    <w:basedOn w:val="Normal"/>
    <w:next w:val="Normal"/>
    <w:unhideWhenUsed/>
    <w:qFormat/>
    <w:rsid w:val="00231856"/>
    <w:pPr>
      <w:spacing w:after="200"/>
    </w:pPr>
    <w:rPr>
      <w:b/>
      <w:bCs/>
      <w:color w:val="4F81BD"/>
      <w:sz w:val="18"/>
      <w:szCs w:val="18"/>
    </w:rPr>
  </w:style>
  <w:style w:type="paragraph" w:customStyle="1" w:styleId="classind3">
    <w:name w:val="classind3"/>
    <w:basedOn w:val="Normal"/>
    <w:rsid w:val="002F1EB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customStyle="1" w:styleId="copy">
    <w:name w:val="copy"/>
    <w:basedOn w:val="Normal"/>
    <w:rsid w:val="009415FE"/>
    <w:pPr>
      <w:spacing w:before="100" w:beforeAutospacing="1" w:after="100" w:afterAutospacing="1"/>
      <w:jc w:val="left"/>
    </w:pPr>
    <w:rPr>
      <w:rFonts w:ascii="Arial" w:hAnsi="Arial" w:cs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84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9775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0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ts.usda.gov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nrcs.usda.gov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plant-materials.nrcs.usda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.sheahan\Local%20Settings\Temporary%20Internet%20Files\Content.Outlook\4698F28E\blue_maiden_p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F65D8F9-1D35-4406-A7D4-888B5958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blue_maiden_pg.dotx</Template>
  <TotalTime>0</TotalTime>
  <Pages>3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Purple Giant Hyssop (Agastache schrophulariifolia) Plant Guide</vt:lpstr>
    </vt:vector>
  </TitlesOfParts>
  <Manager>Chris Miller, USDA NRCS Cape May Plant Materials Center</Manager>
  <Company>USDA NRCS National Plant Materials Center</Company>
  <LinksUpToDate>false</LinksUpToDate>
  <CharactersWithSpaces>9397</CharactersWithSpaces>
  <SharedDoc>false</SharedDoc>
  <HLinks>
    <vt:vector size="18" baseType="variant">
      <vt:variant>
        <vt:i4>1507416</vt:i4>
      </vt:variant>
      <vt:variant>
        <vt:i4>6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3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0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Giant Hyssop (Agastache schrophulariifolia) Plant Guide</dc:title>
  <dc:subject>Purple Giant Hyssop (Agastache schrophulariifolia) is a native perennial that can be used for pollinator habitat</dc:subject>
  <dc:creator>Chris Sheahan, USDA NRCS Cape May Plant Materials Center</dc:creator>
  <cp:keywords>Plant Guide, Purple Giant Hyssop, Agastache schrophulariifolia, perennial forb, pollinator,wildlife habitat, erosion control, NRCS, Plant Materials Program, Plant Data Center</cp:keywords>
  <cp:lastModifiedBy>william farrell</cp:lastModifiedBy>
  <cp:revision>2</cp:revision>
  <cp:lastPrinted>2010-08-20T22:27:00Z</cp:lastPrinted>
  <dcterms:created xsi:type="dcterms:W3CDTF">2012-11-28T22:26:00Z</dcterms:created>
  <dcterms:modified xsi:type="dcterms:W3CDTF">2012-11-28T22:26:00Z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
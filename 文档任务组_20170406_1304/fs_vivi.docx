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4985" w:rsidRPr="00BE0AAA" w:rsidRDefault="004B628B" w:rsidP="00715AD2">
      <w:pPr>
        <w:pStyle w:val="Title"/>
        <w:spacing w:before="240" w:after="240"/>
        <w:jc w:val="right"/>
        <w:sectPr w:rsidR="00564985" w:rsidRPr="00BE0AAA" w:rsidSect="0062577D">
          <w:pgSz w:w="12240" w:h="15840" w:code="1"/>
          <w:pgMar w:top="1080" w:right="1080" w:bottom="1080" w:left="1080" w:header="720" w:footer="720" w:gutter="0"/>
          <w:cols w:space="720"/>
          <w:titlePg/>
          <w:docGrid w:linePitch="326"/>
        </w:sectPr>
      </w:pPr>
      <w:r>
        <w:rPr>
          <w:noProof/>
          <w:sz w:val="16"/>
          <w:szCs w:val="16"/>
        </w:rPr>
        <w:drawing>
          <wp:anchor distT="0" distB="0" distL="114300" distR="114300" simplePos="0" relativeHeight="251657728" behindDoc="1" locked="0" layoutInCell="1" allowOverlap="0">
            <wp:simplePos x="0" y="0"/>
            <wp:positionH relativeFrom="column">
              <wp:align>left</wp:align>
            </wp:positionH>
            <wp:positionV relativeFrom="paragraph">
              <wp:posOffset>8890</wp:posOffset>
            </wp:positionV>
            <wp:extent cx="1533525" cy="571500"/>
            <wp:effectExtent l="19050" t="0" r="9525" b="0"/>
            <wp:wrapNone/>
            <wp:docPr id="4" name="Picture 4" descr="United States Department of Agriculture, Natural Resources Conservation Serv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ted States Department of Agriculture, Natural Resources Conservation Service logo"/>
                    <pic:cNvPicPr>
                      <a:picLocks noChangeAspect="1" noChangeArrowheads="1"/>
                    </pic:cNvPicPr>
                  </pic:nvPicPr>
                  <pic:blipFill>
                    <a:blip r:embed="rId8" cstate="print"/>
                    <a:srcRect/>
                    <a:stretch>
                      <a:fillRect/>
                    </a:stretch>
                  </pic:blipFill>
                  <pic:spPr bwMode="auto">
                    <a:xfrm>
                      <a:off x="0" y="0"/>
                      <a:ext cx="1533525" cy="571500"/>
                    </a:xfrm>
                    <a:prstGeom prst="rect">
                      <a:avLst/>
                    </a:prstGeom>
                    <a:noFill/>
                  </pic:spPr>
                </pic:pic>
              </a:graphicData>
            </a:graphic>
          </wp:anchor>
        </w:drawing>
      </w:r>
      <w:r w:rsidR="00564985" w:rsidRPr="00BE0AAA">
        <w:t>Plant Fact Sheet</w:t>
      </w:r>
    </w:p>
    <w:p w:rsidR="00CE5409" w:rsidRDefault="00952127" w:rsidP="00172EC8">
      <w:pPr>
        <w:pStyle w:val="Heading1"/>
        <w:rPr>
          <w:i w:val="0"/>
        </w:rPr>
      </w:pPr>
      <w:r>
        <w:rPr>
          <w:i w:val="0"/>
        </w:rPr>
        <w:lastRenderedPageBreak/>
        <w:t>HAIRY VETCH</w:t>
      </w:r>
    </w:p>
    <w:p w:rsidR="00952127" w:rsidRPr="00952127" w:rsidRDefault="00952127" w:rsidP="00172EC8">
      <w:pPr>
        <w:pStyle w:val="NRCSBodyText"/>
        <w:jc w:val="center"/>
        <w:rPr>
          <w:i/>
          <w:sz w:val="32"/>
          <w:szCs w:val="32"/>
        </w:rPr>
      </w:pPr>
      <w:r w:rsidRPr="00952127">
        <w:rPr>
          <w:b/>
          <w:i/>
          <w:sz w:val="36"/>
          <w:szCs w:val="36"/>
        </w:rPr>
        <w:t>Vicia villosa</w:t>
      </w:r>
      <w:r>
        <w:rPr>
          <w:i/>
          <w:sz w:val="36"/>
          <w:szCs w:val="36"/>
        </w:rPr>
        <w:t xml:space="preserve"> </w:t>
      </w:r>
      <w:r w:rsidRPr="00952127">
        <w:rPr>
          <w:b/>
          <w:sz w:val="36"/>
          <w:szCs w:val="36"/>
        </w:rPr>
        <w:t>Roth</w:t>
      </w:r>
    </w:p>
    <w:p w:rsidR="00CE5409" w:rsidRPr="00561A8A" w:rsidRDefault="00CE5409" w:rsidP="00172EC8">
      <w:pPr>
        <w:pStyle w:val="PlantSymbol"/>
      </w:pPr>
      <w:r w:rsidRPr="00561A8A">
        <w:t xml:space="preserve">Plant Symbol = </w:t>
      </w:r>
      <w:r w:rsidR="00952127">
        <w:t>VIVI</w:t>
      </w:r>
    </w:p>
    <w:p w:rsidR="00A1146D" w:rsidRDefault="008455BA" w:rsidP="00127DAE">
      <w:pPr>
        <w:pStyle w:val="BodytextNRCS"/>
        <w:spacing w:before="240"/>
        <w:ind w:left="1350" w:hanging="1350"/>
      </w:pPr>
      <w:r w:rsidRPr="00561A8A">
        <w:t xml:space="preserve">Contributed by: </w:t>
      </w:r>
      <w:r w:rsidR="00880097">
        <w:t xml:space="preserve"> USDA NRCS Jimmy Carter Plant Materials Center</w:t>
      </w:r>
    </w:p>
    <w:p w:rsidR="00880097" w:rsidRDefault="00880097" w:rsidP="00880097">
      <w:pPr>
        <w:pStyle w:val="NRCSBodyText"/>
        <w:keepNext/>
        <w:spacing w:before="240"/>
      </w:pPr>
      <w:r>
        <w:rPr>
          <w:i/>
          <w:noProof/>
          <w:sz w:val="16"/>
          <w:szCs w:val="16"/>
        </w:rPr>
        <w:drawing>
          <wp:inline distT="0" distB="0" distL="0" distR="0">
            <wp:extent cx="2971800" cy="1981200"/>
            <wp:effectExtent l="19050" t="19050" r="19050" b="19050"/>
            <wp:docPr id="3" name="Picture 2" descr="picture of hairy vetch (Vicia villo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iry vetch5.JPG"/>
                    <pic:cNvPicPr/>
                  </pic:nvPicPr>
                  <pic:blipFill>
                    <a:blip r:embed="rId9" cstate="print">
                      <a:lum bright="-5000"/>
                    </a:blip>
                    <a:stretch>
                      <a:fillRect/>
                    </a:stretch>
                  </pic:blipFill>
                  <pic:spPr>
                    <a:xfrm>
                      <a:off x="0" y="0"/>
                      <a:ext cx="2971800" cy="1981200"/>
                    </a:xfrm>
                    <a:prstGeom prst="rect">
                      <a:avLst/>
                    </a:prstGeom>
                    <a:ln w="19050">
                      <a:solidFill>
                        <a:schemeClr val="accent1"/>
                      </a:solidFill>
                    </a:ln>
                  </pic:spPr>
                </pic:pic>
              </a:graphicData>
            </a:graphic>
          </wp:inline>
        </w:drawing>
      </w:r>
    </w:p>
    <w:p w:rsidR="000968E2" w:rsidRDefault="00880097" w:rsidP="00880097">
      <w:pPr>
        <w:pStyle w:val="CaptionNRCS"/>
        <w:jc w:val="right"/>
      </w:pPr>
      <w:r>
        <w:t>Mike Owsley</w:t>
      </w:r>
    </w:p>
    <w:p w:rsidR="00880097" w:rsidRDefault="00880097" w:rsidP="00880097">
      <w:pPr>
        <w:pStyle w:val="CaptionNRCS"/>
        <w:jc w:val="right"/>
      </w:pPr>
      <w:r>
        <w:t>USDA NRCS</w:t>
      </w:r>
    </w:p>
    <w:p w:rsidR="00880097" w:rsidRPr="000968E2" w:rsidRDefault="00880097" w:rsidP="00880097">
      <w:pPr>
        <w:pStyle w:val="CaptionNRCS"/>
        <w:jc w:val="right"/>
      </w:pPr>
      <w:r>
        <w:t>Jimmy Carter Plant Materials Center</w:t>
      </w:r>
    </w:p>
    <w:p w:rsidR="00CD49CC" w:rsidRPr="00561A8A" w:rsidRDefault="008455BA" w:rsidP="007D0F10">
      <w:pPr>
        <w:pStyle w:val="Heading3"/>
        <w:spacing w:before="240" w:after="60"/>
        <w:rPr>
          <w:b w:val="0"/>
          <w:i/>
        </w:rPr>
      </w:pPr>
      <w:r w:rsidRPr="00561A8A">
        <w:t>Alternate Names</w:t>
      </w:r>
    </w:p>
    <w:p w:rsidR="00CD49CC" w:rsidRPr="002066F2" w:rsidRDefault="00BC4AC8" w:rsidP="003E6391">
      <w:pPr>
        <w:pStyle w:val="NRCSBodyText"/>
      </w:pPr>
      <w:proofErr w:type="gramStart"/>
      <w:r>
        <w:t>w</w:t>
      </w:r>
      <w:r w:rsidR="002066F2" w:rsidRPr="002066F2">
        <w:t>inter</w:t>
      </w:r>
      <w:proofErr w:type="gramEnd"/>
      <w:r w:rsidR="002066F2" w:rsidRPr="002066F2">
        <w:t xml:space="preserve"> vetch</w:t>
      </w:r>
      <w:r w:rsidR="00D812B3">
        <w:t xml:space="preserve">, </w:t>
      </w:r>
      <w:r>
        <w:t>w</w:t>
      </w:r>
      <w:r w:rsidR="00D812B3">
        <w:t xml:space="preserve">ooly </w:t>
      </w:r>
      <w:r>
        <w:t>v</w:t>
      </w:r>
      <w:r w:rsidR="00D812B3">
        <w:t>etch</w:t>
      </w:r>
    </w:p>
    <w:p w:rsidR="00CD49CC" w:rsidRDefault="00CD49CC" w:rsidP="000968E2">
      <w:pPr>
        <w:pStyle w:val="Heading3"/>
        <w:spacing w:before="240"/>
      </w:pPr>
      <w:r w:rsidRPr="00561A8A">
        <w:t>Uses</w:t>
      </w:r>
    </w:p>
    <w:p w:rsidR="002066F2" w:rsidRDefault="002066F2" w:rsidP="0086609D">
      <w:pPr>
        <w:pStyle w:val="Bodytext0"/>
        <w:spacing w:before="40"/>
      </w:pPr>
      <w:r>
        <w:rPr>
          <w:i/>
        </w:rPr>
        <w:t>Erosion contro</w:t>
      </w:r>
      <w:r w:rsidR="007044A3">
        <w:rPr>
          <w:i/>
        </w:rPr>
        <w:t>l/Cover Crop</w:t>
      </w:r>
      <w:r>
        <w:t>:</w:t>
      </w:r>
      <w:r w:rsidR="00567A23">
        <w:t xml:space="preserve"> </w:t>
      </w:r>
      <w:r>
        <w:t xml:space="preserve"> Hairy vetch provide</w:t>
      </w:r>
      <w:r w:rsidR="00567A23">
        <w:t>s</w:t>
      </w:r>
      <w:r>
        <w:t xml:space="preserve"> good ground cover for erosion control during winter and spring. </w:t>
      </w:r>
      <w:r w:rsidR="007044A3">
        <w:t>In the southeastern U.S. e</w:t>
      </w:r>
      <w:r>
        <w:t xml:space="preserve">arly cultivars like ‘AU EarlyCover’ can produce three times the dry matter in </w:t>
      </w:r>
      <w:r w:rsidR="00846AA8">
        <w:t>February</w:t>
      </w:r>
      <w:r>
        <w:t xml:space="preserve"> as a late maturing hairy vetch.</w:t>
      </w:r>
      <w:r w:rsidR="00CF02F3" w:rsidRPr="00CF02F3">
        <w:t xml:space="preserve"> </w:t>
      </w:r>
      <w:r w:rsidR="00CF02F3">
        <w:t>Hairy vetch is valuable for use in no-till systems.</w:t>
      </w:r>
      <w:r>
        <w:t xml:space="preserve"> </w:t>
      </w:r>
      <w:r w:rsidR="00567A23">
        <w:t>H</w:t>
      </w:r>
      <w:r w:rsidR="003761B0">
        <w:t>airy vetch also fixes nitrogen which can be utilized by subsequent crops</w:t>
      </w:r>
      <w:r w:rsidR="00CF02F3">
        <w:t xml:space="preserve">. The following have been grown after hairy </w:t>
      </w:r>
      <w:r w:rsidR="00846AA8">
        <w:t>vetch:</w:t>
      </w:r>
      <w:r w:rsidR="00CF02F3" w:rsidRPr="00CF02F3">
        <w:t xml:space="preserve"> </w:t>
      </w:r>
      <w:r w:rsidR="00CF02F3">
        <w:t xml:space="preserve">safflower, corn, tobacco, orchards, </w:t>
      </w:r>
      <w:r w:rsidR="00846AA8">
        <w:t>vineyards</w:t>
      </w:r>
      <w:r w:rsidR="00CF02F3">
        <w:t>,</w:t>
      </w:r>
      <w:r w:rsidR="00CF02F3" w:rsidRPr="00CF02F3">
        <w:t xml:space="preserve"> </w:t>
      </w:r>
      <w:r w:rsidR="00CF02F3">
        <w:t>tomatoes, and</w:t>
      </w:r>
      <w:r w:rsidR="00CF02F3" w:rsidRPr="00CF02F3">
        <w:t xml:space="preserve"> </w:t>
      </w:r>
      <w:r w:rsidR="00CF02F3">
        <w:t>other vegetables.</w:t>
      </w:r>
    </w:p>
    <w:p w:rsidR="007044A3" w:rsidRPr="003761B0" w:rsidRDefault="007044A3" w:rsidP="007D0F10">
      <w:pPr>
        <w:pStyle w:val="Bodytext0"/>
        <w:spacing w:before="60"/>
      </w:pPr>
      <w:r w:rsidRPr="007044A3">
        <w:rPr>
          <w:i/>
        </w:rPr>
        <w:t>Pollinator</w:t>
      </w:r>
      <w:r w:rsidR="003761B0">
        <w:rPr>
          <w:i/>
        </w:rPr>
        <w:t xml:space="preserve">: </w:t>
      </w:r>
      <w:r w:rsidR="00567A23">
        <w:rPr>
          <w:i/>
        </w:rPr>
        <w:t xml:space="preserve"> </w:t>
      </w:r>
      <w:r w:rsidR="003761B0" w:rsidRPr="00567A23">
        <w:t>H</w:t>
      </w:r>
      <w:r w:rsidR="003761B0" w:rsidRPr="003761B0">
        <w:t>airy vetch</w:t>
      </w:r>
      <w:r w:rsidR="003761B0">
        <w:t xml:space="preserve"> is utilized during pollination by bumble bees.</w:t>
      </w:r>
    </w:p>
    <w:p w:rsidR="002066F2" w:rsidRDefault="007D0F10" w:rsidP="007D0F10">
      <w:pPr>
        <w:pStyle w:val="Bodytext0"/>
        <w:spacing w:before="60"/>
      </w:pPr>
      <w:r>
        <w:rPr>
          <w:i/>
        </w:rPr>
        <w:t>Orga</w:t>
      </w:r>
      <w:r w:rsidR="003761B0">
        <w:rPr>
          <w:i/>
        </w:rPr>
        <w:t>n</w:t>
      </w:r>
      <w:r>
        <w:rPr>
          <w:i/>
        </w:rPr>
        <w:t>i</w:t>
      </w:r>
      <w:r w:rsidR="003761B0">
        <w:rPr>
          <w:i/>
        </w:rPr>
        <w:t>c Farming</w:t>
      </w:r>
      <w:r w:rsidR="002066F2">
        <w:t xml:space="preserve">: </w:t>
      </w:r>
      <w:r w:rsidR="00567A23">
        <w:t xml:space="preserve"> </w:t>
      </w:r>
      <w:r w:rsidR="002066F2">
        <w:t>Hairy vetch</w:t>
      </w:r>
      <w:r w:rsidR="00CF02F3">
        <w:t xml:space="preserve"> provide</w:t>
      </w:r>
      <w:r w:rsidR="00567A23">
        <w:t>s</w:t>
      </w:r>
      <w:r w:rsidR="00CF02F3">
        <w:t xml:space="preserve"> a natural source of nitrogen for organically grown crops. It also </w:t>
      </w:r>
      <w:r w:rsidR="00567A23">
        <w:t xml:space="preserve">acts as </w:t>
      </w:r>
      <w:r w:rsidR="00CF02F3">
        <w:t>a hos</w:t>
      </w:r>
      <w:r>
        <w:t>t plant for beneficial insects.</w:t>
      </w:r>
    </w:p>
    <w:p w:rsidR="002066F2" w:rsidRDefault="002066F2" w:rsidP="007D0F10">
      <w:pPr>
        <w:pStyle w:val="Bodytext0"/>
        <w:spacing w:before="60"/>
      </w:pPr>
      <w:r>
        <w:rPr>
          <w:i/>
        </w:rPr>
        <w:t>Livestock</w:t>
      </w:r>
      <w:r>
        <w:t>:</w:t>
      </w:r>
      <w:r w:rsidR="00CF02F3">
        <w:t xml:space="preserve"> Hairy vetch produce</w:t>
      </w:r>
      <w:r w:rsidR="00567A23">
        <w:t>s</w:t>
      </w:r>
      <w:r w:rsidR="00CF02F3">
        <w:t xml:space="preserve"> high crude protein content</w:t>
      </w:r>
      <w:r w:rsidR="001041AA">
        <w:t xml:space="preserve"> and </w:t>
      </w:r>
      <w:r w:rsidR="00567A23">
        <w:t>is</w:t>
      </w:r>
      <w:r w:rsidR="00CF02F3">
        <w:t xml:space="preserve"> utilized </w:t>
      </w:r>
      <w:r w:rsidR="00567A23">
        <w:t>as</w:t>
      </w:r>
      <w:r w:rsidR="001041AA">
        <w:t xml:space="preserve"> </w:t>
      </w:r>
      <w:r w:rsidR="00567A23">
        <w:t xml:space="preserve">forage for </w:t>
      </w:r>
      <w:r w:rsidR="001041AA">
        <w:t>livestock</w:t>
      </w:r>
      <w:r w:rsidR="00567A23">
        <w:t>.</w:t>
      </w:r>
    </w:p>
    <w:p w:rsidR="00CD49CC" w:rsidRDefault="00CD49CC" w:rsidP="007D0F10">
      <w:pPr>
        <w:pStyle w:val="Heading3"/>
        <w:spacing w:before="240" w:after="60"/>
      </w:pPr>
      <w:r w:rsidRPr="00561A8A">
        <w:t>Status</w:t>
      </w:r>
    </w:p>
    <w:p w:rsidR="00CD49CC" w:rsidRDefault="00CD49CC" w:rsidP="007D0F10">
      <w:pPr>
        <w:pStyle w:val="NRCSBodyText"/>
      </w:pPr>
      <w:r>
        <w:t xml:space="preserve">Please consult the PLANTS Web site and your State Department of Natural Resources for this plant’s current </w:t>
      </w:r>
      <w:r>
        <w:lastRenderedPageBreak/>
        <w:t>status (</w:t>
      </w:r>
      <w:r w:rsidR="000F3296">
        <w:t>e.g.,</w:t>
      </w:r>
      <w:r>
        <w:t xml:space="preserve"> threatened or endangered species, state noxious status, and wetland indicator values).</w:t>
      </w:r>
    </w:p>
    <w:p w:rsidR="00F0149C" w:rsidRPr="00561A8A" w:rsidRDefault="00F0149C" w:rsidP="00776CDA">
      <w:pPr>
        <w:pStyle w:val="Heading3"/>
        <w:spacing w:before="240"/>
        <w:rPr>
          <w:i/>
          <w:iCs/>
        </w:rPr>
      </w:pPr>
      <w:r w:rsidRPr="00561A8A">
        <w:t>Weediness</w:t>
      </w:r>
    </w:p>
    <w:p w:rsidR="00F0149C" w:rsidRDefault="00F0149C" w:rsidP="0086609D">
      <w:pPr>
        <w:pStyle w:val="NRCSBodyText"/>
        <w:spacing w:before="60"/>
      </w:pPr>
      <w:r>
        <w:t xml:space="preserve">This plant may become weedy or invasive in some regions or habitats and may displace desirable vegetation if not properly managed. Please consult with your local NRCS Field Office, Cooperative Extension Service office, state natural resource, or state agriculture department regarding its status and use. Weed information is also available from the PLANTS Web site at </w:t>
      </w:r>
      <w:hyperlink r:id="rId10" w:tooltip="PLANTS Web site" w:history="1">
        <w:r w:rsidR="00810C71">
          <w:rPr>
            <w:rStyle w:val="Hyperlink"/>
          </w:rPr>
          <w:t>http://plants.usda.gov</w:t>
        </w:r>
      </w:hyperlink>
      <w:r>
        <w:t>. Please consult the Related Web Sites on the Plant Profile for this species for further information.</w:t>
      </w:r>
    </w:p>
    <w:p w:rsidR="00CD49CC" w:rsidRDefault="00CD49CC" w:rsidP="007D0F10">
      <w:pPr>
        <w:pStyle w:val="Heading3"/>
        <w:spacing w:before="240" w:after="60"/>
      </w:pPr>
      <w:r w:rsidRPr="00561A8A">
        <w:t>Description</w:t>
      </w:r>
      <w:r w:rsidR="0018267D" w:rsidRPr="00561A8A">
        <w:t xml:space="preserve"> and Adaptation</w:t>
      </w:r>
    </w:p>
    <w:p w:rsidR="00307820" w:rsidRPr="00935FB7" w:rsidRDefault="00307820" w:rsidP="00C70ED0">
      <w:pPr>
        <w:pStyle w:val="Bodytext0"/>
        <w:spacing w:after="60"/>
      </w:pPr>
      <w:r w:rsidRPr="00935FB7">
        <w:t>Hairy vetch</w:t>
      </w:r>
      <w:r w:rsidR="00C04F82" w:rsidRPr="00935FB7">
        <w:t xml:space="preserve"> </w:t>
      </w:r>
      <w:r w:rsidRPr="00935FB7">
        <w:t>(</w:t>
      </w:r>
      <w:proofErr w:type="spellStart"/>
      <w:r w:rsidR="00846AA8" w:rsidRPr="00935FB7">
        <w:rPr>
          <w:i/>
        </w:rPr>
        <w:t>Vicia</w:t>
      </w:r>
      <w:proofErr w:type="spellEnd"/>
      <w:r w:rsidRPr="00935FB7">
        <w:rPr>
          <w:i/>
        </w:rPr>
        <w:t xml:space="preserve"> </w:t>
      </w:r>
      <w:r w:rsidR="00846AA8" w:rsidRPr="00935FB7">
        <w:rPr>
          <w:i/>
        </w:rPr>
        <w:t>vill</w:t>
      </w:r>
      <w:r w:rsidR="00BC4AC8">
        <w:rPr>
          <w:i/>
        </w:rPr>
        <w:t>osa</w:t>
      </w:r>
      <w:r w:rsidRPr="00935FB7">
        <w:t xml:space="preserve"> Roth), is a </w:t>
      </w:r>
      <w:r w:rsidR="00191B9E" w:rsidRPr="00935FB7">
        <w:t>trailing or climbing</w:t>
      </w:r>
      <w:r w:rsidRPr="00935FB7">
        <w:t xml:space="preserve">, cool season </w:t>
      </w:r>
      <w:r w:rsidR="00D812B3" w:rsidRPr="00935FB7">
        <w:t xml:space="preserve">biennial or </w:t>
      </w:r>
      <w:r w:rsidRPr="00935FB7">
        <w:t xml:space="preserve">annual legume. It has a shallow root system. Stems may grow 2 to 5 feet long. </w:t>
      </w:r>
      <w:r w:rsidR="00191B9E" w:rsidRPr="00935FB7">
        <w:t xml:space="preserve">Leaves </w:t>
      </w:r>
      <w:r w:rsidR="00C04F82" w:rsidRPr="00935FB7">
        <w:t>are terminated by</w:t>
      </w:r>
      <w:r w:rsidR="00191B9E" w:rsidRPr="00935FB7">
        <w:t xml:space="preserve"> branched tendrils.</w:t>
      </w:r>
      <w:r w:rsidRPr="00935FB7">
        <w:t xml:space="preserve"> Leaves </w:t>
      </w:r>
      <w:r w:rsidR="00D812B3" w:rsidRPr="00935FB7">
        <w:t xml:space="preserve">are composed of 10 to 20 leaflets. Leaflets are narrowly oblong to linear-lanceolate. </w:t>
      </w:r>
      <w:r w:rsidRPr="00935FB7">
        <w:t xml:space="preserve">Stems and leaves of hairy vetch </w:t>
      </w:r>
      <w:r w:rsidR="00D812B3" w:rsidRPr="00935FB7">
        <w:t>are usually</w:t>
      </w:r>
      <w:r w:rsidRPr="00935FB7">
        <w:t xml:space="preserve"> pubescent (covered with </w:t>
      </w:r>
      <w:r w:rsidR="00846AA8" w:rsidRPr="00935FB7">
        <w:t>soft</w:t>
      </w:r>
      <w:r w:rsidRPr="00935FB7">
        <w:t xml:space="preserve"> woolly fuzz)</w:t>
      </w:r>
      <w:r w:rsidR="00D812B3" w:rsidRPr="00935FB7">
        <w:t>.</w:t>
      </w:r>
      <w:r w:rsidRPr="00935FB7">
        <w:t xml:space="preserve"> Flowers</w:t>
      </w:r>
      <w:r w:rsidR="00C04F82" w:rsidRPr="00935FB7">
        <w:t xml:space="preserve"> are in clusters of 10 to 40. Each flower is</w:t>
      </w:r>
      <w:r w:rsidRPr="00935FB7">
        <w:t xml:space="preserve"> </w:t>
      </w:r>
      <w:r w:rsidR="00D812B3" w:rsidRPr="00935FB7">
        <w:t>violet and white to rose colored or white.</w:t>
      </w:r>
      <w:r w:rsidRPr="00935FB7">
        <w:t xml:space="preserve"> Seed are round and black, develop</w:t>
      </w:r>
      <w:r w:rsidR="00C70ED0" w:rsidRPr="00935FB7">
        <w:t xml:space="preserve">ing </w:t>
      </w:r>
      <w:r w:rsidRPr="00935FB7">
        <w:t>inside elongated and flattened pods.</w:t>
      </w:r>
    </w:p>
    <w:p w:rsidR="00307820" w:rsidRPr="00935FB7" w:rsidRDefault="00307820" w:rsidP="00307820">
      <w:pPr>
        <w:pStyle w:val="Bodytext0"/>
      </w:pPr>
      <w:r w:rsidRPr="00935FB7">
        <w:t>Hairy vetch is a hardy vetch suited to wetter soil</w:t>
      </w:r>
      <w:r w:rsidR="00C70ED0" w:rsidRPr="00935FB7">
        <w:t>s</w:t>
      </w:r>
      <w:r w:rsidRPr="00935FB7">
        <w:t xml:space="preserve"> and colder winters than other </w:t>
      </w:r>
      <w:r w:rsidR="00191B9E" w:rsidRPr="00935FB7">
        <w:t>cool-season</w:t>
      </w:r>
      <w:r w:rsidRPr="00935FB7">
        <w:t xml:space="preserve"> legumes. Hairy vetch develops best under cool temperature</w:t>
      </w:r>
      <w:r w:rsidR="00C70ED0" w:rsidRPr="00935FB7">
        <w:t>s</w:t>
      </w:r>
      <w:r w:rsidRPr="00935FB7">
        <w:t>, on fertile loam soils</w:t>
      </w:r>
      <w:r w:rsidR="00C70ED0" w:rsidRPr="00935FB7">
        <w:t>. I</w:t>
      </w:r>
      <w:r w:rsidRPr="00935FB7">
        <w:t>t is also productive on sandy or clay soils. It grow</w:t>
      </w:r>
      <w:r w:rsidR="00C70ED0" w:rsidRPr="00935FB7">
        <w:t>s</w:t>
      </w:r>
      <w:r w:rsidRPr="00935FB7">
        <w:t xml:space="preserve"> well on light soils that are too sandy for crimson clover. It is only moderately sensitive to soil acidity.</w:t>
      </w:r>
    </w:p>
    <w:p w:rsidR="00307820" w:rsidRPr="009E6C33" w:rsidRDefault="00307820" w:rsidP="00C70ED0">
      <w:pPr>
        <w:pStyle w:val="Bodytext0"/>
        <w:spacing w:before="60" w:after="240"/>
      </w:pPr>
      <w:r w:rsidRPr="00191B9E">
        <w:t xml:space="preserve">Hairy vetch </w:t>
      </w:r>
      <w:r w:rsidR="00191B9E" w:rsidRPr="00191B9E">
        <w:t>naturalized to the U.S. from Europe.</w:t>
      </w:r>
      <w:r w:rsidRPr="00307820">
        <w:rPr>
          <w:color w:val="FF0000"/>
        </w:rPr>
        <w:t xml:space="preserve"> </w:t>
      </w:r>
      <w:r w:rsidR="009E6C33" w:rsidRPr="009E6C33">
        <w:t xml:space="preserve">Hairy vetch is </w:t>
      </w:r>
      <w:r w:rsidRPr="009E6C33">
        <w:t xml:space="preserve">distributed throughout </w:t>
      </w:r>
      <w:r w:rsidR="009E6C33" w:rsidRPr="009E6C33">
        <w:t>each of the 50 states.</w:t>
      </w:r>
      <w:r w:rsidRPr="009E6C33">
        <w:t xml:space="preserve"> </w:t>
      </w:r>
    </w:p>
    <w:p w:rsidR="003C5000" w:rsidRDefault="007D0F10" w:rsidP="00880097">
      <w:pPr>
        <w:pStyle w:val="CaptionNRCS"/>
      </w:pPr>
      <w:r>
        <w:rPr>
          <w:noProof/>
        </w:rPr>
        <w:drawing>
          <wp:inline distT="0" distB="0" distL="0" distR="0">
            <wp:extent cx="2741801" cy="2286000"/>
            <wp:effectExtent l="19050" t="19050" r="20449" b="19050"/>
            <wp:docPr id="2" name="Picture 1" descr="hairy vetch (Vicia villosa) north american distribution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iry vetch.png"/>
                    <pic:cNvPicPr/>
                  </pic:nvPicPr>
                  <pic:blipFill>
                    <a:blip r:embed="rId11" cstate="print"/>
                    <a:stretch>
                      <a:fillRect/>
                    </a:stretch>
                  </pic:blipFill>
                  <pic:spPr>
                    <a:xfrm>
                      <a:off x="0" y="0"/>
                      <a:ext cx="2741801" cy="2286000"/>
                    </a:xfrm>
                    <a:prstGeom prst="rect">
                      <a:avLst/>
                    </a:prstGeom>
                    <a:ln w="19050">
                      <a:solidFill>
                        <a:schemeClr val="accent1"/>
                      </a:solidFill>
                    </a:ln>
                  </pic:spPr>
                </pic:pic>
              </a:graphicData>
            </a:graphic>
          </wp:inline>
        </w:drawing>
      </w:r>
      <w:r w:rsidR="00BB73E7">
        <w:t>Hairy vetch</w:t>
      </w:r>
      <w:r w:rsidR="003C5000">
        <w:t xml:space="preserve"> distribution from USDA-NRCS PLANTS Database.</w:t>
      </w:r>
    </w:p>
    <w:p w:rsidR="00125BE3" w:rsidRPr="001D1848" w:rsidRDefault="00C2775B" w:rsidP="00880097">
      <w:pPr>
        <w:pStyle w:val="NRCSBodyText"/>
        <w:spacing w:before="120"/>
      </w:pPr>
      <w:r w:rsidRPr="00C430F6">
        <w:lastRenderedPageBreak/>
        <w:t xml:space="preserve">For </w:t>
      </w:r>
      <w:r w:rsidR="00D20E52">
        <w:t>updated</w:t>
      </w:r>
      <w:r w:rsidRPr="00C430F6">
        <w:t xml:space="preserve"> distribution, p</w:t>
      </w:r>
      <w:r w:rsidR="001D1848" w:rsidRPr="00C430F6">
        <w:t>lease consult the Plant Profile page</w:t>
      </w:r>
      <w:r w:rsidR="001D1848" w:rsidRPr="001D1848">
        <w:t xml:space="preserve"> for this species on the PLANTS Web site.</w:t>
      </w:r>
    </w:p>
    <w:p w:rsidR="00CD49CC" w:rsidRDefault="00CD49CC" w:rsidP="007D0F10">
      <w:pPr>
        <w:pStyle w:val="Heading3"/>
        <w:spacing w:before="240" w:after="60"/>
      </w:pPr>
      <w:r w:rsidRPr="00561A8A">
        <w:t>Establishment</w:t>
      </w:r>
    </w:p>
    <w:p w:rsidR="00F06A2E" w:rsidRDefault="00F06A2E" w:rsidP="00F06A2E">
      <w:pPr>
        <w:pStyle w:val="Bodytext0"/>
      </w:pPr>
      <w:r>
        <w:t xml:space="preserve">Hairy vetch is normally planted in the fall. </w:t>
      </w:r>
      <w:r w:rsidR="009E439B">
        <w:t>It can be broadcast or drilled. For maximum cool season coverage, 30 pounds of</w:t>
      </w:r>
      <w:r w:rsidR="00384D02">
        <w:t xml:space="preserve"> scarified,</w:t>
      </w:r>
      <w:r w:rsidR="009E439B">
        <w:t xml:space="preserve"> inoculated seed per acre is recommended.</w:t>
      </w:r>
      <w:r>
        <w:t xml:space="preserve">  </w:t>
      </w:r>
      <w:r w:rsidR="00C70ED0">
        <w:t xml:space="preserve">Hairy vetch is often sown with rye, with the rye plants providing support to </w:t>
      </w:r>
      <w:r>
        <w:t>the vining, climbing habit of the plant. In a mixture, 50 pounds of rye and 15 to 20 pounds of</w:t>
      </w:r>
      <w:r w:rsidR="009E439B">
        <w:t xml:space="preserve"> hairy</w:t>
      </w:r>
      <w:r>
        <w:t xml:space="preserve"> vetch per acre should be used.</w:t>
      </w:r>
    </w:p>
    <w:p w:rsidR="00CD49CC" w:rsidRDefault="00CD49CC" w:rsidP="007D0F10">
      <w:pPr>
        <w:pStyle w:val="Heading3"/>
        <w:spacing w:before="240" w:after="60"/>
      </w:pPr>
      <w:r w:rsidRPr="00561A8A">
        <w:t>Management</w:t>
      </w:r>
    </w:p>
    <w:p w:rsidR="00633039" w:rsidRDefault="00633039" w:rsidP="00633039">
      <w:pPr>
        <w:pStyle w:val="Bodytext0"/>
      </w:pPr>
      <w:r>
        <w:t xml:space="preserve">Hairy vetch performs well in rotations with conventional and no-till planted row crops. In these systems, the fall planted legume is either mechanically or chemically </w:t>
      </w:r>
      <w:r w:rsidR="006D597C">
        <w:t>terminated</w:t>
      </w:r>
      <w:r>
        <w:t xml:space="preserve"> 2 to 3 weeks prior to planting or</w:t>
      </w:r>
      <w:r w:rsidR="00027A53">
        <w:t xml:space="preserve"> under proper conditions</w:t>
      </w:r>
      <w:r>
        <w:t xml:space="preserve"> it is </w:t>
      </w:r>
      <w:r w:rsidR="00C70ED0">
        <w:t>terminated</w:t>
      </w:r>
      <w:r>
        <w:t xml:space="preserve"> at planting. Under most conditions a systemic herbicide produces better results than a contact herbicide. The row-crop is then planted conventionally or no-tilled into the cover crop. The legume decomposes, providing nitrogen for the </w:t>
      </w:r>
      <w:r w:rsidR="006D597C">
        <w:t xml:space="preserve">subsequent </w:t>
      </w:r>
      <w:r>
        <w:t xml:space="preserve">crop. When grown for hay, vetch is generally cut when the first pods are set. </w:t>
      </w:r>
      <w:r w:rsidR="006D597C">
        <w:t>When</w:t>
      </w:r>
      <w:r>
        <w:t xml:space="preserve"> grown as a seed crop, hairy vetch is harvested when the lower pods are ripe to avoid shattering. If carefully managed, hairy vetch may be grown with </w:t>
      </w:r>
      <w:r w:rsidR="00027A53">
        <w:t>b</w:t>
      </w:r>
      <w:r>
        <w:t xml:space="preserve">ermudagrass. </w:t>
      </w:r>
      <w:r w:rsidR="00027A53">
        <w:t>Hairy</w:t>
      </w:r>
      <w:r>
        <w:t xml:space="preserve"> </w:t>
      </w:r>
      <w:r w:rsidR="00027A53">
        <w:t>v</w:t>
      </w:r>
      <w:r>
        <w:t xml:space="preserve">etch volunteers profusely when allowed to disseminate seed. </w:t>
      </w:r>
    </w:p>
    <w:p w:rsidR="00CD49CC" w:rsidRDefault="00CD49CC" w:rsidP="007D0F10">
      <w:pPr>
        <w:pStyle w:val="Heading3"/>
        <w:spacing w:before="240" w:after="60"/>
      </w:pPr>
      <w:r w:rsidRPr="00561A8A">
        <w:t>Pests and Potential Problems</w:t>
      </w:r>
    </w:p>
    <w:p w:rsidR="005A1551" w:rsidRDefault="005A1551" w:rsidP="005A1551">
      <w:pPr>
        <w:pStyle w:val="Bodytext0"/>
      </w:pPr>
      <w:r>
        <w:t>There are no serious insect or disease pests of mature hairy vetch; however, the seed is highly susceptible to vetch bruchid (</w:t>
      </w:r>
      <w:r>
        <w:rPr>
          <w:i/>
        </w:rPr>
        <w:t>Bruchus brachialis</w:t>
      </w:r>
      <w:r>
        <w:t xml:space="preserve">) injury.  This insect pest is largely responsible for poor natural reseeding of hairy vetch in pastures.  </w:t>
      </w:r>
    </w:p>
    <w:p w:rsidR="00CD49CC" w:rsidRDefault="00CD49CC" w:rsidP="007D0F10">
      <w:pPr>
        <w:pStyle w:val="Heading3"/>
        <w:spacing w:before="240" w:after="60"/>
      </w:pPr>
      <w:r w:rsidRPr="00561A8A">
        <w:t>Environmental Concerns</w:t>
      </w:r>
    </w:p>
    <w:p w:rsidR="00884734" w:rsidRPr="00884734" w:rsidRDefault="00884734" w:rsidP="00884734">
      <w:pPr>
        <w:pStyle w:val="NRCSBodyText"/>
      </w:pPr>
      <w:r>
        <w:t xml:space="preserve">The primary environmental concern with hairy vetch is the ability of this naturalized plant to spread and maintain a stand after establishment. </w:t>
      </w:r>
      <w:r w:rsidR="00131090">
        <w:t>This is usually in crop areas, idle fields, and along roadways. If th</w:t>
      </w:r>
      <w:r w:rsidR="006D597C">
        <w:t>e</w:t>
      </w:r>
      <w:r w:rsidR="00131090">
        <w:t xml:space="preserve"> stand is no longer desirable</w:t>
      </w:r>
      <w:r w:rsidR="00B80769">
        <w:t>,</w:t>
      </w:r>
      <w:r w:rsidR="00131090">
        <w:t xml:space="preserve"> a combination of mowing, and herbicides should eliminate the stand </w:t>
      </w:r>
      <w:r w:rsidR="00992528">
        <w:t xml:space="preserve">after </w:t>
      </w:r>
      <w:r w:rsidR="00131090">
        <w:t>several treatment</w:t>
      </w:r>
      <w:r w:rsidR="00992528">
        <w:t>s</w:t>
      </w:r>
      <w:r w:rsidR="006D597C">
        <w:t>. The number of treatments</w:t>
      </w:r>
      <w:r w:rsidR="00131090">
        <w:t xml:space="preserve"> depend</w:t>
      </w:r>
      <w:r w:rsidR="006D597C">
        <w:t>s</w:t>
      </w:r>
      <w:r w:rsidR="00131090">
        <w:t xml:space="preserve"> on </w:t>
      </w:r>
      <w:r w:rsidR="006D597C">
        <w:t xml:space="preserve">the </w:t>
      </w:r>
      <w:r w:rsidR="00131090">
        <w:t xml:space="preserve">stand history. </w:t>
      </w:r>
    </w:p>
    <w:p w:rsidR="004D7D29" w:rsidRPr="00561A8A" w:rsidRDefault="00F0149C" w:rsidP="007D0F10">
      <w:pPr>
        <w:pStyle w:val="Heading3"/>
        <w:spacing w:before="240" w:after="60"/>
        <w:rPr>
          <w:i/>
          <w:iCs/>
        </w:rPr>
      </w:pPr>
      <w:r w:rsidRPr="00561A8A">
        <w:lastRenderedPageBreak/>
        <w:t>Control</w:t>
      </w:r>
    </w:p>
    <w:p w:rsidR="00F0149C" w:rsidRPr="002D7A49" w:rsidRDefault="00F0149C" w:rsidP="0074131F">
      <w:pPr>
        <w:pStyle w:val="NRCSBodyText"/>
      </w:pPr>
      <w:r>
        <w:t xml:space="preserve">Please contact your local agricultural extension specialist or county weed specialist to learn what works best in your area and how to use it safely. Always read label and safety instructions for each control method.  </w:t>
      </w:r>
    </w:p>
    <w:p w:rsidR="00CD49CC" w:rsidRDefault="00CD49CC" w:rsidP="007D0F10">
      <w:pPr>
        <w:pStyle w:val="Heading3"/>
        <w:spacing w:before="240" w:after="60"/>
      </w:pPr>
      <w:r w:rsidRPr="00561A8A">
        <w:t>Cultivars, Improved, and Selected Materials (and area of origin)</w:t>
      </w:r>
    </w:p>
    <w:p w:rsidR="00290DA5" w:rsidRPr="00290DA5" w:rsidRDefault="00290DA5" w:rsidP="00290DA5">
      <w:pPr>
        <w:pStyle w:val="NRCSBodyText"/>
      </w:pPr>
      <w:r>
        <w:t>‘AU EarlyCover’ (Georgia/Alabama), ‘AU Merit’ (Alabama)</w:t>
      </w:r>
      <w:r w:rsidR="006100CA">
        <w:t>, ‘Lana’ (</w:t>
      </w:r>
      <w:r w:rsidR="00846AA8">
        <w:t>California</w:t>
      </w:r>
      <w:r w:rsidR="006100CA">
        <w:t>), ‘Madison’ (Nebraska), ‘Purple Prosperity’ (Maryland)</w:t>
      </w:r>
      <w:r>
        <w:t xml:space="preserve">. </w:t>
      </w:r>
    </w:p>
    <w:p w:rsidR="00CD49CC" w:rsidRPr="00561A8A" w:rsidRDefault="00CD49CC" w:rsidP="007D0F10">
      <w:pPr>
        <w:pStyle w:val="Heading3"/>
        <w:spacing w:before="240" w:after="60"/>
        <w:rPr>
          <w:i/>
          <w:iCs/>
        </w:rPr>
      </w:pPr>
      <w:r w:rsidRPr="00561A8A">
        <w:t>Prepared By</w:t>
      </w:r>
      <w:r w:rsidR="006100CA">
        <w:t xml:space="preserve">:  </w:t>
      </w:r>
      <w:r w:rsidR="006100CA">
        <w:rPr>
          <w:b w:val="0"/>
        </w:rPr>
        <w:t>Jimmy Carter Plant Materials Center</w:t>
      </w:r>
      <w:r w:rsidRPr="00561A8A">
        <w:t xml:space="preserve"> </w:t>
      </w:r>
    </w:p>
    <w:p w:rsidR="00CD49CC" w:rsidRPr="00D57FE6" w:rsidRDefault="009C45C1" w:rsidP="007D0F10">
      <w:pPr>
        <w:pStyle w:val="Heading3"/>
        <w:spacing w:before="240" w:after="60"/>
      </w:pPr>
      <w:r w:rsidRPr="00D57FE6">
        <w:t>Citation</w:t>
      </w:r>
    </w:p>
    <w:p w:rsidR="00F3785A" w:rsidRDefault="006100CA" w:rsidP="003E6391">
      <w:pPr>
        <w:pStyle w:val="NRCSBodyText"/>
        <w:rPr>
          <w:b/>
        </w:rPr>
      </w:pPr>
      <w:bookmarkStart w:id="0" w:name="OLE_LINK3"/>
      <w:bookmarkStart w:id="1" w:name="OLE_LINK4"/>
      <w:r>
        <w:t>Owsley</w:t>
      </w:r>
      <w:r w:rsidR="00F3785A">
        <w:t xml:space="preserve">, </w:t>
      </w:r>
      <w:r>
        <w:t>M</w:t>
      </w:r>
      <w:r w:rsidR="00F3785A">
        <w:t xml:space="preserve">. </w:t>
      </w:r>
      <w:r>
        <w:t>2011</w:t>
      </w:r>
      <w:r w:rsidR="00F3785A">
        <w:t xml:space="preserve">. Plant </w:t>
      </w:r>
      <w:r w:rsidR="0038415D">
        <w:t>fact s</w:t>
      </w:r>
      <w:r w:rsidR="00F3785A">
        <w:t>heet</w:t>
      </w:r>
      <w:r w:rsidR="00F3785A" w:rsidRPr="00514BD8">
        <w:t xml:space="preserve"> for </w:t>
      </w:r>
      <w:r>
        <w:t>Hairy Vetch</w:t>
      </w:r>
      <w:r w:rsidR="00F3785A">
        <w:t xml:space="preserve"> (</w:t>
      </w:r>
      <w:r>
        <w:rPr>
          <w:i/>
        </w:rPr>
        <w:t>Vicia villosa</w:t>
      </w:r>
      <w:r w:rsidR="00F3785A">
        <w:rPr>
          <w:i/>
        </w:rPr>
        <w:t>)</w:t>
      </w:r>
      <w:r w:rsidR="00F3785A">
        <w:t xml:space="preserve">. USDA-Natural Resources Conservation Service, </w:t>
      </w:r>
      <w:r>
        <w:t>USDA NRCS</w:t>
      </w:r>
      <w:r w:rsidR="00F3785A">
        <w:t xml:space="preserve">. </w:t>
      </w:r>
      <w:r>
        <w:t>Americus</w:t>
      </w:r>
      <w:r w:rsidR="00F3785A">
        <w:t>,</w:t>
      </w:r>
      <w:r>
        <w:t xml:space="preserve"> GA</w:t>
      </w:r>
      <w:r w:rsidR="00F3785A">
        <w:t xml:space="preserve"> </w:t>
      </w:r>
      <w:r>
        <w:t xml:space="preserve"> 31709</w:t>
      </w:r>
      <w:r w:rsidR="00F3785A">
        <w:t>.</w:t>
      </w:r>
    </w:p>
    <w:bookmarkEnd w:id="0"/>
    <w:bookmarkEnd w:id="1"/>
    <w:p w:rsidR="00705B62" w:rsidRPr="00705B62" w:rsidRDefault="00705B62" w:rsidP="007D0F10">
      <w:pPr>
        <w:pStyle w:val="NRCSBodyText"/>
        <w:spacing w:before="240" w:after="60"/>
        <w:rPr>
          <w:i/>
        </w:rPr>
      </w:pPr>
      <w:r w:rsidRPr="000E3166">
        <w:t>Published</w:t>
      </w:r>
      <w:r w:rsidR="00962929">
        <w:t xml:space="preserve">: </w:t>
      </w:r>
      <w:r w:rsidRPr="000E3166">
        <w:t xml:space="preserve"> </w:t>
      </w:r>
      <w:r w:rsidR="006100CA" w:rsidRPr="00962929">
        <w:t>January</w:t>
      </w:r>
      <w:r w:rsidRPr="00962929">
        <w:t xml:space="preserve">, </w:t>
      </w:r>
      <w:r w:rsidR="006100CA" w:rsidRPr="00962929">
        <w:t>2011</w:t>
      </w:r>
    </w:p>
    <w:p w:rsidR="009906F5" w:rsidRPr="00705B62" w:rsidRDefault="002E0CB2" w:rsidP="00776CDA">
      <w:pPr>
        <w:pStyle w:val="NRCSBodyText"/>
        <w:spacing w:before="240"/>
      </w:pPr>
      <w:r>
        <w:t>Edited:</w:t>
      </w:r>
      <w:r w:rsidR="00962929">
        <w:t xml:space="preserve">  </w:t>
      </w:r>
      <w:r w:rsidR="004142F6">
        <w:t xml:space="preserve">05Feb2002 jlk, </w:t>
      </w:r>
      <w:r w:rsidR="00962929">
        <w:t xml:space="preserve">060818 </w:t>
      </w:r>
      <w:r w:rsidR="004142F6">
        <w:t>jsp,</w:t>
      </w:r>
      <w:r w:rsidR="00E90351">
        <w:t xml:space="preserve"> 01Feb2011 cmo</w:t>
      </w:r>
    </w:p>
    <w:p w:rsidR="006C47E2" w:rsidRDefault="006C47E2" w:rsidP="00776CDA">
      <w:pPr>
        <w:pStyle w:val="NRCSBodyText"/>
        <w:spacing w:before="240"/>
      </w:pPr>
      <w:r w:rsidRPr="00810C71">
        <w:t>For more information about this and other plants, please contact your local NRCS field office or Conservation District</w:t>
      </w:r>
      <w:r w:rsidR="007D72E1" w:rsidRPr="00810C71">
        <w:t xml:space="preserve"> </w:t>
      </w:r>
      <w:r w:rsidR="00810C71" w:rsidRPr="00810C71">
        <w:t>&lt;</w:t>
      </w:r>
      <w:hyperlink r:id="rId12" w:tooltip="USDA NRCS Web site" w:history="1">
        <w:r w:rsidR="00810C71" w:rsidRPr="00810C71">
          <w:rPr>
            <w:rStyle w:val="Hyperlink"/>
          </w:rPr>
          <w:t>http://</w:t>
        </w:r>
        <w:r w:rsidR="007D72E1" w:rsidRPr="00810C71">
          <w:rPr>
            <w:rStyle w:val="Hyperlink"/>
          </w:rPr>
          <w:t>ww</w:t>
        </w:r>
        <w:r w:rsidR="00810C71" w:rsidRPr="00810C71">
          <w:rPr>
            <w:rStyle w:val="Hyperlink"/>
          </w:rPr>
          <w:t>w</w:t>
        </w:r>
        <w:r w:rsidR="007D72E1" w:rsidRPr="00810C71">
          <w:rPr>
            <w:rStyle w:val="Hyperlink"/>
          </w:rPr>
          <w:t>.nrcs.usda.gov/</w:t>
        </w:r>
      </w:hyperlink>
      <w:r w:rsidR="007D72E1" w:rsidRPr="00810C71">
        <w:t>&gt;</w:t>
      </w:r>
      <w:r w:rsidRPr="00810C71">
        <w:t>, and visit the PLANTS Web site</w:t>
      </w:r>
      <w:r w:rsidR="00C16499" w:rsidRPr="00810C71">
        <w:t xml:space="preserve"> </w:t>
      </w:r>
      <w:r w:rsidRPr="00810C71">
        <w:t>&lt;</w:t>
      </w:r>
      <w:hyperlink r:id="rId13" w:tooltip="Plants Web site" w:history="1">
        <w:r w:rsidRPr="00810C71">
          <w:rPr>
            <w:rStyle w:val="Hyperlink"/>
          </w:rPr>
          <w:t>http://plants.usda.gov</w:t>
        </w:r>
      </w:hyperlink>
      <w:r w:rsidRPr="00810C71">
        <w:t>&gt; or the Plant Materials Program Web site &lt;</w:t>
      </w:r>
      <w:hyperlink r:id="rId14" w:history="1">
        <w:r w:rsidR="00810C71" w:rsidRPr="00FB7A4D">
          <w:rPr>
            <w:rStyle w:val="Hyperlink"/>
          </w:rPr>
          <w:t>http://plant-materials.nrcs.usda.gov</w:t>
        </w:r>
      </w:hyperlink>
      <w:r w:rsidRPr="00810C71">
        <w:t>&gt;</w:t>
      </w:r>
    </w:p>
    <w:p w:rsidR="00127DAE" w:rsidRDefault="00127DAE" w:rsidP="00776CDA">
      <w:pPr>
        <w:pStyle w:val="NRCSBodyText"/>
        <w:spacing w:before="240"/>
      </w:pPr>
    </w:p>
    <w:p w:rsidR="00127DAE" w:rsidRDefault="00127DAE" w:rsidP="00776CDA">
      <w:pPr>
        <w:pStyle w:val="NRCSBodyText"/>
        <w:spacing w:before="240"/>
      </w:pPr>
    </w:p>
    <w:p w:rsidR="00127DAE" w:rsidRDefault="00127DAE" w:rsidP="00776CDA">
      <w:pPr>
        <w:pStyle w:val="NRCSBodyText"/>
        <w:spacing w:before="240"/>
      </w:pPr>
    </w:p>
    <w:p w:rsidR="00127DAE" w:rsidRDefault="00127DAE" w:rsidP="00776CDA">
      <w:pPr>
        <w:pStyle w:val="NRCSBodyText"/>
        <w:spacing w:before="240"/>
      </w:pPr>
    </w:p>
    <w:p w:rsidR="00127DAE" w:rsidRDefault="00127DAE" w:rsidP="00776CDA">
      <w:pPr>
        <w:pStyle w:val="NRCSBodyText"/>
        <w:spacing w:before="240"/>
      </w:pPr>
    </w:p>
    <w:p w:rsidR="00127DAE" w:rsidRDefault="00127DAE" w:rsidP="00776CDA">
      <w:pPr>
        <w:pStyle w:val="NRCSBodyText"/>
        <w:spacing w:before="240"/>
      </w:pPr>
    </w:p>
    <w:p w:rsidR="00127DAE" w:rsidRPr="00810C71" w:rsidRDefault="00127DAE" w:rsidP="00776CDA">
      <w:pPr>
        <w:pStyle w:val="NRCSBodyText"/>
        <w:spacing w:before="240"/>
      </w:pPr>
    </w:p>
    <w:p w:rsidR="00117649" w:rsidRDefault="00117649" w:rsidP="009B7D57">
      <w:pPr>
        <w:spacing w:before="240"/>
        <w:jc w:val="left"/>
        <w:rPr>
          <w:sz w:val="20"/>
        </w:rPr>
        <w:sectPr w:rsidR="00117649" w:rsidSect="00117649">
          <w:headerReference w:type="default" r:id="rId15"/>
          <w:footerReference w:type="default" r:id="rId16"/>
          <w:type w:val="continuous"/>
          <w:pgSz w:w="12240" w:h="15840" w:code="1"/>
          <w:pgMar w:top="1080" w:right="1080" w:bottom="1080" w:left="1080" w:header="720" w:footer="720" w:gutter="0"/>
          <w:cols w:num="2" w:space="720"/>
          <w:titlePg/>
          <w:docGrid w:linePitch="360"/>
        </w:sectPr>
      </w:pPr>
    </w:p>
    <w:p w:rsidR="0057670B" w:rsidRDefault="0057670B" w:rsidP="0095114D">
      <w:pPr>
        <w:pStyle w:val="Footer"/>
        <w:spacing w:before="240"/>
        <w:rPr>
          <w:b/>
          <w:color w:val="00A886"/>
          <w:sz w:val="20"/>
        </w:rPr>
      </w:pPr>
    </w:p>
    <w:p w:rsidR="0057670B" w:rsidRDefault="0057670B" w:rsidP="0095114D">
      <w:pPr>
        <w:pStyle w:val="Footer"/>
        <w:spacing w:before="240"/>
        <w:rPr>
          <w:b/>
          <w:color w:val="00A886"/>
          <w:sz w:val="20"/>
        </w:rPr>
      </w:pPr>
    </w:p>
    <w:p w:rsidR="0057670B" w:rsidRDefault="0057670B" w:rsidP="0095114D">
      <w:pPr>
        <w:pStyle w:val="Footer"/>
        <w:spacing w:before="240"/>
        <w:rPr>
          <w:b/>
          <w:color w:val="00A886"/>
          <w:sz w:val="20"/>
        </w:rPr>
      </w:pPr>
    </w:p>
    <w:p w:rsidR="0057670B" w:rsidRDefault="0057670B" w:rsidP="0095114D">
      <w:pPr>
        <w:pStyle w:val="Footer"/>
        <w:spacing w:before="240"/>
        <w:rPr>
          <w:b/>
          <w:color w:val="00A886"/>
          <w:sz w:val="20"/>
        </w:rPr>
      </w:pPr>
    </w:p>
    <w:p w:rsidR="0057670B" w:rsidRDefault="0057670B" w:rsidP="0095114D">
      <w:pPr>
        <w:pStyle w:val="Footer"/>
        <w:spacing w:before="240"/>
        <w:rPr>
          <w:b/>
          <w:color w:val="00A886"/>
          <w:sz w:val="20"/>
        </w:rPr>
      </w:pPr>
    </w:p>
    <w:p w:rsidR="00117649" w:rsidRPr="00061FD0" w:rsidRDefault="00117649" w:rsidP="0095114D">
      <w:pPr>
        <w:pStyle w:val="Footer"/>
        <w:spacing w:before="240"/>
        <w:rPr>
          <w:b/>
          <w:color w:val="00A886"/>
          <w:sz w:val="20"/>
        </w:rPr>
      </w:pPr>
      <w:r w:rsidRPr="00CD5C3F">
        <w:rPr>
          <w:b/>
          <w:color w:val="00A886"/>
          <w:sz w:val="20"/>
        </w:rPr>
        <w:t>USDA IS AN EQUAL OPPORTUNITY PROVIDER AND EMPLOYER</w:t>
      </w:r>
    </w:p>
    <w:sectPr w:rsidR="00117649" w:rsidRPr="00061FD0" w:rsidSect="002066F2">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65A1" w:rsidRDefault="003E65A1">
      <w:r>
        <w:separator/>
      </w:r>
    </w:p>
  </w:endnote>
  <w:endnote w:type="continuationSeparator" w:id="0">
    <w:p w:rsidR="003E65A1" w:rsidRDefault="003E65A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Myriad Pro">
    <w:altName w:val="Segoe UI"/>
    <w:panose1 w:val="020B0503030403020204"/>
    <w:charset w:val="00"/>
    <w:family w:val="swiss"/>
    <w:notTrueType/>
    <w:pitch w:val="variable"/>
    <w:sig w:usb0="A00002AF" w:usb1="5000204B"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6519" w:rsidRPr="00117649" w:rsidRDefault="00AA6519" w:rsidP="001176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65A1" w:rsidRDefault="003E65A1">
      <w:r>
        <w:separator/>
      </w:r>
    </w:p>
  </w:footnote>
  <w:footnote w:type="continuationSeparator" w:id="0">
    <w:p w:rsidR="003E65A1" w:rsidRDefault="003E65A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6519" w:rsidRDefault="00AA651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4589BA8"/>
    <w:lvl w:ilvl="0">
      <w:start w:val="1"/>
      <w:numFmt w:val="decimal"/>
      <w:lvlText w:val="%1."/>
      <w:lvlJc w:val="left"/>
      <w:pPr>
        <w:tabs>
          <w:tab w:val="num" w:pos="1800"/>
        </w:tabs>
        <w:ind w:left="1800" w:hanging="360"/>
      </w:pPr>
    </w:lvl>
  </w:abstractNum>
  <w:abstractNum w:abstractNumId="1">
    <w:nsid w:val="FFFFFF7D"/>
    <w:multiLevelType w:val="singleLevel"/>
    <w:tmpl w:val="3E8CD366"/>
    <w:lvl w:ilvl="0">
      <w:start w:val="1"/>
      <w:numFmt w:val="decimal"/>
      <w:lvlText w:val="%1."/>
      <w:lvlJc w:val="left"/>
      <w:pPr>
        <w:tabs>
          <w:tab w:val="num" w:pos="1440"/>
        </w:tabs>
        <w:ind w:left="1440" w:hanging="360"/>
      </w:pPr>
    </w:lvl>
  </w:abstractNum>
  <w:abstractNum w:abstractNumId="2">
    <w:nsid w:val="FFFFFF7E"/>
    <w:multiLevelType w:val="singleLevel"/>
    <w:tmpl w:val="0A2C9F9A"/>
    <w:lvl w:ilvl="0">
      <w:start w:val="1"/>
      <w:numFmt w:val="decimal"/>
      <w:lvlText w:val="%1."/>
      <w:lvlJc w:val="left"/>
      <w:pPr>
        <w:tabs>
          <w:tab w:val="num" w:pos="1080"/>
        </w:tabs>
        <w:ind w:left="1080" w:hanging="360"/>
      </w:pPr>
    </w:lvl>
  </w:abstractNum>
  <w:abstractNum w:abstractNumId="3">
    <w:nsid w:val="FFFFFF7F"/>
    <w:multiLevelType w:val="singleLevel"/>
    <w:tmpl w:val="C5B649D0"/>
    <w:lvl w:ilvl="0">
      <w:start w:val="1"/>
      <w:numFmt w:val="decimal"/>
      <w:lvlText w:val="%1."/>
      <w:lvlJc w:val="left"/>
      <w:pPr>
        <w:tabs>
          <w:tab w:val="num" w:pos="720"/>
        </w:tabs>
        <w:ind w:left="720" w:hanging="360"/>
      </w:pPr>
    </w:lvl>
  </w:abstractNum>
  <w:abstractNum w:abstractNumId="4">
    <w:nsid w:val="FFFFFF80"/>
    <w:multiLevelType w:val="singleLevel"/>
    <w:tmpl w:val="3D00A9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4BCF34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07A1B0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FE6D39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658AB86"/>
    <w:lvl w:ilvl="0">
      <w:start w:val="1"/>
      <w:numFmt w:val="decimal"/>
      <w:lvlText w:val="%1."/>
      <w:lvlJc w:val="left"/>
      <w:pPr>
        <w:tabs>
          <w:tab w:val="num" w:pos="360"/>
        </w:tabs>
        <w:ind w:left="360" w:hanging="360"/>
      </w:pPr>
    </w:lvl>
  </w:abstractNum>
  <w:abstractNum w:abstractNumId="9">
    <w:nsid w:val="FFFFFF89"/>
    <w:multiLevelType w:val="singleLevel"/>
    <w:tmpl w:val="D28CD4C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7"/>
  <w:embedSystemFonts/>
  <w:proofState w:spelling="clean" w:grammar="clean"/>
  <w:attachedTemplate r:id="rId1"/>
  <w:stylePaneFormatFilter w:val="3808"/>
  <w:defaultTabStop w:val="720"/>
  <w:drawingGridHorizontalSpacing w:val="120"/>
  <w:displayHorizontalDrawingGridEvery w:val="0"/>
  <w:displayVerticalDrawingGridEvery w:val="0"/>
  <w:noPunctuationKerning/>
  <w:characterSpacingControl w:val="doNotCompress"/>
  <w:hdrShapeDefaults>
    <o:shapedefaults v:ext="edit" spidmax="54274">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86609D"/>
    <w:rsid w:val="0000182C"/>
    <w:rsid w:val="00005184"/>
    <w:rsid w:val="000175D4"/>
    <w:rsid w:val="000178ED"/>
    <w:rsid w:val="00022153"/>
    <w:rsid w:val="00027A53"/>
    <w:rsid w:val="00044DD1"/>
    <w:rsid w:val="0004577C"/>
    <w:rsid w:val="00056463"/>
    <w:rsid w:val="000578C2"/>
    <w:rsid w:val="00070BC9"/>
    <w:rsid w:val="00086114"/>
    <w:rsid w:val="000960D7"/>
    <w:rsid w:val="000968E2"/>
    <w:rsid w:val="000A4DDE"/>
    <w:rsid w:val="000B3D5C"/>
    <w:rsid w:val="000C46B8"/>
    <w:rsid w:val="000C569D"/>
    <w:rsid w:val="000D0108"/>
    <w:rsid w:val="000F1970"/>
    <w:rsid w:val="000F3296"/>
    <w:rsid w:val="001041AA"/>
    <w:rsid w:val="00117649"/>
    <w:rsid w:val="00120F6B"/>
    <w:rsid w:val="00125BE3"/>
    <w:rsid w:val="00127DAE"/>
    <w:rsid w:val="00131090"/>
    <w:rsid w:val="00162ECD"/>
    <w:rsid w:val="0016580B"/>
    <w:rsid w:val="00171009"/>
    <w:rsid w:val="00172EC8"/>
    <w:rsid w:val="00174373"/>
    <w:rsid w:val="0018267D"/>
    <w:rsid w:val="00191B9E"/>
    <w:rsid w:val="001A3FFC"/>
    <w:rsid w:val="001A52AF"/>
    <w:rsid w:val="001C6E25"/>
    <w:rsid w:val="001D076F"/>
    <w:rsid w:val="001D1848"/>
    <w:rsid w:val="001D3F0B"/>
    <w:rsid w:val="001E6B6D"/>
    <w:rsid w:val="001F35D7"/>
    <w:rsid w:val="001F5751"/>
    <w:rsid w:val="002066F2"/>
    <w:rsid w:val="002148DF"/>
    <w:rsid w:val="0021601C"/>
    <w:rsid w:val="00242709"/>
    <w:rsid w:val="00256DC2"/>
    <w:rsid w:val="0026727E"/>
    <w:rsid w:val="00267896"/>
    <w:rsid w:val="00267929"/>
    <w:rsid w:val="002710AC"/>
    <w:rsid w:val="00281336"/>
    <w:rsid w:val="00284422"/>
    <w:rsid w:val="00286EAC"/>
    <w:rsid w:val="00290DA5"/>
    <w:rsid w:val="00294DEB"/>
    <w:rsid w:val="002B7160"/>
    <w:rsid w:val="002D3C5A"/>
    <w:rsid w:val="002D7A49"/>
    <w:rsid w:val="002E0CB2"/>
    <w:rsid w:val="002E163A"/>
    <w:rsid w:val="002E2F74"/>
    <w:rsid w:val="003050BA"/>
    <w:rsid w:val="00307820"/>
    <w:rsid w:val="00315F39"/>
    <w:rsid w:val="003361CB"/>
    <w:rsid w:val="003579D8"/>
    <w:rsid w:val="003631C1"/>
    <w:rsid w:val="00375E14"/>
    <w:rsid w:val="003761B0"/>
    <w:rsid w:val="00377934"/>
    <w:rsid w:val="003826E4"/>
    <w:rsid w:val="00383E58"/>
    <w:rsid w:val="0038415D"/>
    <w:rsid w:val="00384D02"/>
    <w:rsid w:val="003A2960"/>
    <w:rsid w:val="003C5000"/>
    <w:rsid w:val="003D7758"/>
    <w:rsid w:val="003E064E"/>
    <w:rsid w:val="003E6391"/>
    <w:rsid w:val="003E65A1"/>
    <w:rsid w:val="003F1973"/>
    <w:rsid w:val="0040152F"/>
    <w:rsid w:val="004018AA"/>
    <w:rsid w:val="004052E3"/>
    <w:rsid w:val="0040539A"/>
    <w:rsid w:val="004142F6"/>
    <w:rsid w:val="004261A4"/>
    <w:rsid w:val="004322D6"/>
    <w:rsid w:val="004340C9"/>
    <w:rsid w:val="00437F11"/>
    <w:rsid w:val="00453903"/>
    <w:rsid w:val="0046775F"/>
    <w:rsid w:val="00475C41"/>
    <w:rsid w:val="004867F5"/>
    <w:rsid w:val="00496FA1"/>
    <w:rsid w:val="004B628B"/>
    <w:rsid w:val="004B7357"/>
    <w:rsid w:val="004D34B0"/>
    <w:rsid w:val="004D7D29"/>
    <w:rsid w:val="004F0A5F"/>
    <w:rsid w:val="00521184"/>
    <w:rsid w:val="00521D04"/>
    <w:rsid w:val="0054009F"/>
    <w:rsid w:val="005427F1"/>
    <w:rsid w:val="00561A8A"/>
    <w:rsid w:val="00564985"/>
    <w:rsid w:val="00566792"/>
    <w:rsid w:val="00567A23"/>
    <w:rsid w:val="0057670B"/>
    <w:rsid w:val="00587B82"/>
    <w:rsid w:val="0059148B"/>
    <w:rsid w:val="00592CFA"/>
    <w:rsid w:val="00597267"/>
    <w:rsid w:val="005A1551"/>
    <w:rsid w:val="005A7A54"/>
    <w:rsid w:val="005B7A24"/>
    <w:rsid w:val="005C1456"/>
    <w:rsid w:val="005C4132"/>
    <w:rsid w:val="005D2ECE"/>
    <w:rsid w:val="005E5E78"/>
    <w:rsid w:val="005F4FC1"/>
    <w:rsid w:val="006100CA"/>
    <w:rsid w:val="0062577D"/>
    <w:rsid w:val="00633039"/>
    <w:rsid w:val="00647C24"/>
    <w:rsid w:val="00652FD4"/>
    <w:rsid w:val="006631A2"/>
    <w:rsid w:val="00665AF3"/>
    <w:rsid w:val="00667542"/>
    <w:rsid w:val="00672EB8"/>
    <w:rsid w:val="00676A70"/>
    <w:rsid w:val="00680FB5"/>
    <w:rsid w:val="00683584"/>
    <w:rsid w:val="00692190"/>
    <w:rsid w:val="006A7F33"/>
    <w:rsid w:val="006B445C"/>
    <w:rsid w:val="006C47E2"/>
    <w:rsid w:val="006C550D"/>
    <w:rsid w:val="006D0CC2"/>
    <w:rsid w:val="006D597C"/>
    <w:rsid w:val="006E4B95"/>
    <w:rsid w:val="006E5F7B"/>
    <w:rsid w:val="006F0E21"/>
    <w:rsid w:val="00700843"/>
    <w:rsid w:val="00702FC1"/>
    <w:rsid w:val="007044A3"/>
    <w:rsid w:val="00705B62"/>
    <w:rsid w:val="00715AD2"/>
    <w:rsid w:val="00717F00"/>
    <w:rsid w:val="00741185"/>
    <w:rsid w:val="0074131F"/>
    <w:rsid w:val="00742DE3"/>
    <w:rsid w:val="00746457"/>
    <w:rsid w:val="00772F6F"/>
    <w:rsid w:val="00774ABD"/>
    <w:rsid w:val="00776CDA"/>
    <w:rsid w:val="007B2285"/>
    <w:rsid w:val="007C52E4"/>
    <w:rsid w:val="007D0F10"/>
    <w:rsid w:val="007D72E1"/>
    <w:rsid w:val="007F678B"/>
    <w:rsid w:val="007F7A33"/>
    <w:rsid w:val="00810C71"/>
    <w:rsid w:val="008259A0"/>
    <w:rsid w:val="00827C92"/>
    <w:rsid w:val="008407F0"/>
    <w:rsid w:val="008455BA"/>
    <w:rsid w:val="00846AA8"/>
    <w:rsid w:val="00850C8C"/>
    <w:rsid w:val="00854604"/>
    <w:rsid w:val="008556D9"/>
    <w:rsid w:val="008650D5"/>
    <w:rsid w:val="00865FDC"/>
    <w:rsid w:val="0086609D"/>
    <w:rsid w:val="00880097"/>
    <w:rsid w:val="00880D71"/>
    <w:rsid w:val="00884734"/>
    <w:rsid w:val="00885E30"/>
    <w:rsid w:val="008A2C3F"/>
    <w:rsid w:val="008B118A"/>
    <w:rsid w:val="008D3D78"/>
    <w:rsid w:val="008E7D1F"/>
    <w:rsid w:val="008F3D5A"/>
    <w:rsid w:val="00902398"/>
    <w:rsid w:val="00935FB7"/>
    <w:rsid w:val="00941B86"/>
    <w:rsid w:val="00942265"/>
    <w:rsid w:val="00942547"/>
    <w:rsid w:val="0095114D"/>
    <w:rsid w:val="00952127"/>
    <w:rsid w:val="00955302"/>
    <w:rsid w:val="00962929"/>
    <w:rsid w:val="00966A16"/>
    <w:rsid w:val="00987392"/>
    <w:rsid w:val="009906F5"/>
    <w:rsid w:val="00992528"/>
    <w:rsid w:val="009A0E7A"/>
    <w:rsid w:val="009B7D57"/>
    <w:rsid w:val="009C10B0"/>
    <w:rsid w:val="009C45C1"/>
    <w:rsid w:val="009D38B9"/>
    <w:rsid w:val="009D5F78"/>
    <w:rsid w:val="009E439B"/>
    <w:rsid w:val="009E6C33"/>
    <w:rsid w:val="00A0079A"/>
    <w:rsid w:val="00A1146D"/>
    <w:rsid w:val="00A2059E"/>
    <w:rsid w:val="00A2247D"/>
    <w:rsid w:val="00A43227"/>
    <w:rsid w:val="00A46ABF"/>
    <w:rsid w:val="00A52D2C"/>
    <w:rsid w:val="00A82E8F"/>
    <w:rsid w:val="00A90C12"/>
    <w:rsid w:val="00A91834"/>
    <w:rsid w:val="00AA377C"/>
    <w:rsid w:val="00AA589D"/>
    <w:rsid w:val="00AA6519"/>
    <w:rsid w:val="00AB363D"/>
    <w:rsid w:val="00AF1871"/>
    <w:rsid w:val="00B00F6C"/>
    <w:rsid w:val="00B0669A"/>
    <w:rsid w:val="00B07BD5"/>
    <w:rsid w:val="00B30228"/>
    <w:rsid w:val="00B35C3E"/>
    <w:rsid w:val="00B55E68"/>
    <w:rsid w:val="00B67FFC"/>
    <w:rsid w:val="00B730E7"/>
    <w:rsid w:val="00B80769"/>
    <w:rsid w:val="00B8425D"/>
    <w:rsid w:val="00BB73E7"/>
    <w:rsid w:val="00BC4AC8"/>
    <w:rsid w:val="00BC76F8"/>
    <w:rsid w:val="00BD37B0"/>
    <w:rsid w:val="00BE0AAA"/>
    <w:rsid w:val="00BE5356"/>
    <w:rsid w:val="00BE744D"/>
    <w:rsid w:val="00BE775B"/>
    <w:rsid w:val="00BF2C15"/>
    <w:rsid w:val="00C04F82"/>
    <w:rsid w:val="00C06924"/>
    <w:rsid w:val="00C16499"/>
    <w:rsid w:val="00C2775B"/>
    <w:rsid w:val="00C35078"/>
    <w:rsid w:val="00C36DFB"/>
    <w:rsid w:val="00C430F6"/>
    <w:rsid w:val="00C43D6A"/>
    <w:rsid w:val="00C70ED0"/>
    <w:rsid w:val="00C86821"/>
    <w:rsid w:val="00CB4C7E"/>
    <w:rsid w:val="00CC1918"/>
    <w:rsid w:val="00CC4E6D"/>
    <w:rsid w:val="00CD49CC"/>
    <w:rsid w:val="00CD5C3F"/>
    <w:rsid w:val="00CE5409"/>
    <w:rsid w:val="00CF02F3"/>
    <w:rsid w:val="00CF7EC1"/>
    <w:rsid w:val="00CF7F90"/>
    <w:rsid w:val="00D20E52"/>
    <w:rsid w:val="00D36CA3"/>
    <w:rsid w:val="00D57FE6"/>
    <w:rsid w:val="00D61972"/>
    <w:rsid w:val="00D62818"/>
    <w:rsid w:val="00D669F9"/>
    <w:rsid w:val="00D812B3"/>
    <w:rsid w:val="00D82E30"/>
    <w:rsid w:val="00D90448"/>
    <w:rsid w:val="00DA642C"/>
    <w:rsid w:val="00DC616D"/>
    <w:rsid w:val="00DC7C36"/>
    <w:rsid w:val="00DD46A9"/>
    <w:rsid w:val="00DE0E57"/>
    <w:rsid w:val="00E00A33"/>
    <w:rsid w:val="00E03874"/>
    <w:rsid w:val="00E14810"/>
    <w:rsid w:val="00E30EC6"/>
    <w:rsid w:val="00E505BD"/>
    <w:rsid w:val="00E52D6E"/>
    <w:rsid w:val="00E55726"/>
    <w:rsid w:val="00E77E28"/>
    <w:rsid w:val="00E80488"/>
    <w:rsid w:val="00E90351"/>
    <w:rsid w:val="00EA5D73"/>
    <w:rsid w:val="00EB0591"/>
    <w:rsid w:val="00EC257E"/>
    <w:rsid w:val="00EE261A"/>
    <w:rsid w:val="00EE296B"/>
    <w:rsid w:val="00EF1EDC"/>
    <w:rsid w:val="00EF7390"/>
    <w:rsid w:val="00F0149C"/>
    <w:rsid w:val="00F06A2E"/>
    <w:rsid w:val="00F202B5"/>
    <w:rsid w:val="00F3785A"/>
    <w:rsid w:val="00F6044F"/>
    <w:rsid w:val="00F71BD0"/>
    <w:rsid w:val="00F71F08"/>
    <w:rsid w:val="00F74365"/>
    <w:rsid w:val="00F802DB"/>
    <w:rsid w:val="00F82DDC"/>
    <w:rsid w:val="00F908A7"/>
    <w:rsid w:val="00F913EA"/>
    <w:rsid w:val="00FD2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42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aliases w:val="centered"/>
    <w:unhideWhenUsed/>
    <w:qFormat/>
    <w:rsid w:val="005B7A24"/>
    <w:pPr>
      <w:jc w:val="center"/>
    </w:pPr>
    <w:rPr>
      <w:sz w:val="24"/>
    </w:rPr>
  </w:style>
  <w:style w:type="paragraph" w:styleId="Heading1">
    <w:name w:val="heading 1"/>
    <w:aliases w:val="H1 NRCS"/>
    <w:next w:val="NRCSBodyText"/>
    <w:qFormat/>
    <w:rsid w:val="003E6391"/>
    <w:pPr>
      <w:jc w:val="center"/>
      <w:outlineLvl w:val="0"/>
    </w:pPr>
    <w:rPr>
      <w:b/>
      <w:bCs/>
      <w:i/>
      <w:caps/>
      <w:sz w:val="40"/>
      <w:szCs w:val="40"/>
    </w:rPr>
  </w:style>
  <w:style w:type="paragraph" w:styleId="Heading2">
    <w:name w:val="heading 2"/>
    <w:aliases w:val="H2 NRCS"/>
    <w:next w:val="NRCSBodyText"/>
    <w:qFormat/>
    <w:rsid w:val="003E6391"/>
    <w:pPr>
      <w:jc w:val="center"/>
      <w:outlineLvl w:val="1"/>
    </w:pPr>
    <w:rPr>
      <w:b/>
      <w:i/>
      <w:sz w:val="32"/>
      <w:szCs w:val="32"/>
    </w:rPr>
  </w:style>
  <w:style w:type="paragraph" w:styleId="Heading3">
    <w:name w:val="heading 3"/>
    <w:aliases w:val="H3 NRCS"/>
    <w:next w:val="NRCSBodyText"/>
    <w:qFormat/>
    <w:rsid w:val="00A91834"/>
    <w:pPr>
      <w:outlineLvl w:val="2"/>
    </w:pPr>
    <w:rPr>
      <w:b/>
    </w:rPr>
  </w:style>
  <w:style w:type="paragraph" w:styleId="Heading4">
    <w:name w:val="heading 4"/>
    <w:aliases w:val="H4 NRCS"/>
    <w:basedOn w:val="Header2"/>
    <w:next w:val="Normal"/>
    <w:qFormat/>
    <w:rsid w:val="00561A8A"/>
    <w:pPr>
      <w:outlineLvl w:val="3"/>
    </w:pPr>
  </w:style>
  <w:style w:type="paragraph" w:styleId="Heading5">
    <w:name w:val="heading 5"/>
    <w:basedOn w:val="Normal"/>
    <w:next w:val="Normal"/>
    <w:qFormat/>
    <w:rsid w:val="00774ABD"/>
    <w:pPr>
      <w:keepNext/>
      <w:tabs>
        <w:tab w:val="left" w:pos="2430"/>
      </w:tabs>
      <w:ind w:left="-180"/>
      <w:outlineLvl w:val="4"/>
    </w:pPr>
    <w:rPr>
      <w:b/>
      <w:sz w:val="20"/>
    </w:rPr>
  </w:style>
  <w:style w:type="paragraph" w:styleId="Heading6">
    <w:name w:val="heading 6"/>
    <w:basedOn w:val="Normal"/>
    <w:next w:val="Normal"/>
    <w:semiHidden/>
    <w:unhideWhenUsed/>
    <w:qFormat/>
    <w:rsid w:val="00774ABD"/>
    <w:pPr>
      <w:keepNext/>
      <w:outlineLvl w:val="5"/>
    </w:pPr>
    <w:rPr>
      <w:b/>
      <w:sz w:val="18"/>
    </w:rPr>
  </w:style>
  <w:style w:type="paragraph" w:styleId="Heading7">
    <w:name w:val="heading 7"/>
    <w:basedOn w:val="Normal"/>
    <w:next w:val="Normal"/>
    <w:semiHidden/>
    <w:unhideWhenUsed/>
    <w:qFormat/>
    <w:rsid w:val="00774ABD"/>
    <w:pPr>
      <w:keepNext/>
      <w:spacing w:before="80"/>
      <w:outlineLvl w:val="6"/>
    </w:pPr>
    <w:rPr>
      <w:b/>
      <w:color w:val="000000"/>
      <w:sz w:val="22"/>
    </w:rPr>
  </w:style>
  <w:style w:type="paragraph" w:styleId="Heading8">
    <w:name w:val="heading 8"/>
    <w:basedOn w:val="Normal"/>
    <w:next w:val="Normal"/>
    <w:semiHidden/>
    <w:unhideWhenUsed/>
    <w:qFormat/>
    <w:rsid w:val="00774ABD"/>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774ABD"/>
    <w:pPr>
      <w:tabs>
        <w:tab w:val="center" w:pos="4320"/>
        <w:tab w:val="right" w:pos="8640"/>
      </w:tabs>
    </w:pPr>
  </w:style>
  <w:style w:type="paragraph" w:styleId="Footer">
    <w:name w:val="footer"/>
    <w:basedOn w:val="Normal"/>
    <w:link w:val="FooterChar"/>
    <w:uiPriority w:val="99"/>
    <w:unhideWhenUsed/>
    <w:rsid w:val="00774ABD"/>
    <w:pPr>
      <w:tabs>
        <w:tab w:val="center" w:pos="4320"/>
        <w:tab w:val="right" w:pos="8640"/>
      </w:tabs>
    </w:pPr>
  </w:style>
  <w:style w:type="paragraph" w:styleId="BodyText">
    <w:name w:val="Body Text"/>
    <w:basedOn w:val="Normal"/>
    <w:link w:val="BodyTextChar"/>
    <w:semiHidden/>
    <w:unhideWhenUsed/>
    <w:rsid w:val="00774ABD"/>
    <w:pPr>
      <w:tabs>
        <w:tab w:val="left" w:pos="2520"/>
      </w:tabs>
    </w:pPr>
    <w:rPr>
      <w:color w:val="0000FF"/>
      <w:sz w:val="14"/>
    </w:rPr>
  </w:style>
  <w:style w:type="paragraph" w:styleId="BodyTextIndent">
    <w:name w:val="Body Text Indent"/>
    <w:basedOn w:val="Normal"/>
    <w:link w:val="BodyTextIndentChar"/>
    <w:semiHidden/>
    <w:unhideWhenUsed/>
    <w:rsid w:val="00774ABD"/>
    <w:pPr>
      <w:tabs>
        <w:tab w:val="left" w:pos="2430"/>
      </w:tabs>
      <w:ind w:left="-180"/>
    </w:pPr>
    <w:rPr>
      <w:sz w:val="20"/>
    </w:rPr>
  </w:style>
  <w:style w:type="character" w:styleId="Hyperlink">
    <w:name w:val="Hyperlink"/>
    <w:basedOn w:val="DefaultParagraphFont"/>
    <w:semiHidden/>
    <w:unhideWhenUsed/>
    <w:rsid w:val="00774ABD"/>
    <w:rPr>
      <w:color w:val="0000FF"/>
      <w:u w:val="single"/>
    </w:rPr>
  </w:style>
  <w:style w:type="paragraph" w:styleId="BodyText2">
    <w:name w:val="Body Text 2"/>
    <w:basedOn w:val="Normal"/>
    <w:semiHidden/>
    <w:unhideWhenUsed/>
    <w:rsid w:val="00774ABD"/>
  </w:style>
  <w:style w:type="character" w:styleId="PageNumber">
    <w:name w:val="page number"/>
    <w:basedOn w:val="DefaultParagraphFont"/>
    <w:unhideWhenUsed/>
    <w:rsid w:val="00774ABD"/>
  </w:style>
  <w:style w:type="character" w:styleId="FollowedHyperlink">
    <w:name w:val="FollowedHyperlink"/>
    <w:basedOn w:val="DefaultParagraphFont"/>
    <w:semiHidden/>
    <w:unhideWhenUsed/>
    <w:rsid w:val="00774ABD"/>
    <w:rPr>
      <w:color w:val="800080"/>
      <w:u w:val="single"/>
    </w:rPr>
  </w:style>
  <w:style w:type="paragraph" w:customStyle="1" w:styleId="TitleHeader">
    <w:name w:val="Title Header"/>
    <w:basedOn w:val="Heading2"/>
    <w:semiHidden/>
    <w:unhideWhenUsed/>
    <w:rsid w:val="000578C2"/>
    <w:rPr>
      <w:bCs/>
      <w:caps/>
      <w:sz w:val="40"/>
      <w:szCs w:val="40"/>
    </w:rPr>
  </w:style>
  <w:style w:type="paragraph" w:customStyle="1" w:styleId="Header2">
    <w:name w:val="Header 2"/>
    <w:basedOn w:val="Header"/>
    <w:unhideWhenUsed/>
    <w:rsid w:val="00F802DB"/>
    <w:pPr>
      <w:jc w:val="left"/>
    </w:pPr>
    <w:rPr>
      <w:i/>
      <w:iCs/>
      <w:sz w:val="20"/>
    </w:rPr>
  </w:style>
  <w:style w:type="paragraph" w:customStyle="1" w:styleId="Header3">
    <w:name w:val="Header 3"/>
    <w:basedOn w:val="Heading5"/>
    <w:unhideWhenUsed/>
    <w:rsid w:val="00F802DB"/>
    <w:pPr>
      <w:ind w:left="0"/>
      <w:jc w:val="left"/>
    </w:pPr>
    <w:rPr>
      <w:bCs/>
    </w:rPr>
  </w:style>
  <w:style w:type="paragraph" w:customStyle="1" w:styleId="NRCSBodyText">
    <w:name w:val="NRCS Body Text"/>
    <w:link w:val="NRCSBodyTextChar"/>
    <w:qFormat/>
    <w:rsid w:val="00D57FE6"/>
    <w:pPr>
      <w:tabs>
        <w:tab w:val="left" w:pos="2430"/>
      </w:tabs>
    </w:pPr>
  </w:style>
  <w:style w:type="character" w:customStyle="1" w:styleId="BodyTextChar">
    <w:name w:val="Body Text Char"/>
    <w:basedOn w:val="DefaultParagraphFont"/>
    <w:link w:val="BodyText"/>
    <w:semiHidden/>
    <w:rsid w:val="00561A8A"/>
    <w:rPr>
      <w:color w:val="0000FF"/>
      <w:sz w:val="14"/>
    </w:rPr>
  </w:style>
  <w:style w:type="character" w:customStyle="1" w:styleId="NRCSBodyTextChar">
    <w:name w:val="NRCS Body Text Char"/>
    <w:basedOn w:val="BodyTextChar"/>
    <w:link w:val="NRCSBodyText"/>
    <w:rsid w:val="00D57FE6"/>
    <w:rPr>
      <w:lang w:val="en-US" w:eastAsia="en-US" w:bidi="ar-SA"/>
    </w:rPr>
  </w:style>
  <w:style w:type="paragraph" w:customStyle="1" w:styleId="Header4">
    <w:name w:val="Header 4"/>
    <w:basedOn w:val="Heading5"/>
    <w:link w:val="Header4Char"/>
    <w:unhideWhenUsed/>
    <w:rsid w:val="00BE5356"/>
    <w:pPr>
      <w:ind w:left="0"/>
      <w:jc w:val="left"/>
    </w:pPr>
    <w:rPr>
      <w:b w:val="0"/>
      <w:sz w:val="14"/>
    </w:rPr>
  </w:style>
  <w:style w:type="paragraph" w:customStyle="1" w:styleId="Footer1">
    <w:name w:val="Footer 1"/>
    <w:basedOn w:val="BodyText"/>
    <w:link w:val="Footer1Char"/>
    <w:unhideWhenUsed/>
    <w:rsid w:val="00BE5356"/>
    <w:pPr>
      <w:jc w:val="left"/>
    </w:pPr>
    <w:rPr>
      <w:sz w:val="16"/>
    </w:rPr>
  </w:style>
  <w:style w:type="character" w:customStyle="1" w:styleId="Footer1Char">
    <w:name w:val="Footer 1 Char"/>
    <w:basedOn w:val="BodyTextChar"/>
    <w:link w:val="Footer1"/>
    <w:rsid w:val="00561A8A"/>
    <w:rPr>
      <w:sz w:val="16"/>
    </w:rPr>
  </w:style>
  <w:style w:type="paragraph" w:customStyle="1" w:styleId="Footer1Italic">
    <w:name w:val="Footer 1 + Italic"/>
    <w:basedOn w:val="Footer1"/>
    <w:semiHidden/>
    <w:unhideWhenUsed/>
    <w:rsid w:val="00BE5356"/>
    <w:rPr>
      <w:i/>
      <w:iCs/>
    </w:rPr>
  </w:style>
  <w:style w:type="paragraph" w:customStyle="1" w:styleId="BodytextItalic">
    <w:name w:val="Body text + Italic"/>
    <w:basedOn w:val="NRCSBodyText"/>
    <w:link w:val="BodytextItalicChar"/>
    <w:semiHidden/>
    <w:unhideWhenUsed/>
    <w:rsid w:val="004340C9"/>
    <w:rPr>
      <w:i/>
      <w:iCs/>
    </w:rPr>
  </w:style>
  <w:style w:type="character" w:customStyle="1" w:styleId="BodytextItalicChar">
    <w:name w:val="Body text + Italic Char"/>
    <w:basedOn w:val="NRCSBodyTextChar"/>
    <w:link w:val="BodytextItalic"/>
    <w:semiHidden/>
    <w:rsid w:val="00561A8A"/>
    <w:rPr>
      <w:i/>
      <w:iCs/>
    </w:rPr>
  </w:style>
  <w:style w:type="paragraph" w:customStyle="1" w:styleId="Titlesubheader1">
    <w:name w:val="Title subheader 1"/>
    <w:basedOn w:val="Normal"/>
    <w:link w:val="Titlesubheader1Char"/>
    <w:semiHidden/>
    <w:unhideWhenUsed/>
    <w:rsid w:val="008F3D5A"/>
    <w:rPr>
      <w:b/>
      <w:sz w:val="32"/>
      <w:szCs w:val="32"/>
    </w:rPr>
  </w:style>
  <w:style w:type="character" w:customStyle="1" w:styleId="Titlesubheader1Char">
    <w:name w:val="Title subheader 1 Char"/>
    <w:basedOn w:val="DefaultParagraphFont"/>
    <w:link w:val="Titlesubheader1"/>
    <w:semiHidden/>
    <w:rsid w:val="00561A8A"/>
    <w:rPr>
      <w:b/>
      <w:sz w:val="32"/>
      <w:szCs w:val="32"/>
    </w:rPr>
  </w:style>
  <w:style w:type="paragraph" w:customStyle="1" w:styleId="Titlesubheader2">
    <w:name w:val="Title subheader 2"/>
    <w:basedOn w:val="Normal"/>
    <w:semiHidden/>
    <w:unhideWhenUsed/>
    <w:rsid w:val="008F3D5A"/>
  </w:style>
  <w:style w:type="paragraph" w:styleId="NormalWeb">
    <w:name w:val="Normal (Web)"/>
    <w:basedOn w:val="Normal"/>
    <w:unhideWhenUsed/>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unhideWhenUsed/>
    <w:rsid w:val="00C16499"/>
    <w:rPr>
      <w:rFonts w:ascii="Tahoma" w:hAnsi="Tahoma" w:cs="Tahoma"/>
      <w:sz w:val="16"/>
      <w:szCs w:val="16"/>
    </w:rPr>
  </w:style>
  <w:style w:type="paragraph" w:customStyle="1" w:styleId="Default">
    <w:name w:val="Default"/>
    <w:unhideWhenUsed/>
    <w:rsid w:val="00F913EA"/>
    <w:pPr>
      <w:autoSpaceDE w:val="0"/>
      <w:autoSpaceDN w:val="0"/>
      <w:adjustRightInd w:val="0"/>
    </w:pPr>
    <w:rPr>
      <w:rFonts w:ascii="Times" w:hAnsi="Times" w:cs="Times"/>
      <w:color w:val="000000"/>
      <w:sz w:val="24"/>
      <w:szCs w:val="24"/>
    </w:rPr>
  </w:style>
  <w:style w:type="paragraph" w:customStyle="1" w:styleId="CaptionNRCS">
    <w:name w:val="Caption NRCS"/>
    <w:autoRedefine/>
    <w:qFormat/>
    <w:rsid w:val="00880097"/>
    <w:pPr>
      <w:jc w:val="center"/>
    </w:pPr>
    <w:rPr>
      <w:i/>
      <w:iCs/>
      <w:sz w:val="16"/>
      <w:szCs w:val="16"/>
    </w:rPr>
  </w:style>
  <w:style w:type="paragraph" w:styleId="Caption">
    <w:name w:val="caption"/>
    <w:basedOn w:val="Normal"/>
    <w:next w:val="Normal"/>
    <w:unhideWhenUsed/>
    <w:qFormat/>
    <w:rsid w:val="003C5000"/>
    <w:rPr>
      <w:b/>
      <w:bCs/>
      <w:sz w:val="20"/>
    </w:rPr>
  </w:style>
  <w:style w:type="paragraph" w:customStyle="1" w:styleId="StyleFooter1Auto">
    <w:name w:val="Style Footer 1 + Auto"/>
    <w:basedOn w:val="Footer1"/>
    <w:semiHidden/>
    <w:unhideWhenUsed/>
    <w:rsid w:val="00810C71"/>
    <w:rPr>
      <w:color w:val="auto"/>
    </w:rPr>
  </w:style>
  <w:style w:type="paragraph" w:styleId="Title">
    <w:name w:val="Title"/>
    <w:aliases w:val="Title NRCS"/>
    <w:next w:val="Heading1"/>
    <w:link w:val="TitleChar"/>
    <w:unhideWhenUsed/>
    <w:qFormat/>
    <w:rsid w:val="005B7A24"/>
    <w:pPr>
      <w:pBdr>
        <w:bottom w:val="single" w:sz="12" w:space="1" w:color="000000"/>
      </w:pBdr>
      <w:tabs>
        <w:tab w:val="left" w:pos="5040"/>
      </w:tabs>
      <w:outlineLvl w:val="0"/>
    </w:pPr>
    <w:rPr>
      <w:rFonts w:ascii="Myriad Pro" w:hAnsi="Myriad Pro"/>
      <w:bCs/>
      <w:color w:val="007AC3"/>
      <w:kern w:val="28"/>
      <w:sz w:val="60"/>
      <w:szCs w:val="32"/>
    </w:rPr>
  </w:style>
  <w:style w:type="character" w:customStyle="1" w:styleId="BodyTextIndentChar">
    <w:name w:val="Body Text Indent Char"/>
    <w:basedOn w:val="DefaultParagraphFont"/>
    <w:link w:val="BodyTextIndent"/>
    <w:semiHidden/>
    <w:rsid w:val="000960D7"/>
  </w:style>
  <w:style w:type="character" w:customStyle="1" w:styleId="TitleChar">
    <w:name w:val="Title Char"/>
    <w:aliases w:val="Title NRCS Char"/>
    <w:basedOn w:val="DefaultParagraphFont"/>
    <w:link w:val="Title"/>
    <w:rsid w:val="005B7A24"/>
    <w:rPr>
      <w:rFonts w:ascii="Myriad Pro" w:hAnsi="Myriad Pro"/>
      <w:bCs/>
      <w:color w:val="007AC3"/>
      <w:kern w:val="28"/>
      <w:sz w:val="60"/>
      <w:szCs w:val="32"/>
      <w:lang w:val="en-US" w:eastAsia="en-US" w:bidi="ar-SA"/>
    </w:rPr>
  </w:style>
  <w:style w:type="paragraph" w:styleId="DocumentMap">
    <w:name w:val="Document Map"/>
    <w:basedOn w:val="Normal"/>
    <w:link w:val="DocumentMapChar"/>
    <w:semiHidden/>
    <w:unhideWhenUsed/>
    <w:rsid w:val="00F82DDC"/>
    <w:rPr>
      <w:rFonts w:ascii="Tahoma" w:hAnsi="Tahoma" w:cs="Tahoma"/>
      <w:sz w:val="16"/>
      <w:szCs w:val="16"/>
    </w:rPr>
  </w:style>
  <w:style w:type="character" w:customStyle="1" w:styleId="DocumentMapChar">
    <w:name w:val="Document Map Char"/>
    <w:basedOn w:val="DefaultParagraphFont"/>
    <w:link w:val="DocumentMap"/>
    <w:semiHidden/>
    <w:rsid w:val="00F82DDC"/>
    <w:rPr>
      <w:rFonts w:ascii="Tahoma" w:hAnsi="Tahoma" w:cs="Tahoma"/>
      <w:sz w:val="16"/>
      <w:szCs w:val="16"/>
    </w:rPr>
  </w:style>
  <w:style w:type="character" w:customStyle="1" w:styleId="FooterChar">
    <w:name w:val="Footer Char"/>
    <w:basedOn w:val="DefaultParagraphFont"/>
    <w:link w:val="Footer"/>
    <w:uiPriority w:val="99"/>
    <w:rsid w:val="00700843"/>
    <w:rPr>
      <w:sz w:val="24"/>
    </w:rPr>
  </w:style>
  <w:style w:type="paragraph" w:customStyle="1" w:styleId="NRCSInstructionComments">
    <w:name w:val="NRCS Instruction Comments"/>
    <w:basedOn w:val="NRCSBodyText"/>
    <w:link w:val="NRCSInstructionCommentsChar"/>
    <w:qFormat/>
    <w:rsid w:val="00A91834"/>
    <w:rPr>
      <w:i/>
    </w:rPr>
  </w:style>
  <w:style w:type="paragraph" w:customStyle="1" w:styleId="PlantSymbol">
    <w:name w:val="Plant Symbol"/>
    <w:basedOn w:val="Normal"/>
    <w:link w:val="PlantSymbolChar"/>
    <w:qFormat/>
    <w:rsid w:val="00A91834"/>
  </w:style>
  <w:style w:type="character" w:customStyle="1" w:styleId="NRCSInstructionCommentsChar">
    <w:name w:val="NRCS Instruction Comments Char"/>
    <w:basedOn w:val="NRCSBodyTextChar"/>
    <w:link w:val="NRCSInstructionComments"/>
    <w:rsid w:val="00A91834"/>
    <w:rPr>
      <w:i/>
    </w:rPr>
  </w:style>
  <w:style w:type="character" w:customStyle="1" w:styleId="PlantSymbolChar">
    <w:name w:val="Plant Symbol Char"/>
    <w:basedOn w:val="DefaultParagraphFont"/>
    <w:link w:val="PlantSymbol"/>
    <w:rsid w:val="00A91834"/>
    <w:rPr>
      <w:sz w:val="24"/>
    </w:rPr>
  </w:style>
  <w:style w:type="paragraph" w:customStyle="1" w:styleId="BodytextNRCS">
    <w:name w:val="Body text NRCS"/>
    <w:link w:val="BodytextNRCSChar"/>
    <w:qFormat/>
    <w:rsid w:val="00A1146D"/>
    <w:pPr>
      <w:tabs>
        <w:tab w:val="left" w:pos="2430"/>
      </w:tabs>
    </w:pPr>
  </w:style>
  <w:style w:type="character" w:customStyle="1" w:styleId="BodytextNRCSChar">
    <w:name w:val="Body text NRCS Char"/>
    <w:basedOn w:val="BodyTextChar"/>
    <w:link w:val="BodytextNRCS"/>
    <w:rsid w:val="00A1146D"/>
    <w:rPr>
      <w:lang w:val="en-US" w:eastAsia="en-US" w:bidi="ar-SA"/>
    </w:rPr>
  </w:style>
  <w:style w:type="paragraph" w:customStyle="1" w:styleId="NRCSInstructionComment">
    <w:name w:val="NRCS Instruction Comment"/>
    <w:basedOn w:val="BodytextNRCS"/>
    <w:link w:val="NRCSInstructionCommentChar"/>
    <w:qFormat/>
    <w:rsid w:val="000968E2"/>
    <w:rPr>
      <w:i/>
    </w:rPr>
  </w:style>
  <w:style w:type="character" w:customStyle="1" w:styleId="NRCSInstructionCommentChar">
    <w:name w:val="NRCS Instruction Comment Char"/>
    <w:basedOn w:val="BodytextNRCSChar"/>
    <w:link w:val="NRCSInstructionComment"/>
    <w:rsid w:val="000968E2"/>
    <w:rPr>
      <w:i/>
    </w:rPr>
  </w:style>
  <w:style w:type="paragraph" w:customStyle="1" w:styleId="Bodytext0">
    <w:name w:val="Body text"/>
    <w:basedOn w:val="BodyText"/>
    <w:link w:val="BodytextChar0"/>
    <w:rsid w:val="002066F2"/>
    <w:pPr>
      <w:tabs>
        <w:tab w:val="left" w:pos="2430"/>
      </w:tabs>
      <w:jc w:val="left"/>
    </w:pPr>
    <w:rPr>
      <w:color w:val="auto"/>
      <w:sz w:val="20"/>
    </w:rPr>
  </w:style>
  <w:style w:type="character" w:customStyle="1" w:styleId="BodytextChar0">
    <w:name w:val="Body text Char"/>
    <w:basedOn w:val="BodyTextChar"/>
    <w:link w:val="Bodytext0"/>
    <w:rsid w:val="002066F2"/>
  </w:style>
  <w:style w:type="character" w:customStyle="1" w:styleId="Header4Char">
    <w:name w:val="Header 4 Char"/>
    <w:basedOn w:val="DefaultParagraphFont"/>
    <w:link w:val="Header4"/>
    <w:rsid w:val="00307820"/>
    <w:rPr>
      <w:sz w:val="14"/>
    </w:rPr>
  </w:style>
</w:styles>
</file>

<file path=word/webSettings.xml><?xml version="1.0" encoding="utf-8"?>
<w:webSettings xmlns:r="http://schemas.openxmlformats.org/officeDocument/2006/relationships" xmlns:w="http://schemas.openxmlformats.org/wordprocessingml/2006/main">
  <w:divs>
    <w:div w:id="160294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lants.usda.gov/"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rcs.usda.gov/"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plants.usda.gov/"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plant-materials.nrcs.usda.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amona.Garner\Local%20Settings\Temporary%20Internet%20Files\Content.Outlook\JHXFODA6\Hairy%20vetch%20Fact%20Sheet20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19C47815-26E8-4A96-AEDB-82BEF3DD8338}">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Hairy vetch Fact Sheet2011.dotx</Template>
  <TotalTime>4</TotalTime>
  <Pages>2</Pages>
  <Words>924</Words>
  <Characters>5270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Hairy Vetch(Vicia villosa)Roth Plant Fact Sheet </vt:lpstr>
    </vt:vector>
  </TitlesOfParts>
  <Company>USDA NRCS National Plant Materials Center</Company>
  <LinksUpToDate>false</LinksUpToDate>
  <CharactersWithSpaces>6182</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1507416</vt:i4>
      </vt:variant>
      <vt:variant>
        <vt:i4>12</vt:i4>
      </vt:variant>
      <vt:variant>
        <vt:i4>0</vt:i4>
      </vt:variant>
      <vt:variant>
        <vt:i4>5</vt:i4>
      </vt:variant>
      <vt:variant>
        <vt:lpwstr>http://plant-materials.nrcs.usda.gov/</vt:lpwstr>
      </vt:variant>
      <vt:variant>
        <vt:lpwstr/>
      </vt:variant>
      <vt:variant>
        <vt:i4>6488104</vt:i4>
      </vt:variant>
      <vt:variant>
        <vt:i4>9</vt:i4>
      </vt:variant>
      <vt:variant>
        <vt:i4>0</vt:i4>
      </vt:variant>
      <vt:variant>
        <vt:i4>5</vt:i4>
      </vt:variant>
      <vt:variant>
        <vt:lpwstr>http://plants.usda.gov/</vt:lpwstr>
      </vt:variant>
      <vt:variant>
        <vt:lpwstr/>
      </vt:variant>
      <vt:variant>
        <vt:i4>720897</vt:i4>
      </vt:variant>
      <vt:variant>
        <vt:i4>6</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Hairy Vetch(Vicia villosa)Roth Plant Fact Sheet </dc:title>
  <dc:subject>hairy vetch</dc:subject>
  <dc:creator>Mike Owsley</dc:creator>
  <cp:keywords>Hairy Vetch, Vicia villosa, cool-season, naturalized legume, crops, erosion control, pollinators, organic farming, livestock forage.</cp:keywords>
  <cp:lastModifiedBy>Julie DePue</cp:lastModifiedBy>
  <cp:revision>3</cp:revision>
  <cp:lastPrinted>2011-02-01T12:07:00Z</cp:lastPrinted>
  <dcterms:created xsi:type="dcterms:W3CDTF">2011-02-16T13:25:00Z</dcterms:created>
  <dcterms:modified xsi:type="dcterms:W3CDTF">2011-06-16T14:47:00Z</dcterms:modified>
</cp:coreProperties>
</file>
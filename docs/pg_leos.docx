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F7724B" w:rsidP="00E9203C">
      <w:pPr>
        <w:pStyle w:val="Heading1"/>
      </w:pPr>
      <w:r>
        <w:lastRenderedPageBreak/>
        <w:t>Ostler’s pepperweed</w:t>
      </w:r>
    </w:p>
    <w:p w:rsidR="00CE7C18" w:rsidRDefault="00F7724B" w:rsidP="00CE7C18">
      <w:pPr>
        <w:pStyle w:val="Heading2"/>
      </w:pPr>
      <w:r>
        <w:t>Lepidium ostleri</w:t>
      </w:r>
      <w:r w:rsidR="00614036" w:rsidRPr="00A90532">
        <w:t xml:space="preserve"> </w:t>
      </w:r>
      <w:r>
        <w:rPr>
          <w:i w:val="0"/>
        </w:rPr>
        <w:t>S.L. Welsh &amp; Goodrich</w:t>
      </w:r>
    </w:p>
    <w:p w:rsidR="00614036" w:rsidRPr="00A90532" w:rsidRDefault="00614036" w:rsidP="006A29CA">
      <w:pPr>
        <w:pStyle w:val="PlantSymbol"/>
      </w:pPr>
      <w:r w:rsidRPr="00A90532">
        <w:t xml:space="preserve">Plant Symbol = </w:t>
      </w:r>
      <w:r w:rsidR="00F7724B">
        <w:t>LEOS</w:t>
      </w:r>
    </w:p>
    <w:p w:rsidR="003759E1" w:rsidRDefault="001478F1" w:rsidP="00302C9A">
      <w:pPr>
        <w:pStyle w:val="BodytextNRCS"/>
        <w:spacing w:before="240"/>
      </w:pPr>
      <w:r w:rsidRPr="00354A89">
        <w:rPr>
          <w:i/>
        </w:rPr>
        <w:t>Contributed by</w:t>
      </w:r>
      <w:r w:rsidRPr="008517EF">
        <w:t>:</w:t>
      </w:r>
      <w:r w:rsidR="007B51E8">
        <w:t xml:space="preserve">  USDA NRCS </w:t>
      </w:r>
      <w:r w:rsidR="007D042E">
        <w:t>Idaho Plant Materials</w:t>
      </w:r>
      <w:r w:rsidR="007B51E8">
        <w:t xml:space="preserve"> Program</w:t>
      </w:r>
    </w:p>
    <w:p w:rsidR="0066152D" w:rsidRDefault="00F7724B" w:rsidP="007866F3">
      <w:pPr>
        <w:pStyle w:val="Heading3"/>
      </w:pPr>
      <w:r>
        <w:rPr>
          <w:rFonts w:ascii="Arial" w:hAnsi="Arial" w:cs="Arial"/>
          <w:noProof/>
        </w:rPr>
        <w:drawing>
          <wp:inline distT="0" distB="0" distL="0" distR="0">
            <wp:extent cx="2971800" cy="3189732"/>
            <wp:effectExtent l="19050" t="0" r="0" b="0"/>
            <wp:docPr id="4" name="il_fi" descr="ostler's pepperw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dwrcdc.nr.utah.gov/rsgis2/images/Photos/lepost.jpg"/>
                    <pic:cNvPicPr>
                      <a:picLocks noChangeAspect="1" noChangeArrowheads="1"/>
                    </pic:cNvPicPr>
                  </pic:nvPicPr>
                  <pic:blipFill>
                    <a:blip r:embed="rId10" cstate="print"/>
                    <a:srcRect/>
                    <a:stretch>
                      <a:fillRect/>
                    </a:stretch>
                  </pic:blipFill>
                  <pic:spPr bwMode="auto">
                    <a:xfrm>
                      <a:off x="0" y="0"/>
                      <a:ext cx="2971800" cy="3189732"/>
                    </a:xfrm>
                    <a:prstGeom prst="rect">
                      <a:avLst/>
                    </a:prstGeom>
                    <a:noFill/>
                    <a:ln w="9525">
                      <a:noFill/>
                      <a:miter lim="800000"/>
                      <a:headEnd/>
                      <a:tailEnd/>
                    </a:ln>
                  </pic:spPr>
                </pic:pic>
              </a:graphicData>
            </a:graphic>
          </wp:inline>
        </w:drawing>
      </w:r>
    </w:p>
    <w:p w:rsidR="0066152D" w:rsidRPr="0066152D" w:rsidRDefault="00F7724B" w:rsidP="0066152D">
      <w:pPr>
        <w:jc w:val="left"/>
        <w:rPr>
          <w:b/>
          <w:sz w:val="16"/>
          <w:szCs w:val="16"/>
        </w:rPr>
      </w:pPr>
      <w:r>
        <w:rPr>
          <w:b/>
          <w:sz w:val="16"/>
          <w:szCs w:val="16"/>
        </w:rPr>
        <w:t>Ostler’s pepperweed</w:t>
      </w:r>
      <w:r w:rsidR="0066152D" w:rsidRPr="0066152D">
        <w:rPr>
          <w:b/>
          <w:sz w:val="16"/>
          <w:szCs w:val="16"/>
        </w:rPr>
        <w:t xml:space="preserve">. </w:t>
      </w:r>
      <w:r w:rsidR="0066152D" w:rsidRPr="0066152D">
        <w:rPr>
          <w:b/>
          <w:bCs/>
          <w:sz w:val="16"/>
          <w:szCs w:val="16"/>
        </w:rPr>
        <w:t>Daniela Roth, USDI Fish and Wildlife Service</w:t>
      </w:r>
    </w:p>
    <w:p w:rsidR="007866F3" w:rsidRDefault="00CD49CC" w:rsidP="007866F3">
      <w:pPr>
        <w:pStyle w:val="Heading3"/>
      </w:pPr>
      <w:bookmarkStart w:id="0" w:name="OLE_LINK1"/>
      <w:r w:rsidRPr="00A90532">
        <w:t>Status</w:t>
      </w:r>
    </w:p>
    <w:p w:rsidR="00CD49CC" w:rsidRPr="007D042E" w:rsidRDefault="007D042E" w:rsidP="007D042E">
      <w:pPr>
        <w:pStyle w:val="NRCSInstructionComment"/>
        <w:rPr>
          <w:i w:val="0"/>
        </w:rPr>
      </w:pPr>
      <w:r>
        <w:rPr>
          <w:i w:val="0"/>
        </w:rPr>
        <w:t xml:space="preserve">In 2007 the US Fish and Wildlife Service (FWS) was petitioned to list </w:t>
      </w:r>
      <w:r w:rsidR="00F7724B">
        <w:rPr>
          <w:i w:val="0"/>
        </w:rPr>
        <w:t>Ostler’s pepperweed</w:t>
      </w:r>
      <w:r>
        <w:rPr>
          <w:i w:val="0"/>
        </w:rPr>
        <w:t xml:space="preserve"> as either endangered or threatened. In 2011 FWS announced a determination that listing was warranted; however listing of </w:t>
      </w:r>
      <w:r w:rsidR="00F7724B">
        <w:rPr>
          <w:i w:val="0"/>
        </w:rPr>
        <w:t>Ostler’s pepperweed</w:t>
      </w:r>
      <w:r>
        <w:rPr>
          <w:i w:val="0"/>
        </w:rPr>
        <w:t xml:space="preserve"> was </w:t>
      </w:r>
      <w:r w:rsidRPr="007D042E">
        <w:rPr>
          <w:i w:val="0"/>
        </w:rPr>
        <w:t>precluded by higher priority actions (</w:t>
      </w:r>
      <w:r>
        <w:rPr>
          <w:i w:val="0"/>
        </w:rPr>
        <w:t>USDI-FWS</w:t>
      </w:r>
      <w:r w:rsidRPr="007D042E">
        <w:rPr>
          <w:i w:val="0"/>
        </w:rPr>
        <w:t xml:space="preserve"> 2011). </w:t>
      </w:r>
      <w:r w:rsidR="00CD49CC" w:rsidRPr="007D042E">
        <w:rPr>
          <w:i w:val="0"/>
        </w:rPr>
        <w:t>Please consult the PLANTS Web site and your State Department of Natural Resources for this plant’s current status (</w:t>
      </w:r>
      <w:r w:rsidR="00EE3490" w:rsidRPr="007D042E">
        <w:rPr>
          <w:i w:val="0"/>
        </w:rPr>
        <w:t>e.g.,</w:t>
      </w:r>
      <w:r w:rsidR="00CD49CC" w:rsidRPr="007D042E">
        <w:rPr>
          <w:i w:val="0"/>
        </w:rPr>
        <w:t xml:space="preserve"> threatened or endangered species, state noxious status, and wetland indicator values).</w:t>
      </w:r>
    </w:p>
    <w:bookmarkEnd w:id="0"/>
    <w:p w:rsidR="00CD49CC" w:rsidRPr="00A90532" w:rsidRDefault="00CD49CC" w:rsidP="007866F3">
      <w:pPr>
        <w:pStyle w:val="Heading3"/>
        <w:rPr>
          <w:i/>
          <w:iCs/>
        </w:rPr>
      </w:pPr>
      <w:r w:rsidRPr="00A90532">
        <w:t>Description</w:t>
      </w:r>
    </w:p>
    <w:p w:rsidR="00DE7F41" w:rsidRPr="000968E2" w:rsidRDefault="002375B8" w:rsidP="00DE7F41">
      <w:pPr>
        <w:pStyle w:val="NRCSBodyText"/>
        <w:rPr>
          <w:i/>
        </w:rPr>
      </w:pPr>
      <w:r w:rsidRPr="002375B8">
        <w:rPr>
          <w:i/>
        </w:rPr>
        <w:t>General</w:t>
      </w:r>
      <w:r>
        <w:t>:</w:t>
      </w:r>
      <w:r w:rsidR="00721E96">
        <w:t xml:space="preserve">  </w:t>
      </w:r>
      <w:r w:rsidR="00F7724B">
        <w:t>Mustard family (Brassicaceae). Ostler’s pepperweed is a long-lived, clump-forming perennial forb rising from a branching root crown</w:t>
      </w:r>
      <w:r w:rsidR="00C12B09">
        <w:t xml:space="preserve"> (Welsh et al. 2008)</w:t>
      </w:r>
      <w:r w:rsidR="00F7724B">
        <w:t>. The stems are erect, forming dense tufts up to 5 cm (2 in) tall. The leaves are linear, entire</w:t>
      </w:r>
      <w:r w:rsidR="00C12B09">
        <w:t xml:space="preserve">, 4 to 15 mm (in) long and </w:t>
      </w:r>
      <w:r w:rsidR="00C12B09">
        <w:lastRenderedPageBreak/>
        <w:t>covered with grayish green hairs. The basal leaves may be 3 to 5 lobed. The flowering stems are covered with 5 to 35 white to purplish tinted flowers. Flowering occurs from June to early July (USDI-FWS 2011).</w:t>
      </w:r>
    </w:p>
    <w:p w:rsidR="0014071F" w:rsidRDefault="002375B8" w:rsidP="006D0ACF">
      <w:pPr>
        <w:pStyle w:val="NRCSBodyText"/>
        <w:spacing w:before="240"/>
      </w:pPr>
      <w:r w:rsidRPr="002375B8">
        <w:rPr>
          <w:i/>
        </w:rPr>
        <w:t>Distribution</w:t>
      </w:r>
      <w:r>
        <w:t>:</w:t>
      </w:r>
      <w:r w:rsidR="004011BB">
        <w:t xml:space="preserve">  </w:t>
      </w:r>
      <w:r w:rsidR="00F7724B">
        <w:t>Ostler’s pepperweed</w:t>
      </w:r>
      <w:r w:rsidR="0014071F">
        <w:t xml:space="preserve"> is endemic to the Great Basin. It is known from four populations in the </w:t>
      </w:r>
      <w:r w:rsidR="0066152D">
        <w:t xml:space="preserve">San Francisco Mountains in north-central Beaver County, Utah. </w:t>
      </w:r>
      <w:r w:rsidR="0014071F">
        <w:t>All populations occur on privately owned lands.</w:t>
      </w:r>
      <w:r w:rsidR="007A2A55">
        <w:t xml:space="preserve"> </w:t>
      </w:r>
      <w:r w:rsidR="00F7724B">
        <w:t>Ostler’s pepperweed</w:t>
      </w:r>
      <w:r w:rsidR="007A2A55">
        <w:t xml:space="preserve"> shares the same distribution as </w:t>
      </w:r>
      <w:r w:rsidR="00F7724B">
        <w:t>Frisco buckwheat</w:t>
      </w:r>
      <w:r w:rsidR="007A2A55">
        <w:t xml:space="preserve"> (</w:t>
      </w:r>
      <w:r w:rsidR="00F7724B">
        <w:rPr>
          <w:i/>
        </w:rPr>
        <w:t>Eriogonum soredium</w:t>
      </w:r>
      <w:r w:rsidR="007A2A55">
        <w:t>).</w:t>
      </w:r>
    </w:p>
    <w:p w:rsidR="0014071F" w:rsidRDefault="0014071F" w:rsidP="00DE7F41">
      <w:pPr>
        <w:pStyle w:val="BodytextNRCS"/>
      </w:pPr>
    </w:p>
    <w:p w:rsidR="002375B8" w:rsidRDefault="0014071F" w:rsidP="00DE7F41">
      <w:pPr>
        <w:pStyle w:val="BodytextNRCS"/>
      </w:pPr>
      <w:r>
        <w:t xml:space="preserve">Population estimates vary widely. The mound-forming nature of the plants makes it difficult to make accurate plant estimates where each mound could be counted as one or several plants. </w:t>
      </w:r>
      <w:r w:rsidR="002375B8" w:rsidRPr="00964586">
        <w:t>For current distribution, please consult the Plant Profile page for this species on the PLANTS Web site.</w:t>
      </w:r>
    </w:p>
    <w:p w:rsidR="00DE7F41" w:rsidRPr="000968E2" w:rsidRDefault="002375B8" w:rsidP="00DE7F41">
      <w:pPr>
        <w:pStyle w:val="NRCSBodyText"/>
        <w:spacing w:before="240"/>
        <w:rPr>
          <w:i/>
        </w:rPr>
      </w:pPr>
      <w:r w:rsidRPr="002375B8">
        <w:rPr>
          <w:i/>
        </w:rPr>
        <w:t>Habitat</w:t>
      </w:r>
      <w:r>
        <w:t>:</w:t>
      </w:r>
      <w:r w:rsidR="006B4B3E">
        <w:t xml:space="preserve"> </w:t>
      </w:r>
      <w:r w:rsidR="00721E96">
        <w:t xml:space="preserve"> </w:t>
      </w:r>
      <w:r w:rsidR="00F7724B">
        <w:t>Ostler’s pepperweed</w:t>
      </w:r>
      <w:r w:rsidR="0014071F">
        <w:t xml:space="preserve"> is found </w:t>
      </w:r>
      <w:r w:rsidR="007A2A55">
        <w:t xml:space="preserve">only on soils derived from Ordovician limestone outcrops. These rare soils are home to other rare plant species including </w:t>
      </w:r>
      <w:r w:rsidR="00F7724B">
        <w:t>Frisco buckwheat</w:t>
      </w:r>
      <w:r w:rsidR="007A2A55">
        <w:t xml:space="preserve"> and Frisco clover (</w:t>
      </w:r>
      <w:r w:rsidR="007A2A55" w:rsidRPr="007A2A55">
        <w:rPr>
          <w:i/>
        </w:rPr>
        <w:t>Trifolium friscanum</w:t>
      </w:r>
      <w:r w:rsidR="007A2A55">
        <w:t xml:space="preserve">). All four populations </w:t>
      </w:r>
      <w:r w:rsidR="00AD6FF3">
        <w:t xml:space="preserve">of </w:t>
      </w:r>
      <w:r w:rsidR="00F7724B">
        <w:t>Ostler’s pepperweed</w:t>
      </w:r>
      <w:r w:rsidR="00AD6FF3">
        <w:t xml:space="preserve"> </w:t>
      </w:r>
      <w:r w:rsidR="007A2A55">
        <w:t xml:space="preserve">exist </w:t>
      </w:r>
      <w:r w:rsidR="000C2623">
        <w:t>on</w:t>
      </w:r>
      <w:r w:rsidR="007A2A55">
        <w:t xml:space="preserve"> sparsely populated slopes in pinion-juniper and sagebrush communities from 1,890 to 2,200 m (</w:t>
      </w:r>
      <w:r w:rsidR="00C25F95">
        <w:t xml:space="preserve">6,200 to 7,200 </w:t>
      </w:r>
      <w:r w:rsidR="007A2A55">
        <w:t>ft). Other associated species include Mormon tea (</w:t>
      </w:r>
      <w:r w:rsidR="007A2A55" w:rsidRPr="007A2A55">
        <w:rPr>
          <w:i/>
        </w:rPr>
        <w:t>Ephedra</w:t>
      </w:r>
      <w:r w:rsidR="007A2A55">
        <w:t xml:space="preserve"> sp.), snakeweed (</w:t>
      </w:r>
      <w:r w:rsidR="007A2A55" w:rsidRPr="007A2A55">
        <w:rPr>
          <w:i/>
        </w:rPr>
        <w:t>Gutierrezia sarothrae</w:t>
      </w:r>
      <w:r w:rsidR="007A2A55">
        <w:t>), dwarf mountain mahogany (</w:t>
      </w:r>
      <w:r w:rsidR="007A2A55" w:rsidRPr="007A2A55">
        <w:rPr>
          <w:i/>
        </w:rPr>
        <w:t>Cercocarpus intricatus</w:t>
      </w:r>
      <w:r w:rsidR="007A2A55">
        <w:t>), and rock goldenrod (</w:t>
      </w:r>
      <w:r w:rsidR="007A2A55" w:rsidRPr="007A2A55">
        <w:rPr>
          <w:i/>
        </w:rPr>
        <w:t>Petradoria pumila</w:t>
      </w:r>
      <w:r w:rsidR="007A2A55">
        <w:t>)</w:t>
      </w:r>
      <w:r w:rsidR="00B90ACD">
        <w:t xml:space="preserve"> (USDI-</w:t>
      </w:r>
      <w:r w:rsidR="00AD6FF3">
        <w:t>FWS 2011)</w:t>
      </w:r>
      <w:r w:rsidR="007A2A55">
        <w:t xml:space="preserve">. </w:t>
      </w:r>
    </w:p>
    <w:p w:rsidR="00CD49CC" w:rsidRPr="00DE7F41" w:rsidRDefault="00CD49CC" w:rsidP="00DE7F41">
      <w:pPr>
        <w:pStyle w:val="BodytextNRCS"/>
        <w:spacing w:before="240"/>
        <w:rPr>
          <w:b/>
        </w:rPr>
      </w:pPr>
      <w:r w:rsidRPr="00DE7F41">
        <w:rPr>
          <w:b/>
        </w:rPr>
        <w:t>Adaptation</w:t>
      </w:r>
    </w:p>
    <w:p w:rsidR="00DE7F41" w:rsidRPr="00AD6FF3" w:rsidRDefault="00F7724B" w:rsidP="00DE7F41">
      <w:pPr>
        <w:pStyle w:val="NRCSBodyText"/>
      </w:pPr>
      <w:r>
        <w:t>Ostler’s pepperweed</w:t>
      </w:r>
      <w:r w:rsidR="00AD6FF3" w:rsidRPr="00AD6FF3">
        <w:t xml:space="preserve"> </w:t>
      </w:r>
      <w:r w:rsidR="00AD6FF3">
        <w:t xml:space="preserve">is adapted to white limestone outcrops in areas receiving </w:t>
      </w:r>
      <w:r w:rsidR="00B90ACD">
        <w:t xml:space="preserve">200 to </w:t>
      </w:r>
      <w:r w:rsidR="00B90ACD" w:rsidRPr="00B90ACD">
        <w:t xml:space="preserve">300 </w:t>
      </w:r>
      <w:r w:rsidR="005B305C" w:rsidRPr="00B90ACD">
        <w:t xml:space="preserve">mm </w:t>
      </w:r>
      <w:r w:rsidR="00AD6FF3" w:rsidRPr="00B90ACD">
        <w:t>(</w:t>
      </w:r>
      <w:r w:rsidR="005B305C">
        <w:t xml:space="preserve">8 to 12 </w:t>
      </w:r>
      <w:r w:rsidR="00AD6FF3">
        <w:t xml:space="preserve">in) mean annual precipitation. </w:t>
      </w:r>
      <w:r>
        <w:t>Ostler’s pepperweed</w:t>
      </w:r>
      <w:r w:rsidR="00AD6FF3">
        <w:t xml:space="preserve"> populations cover approximately 52 acres out of approximately 845 acres of suitable habitat. It is unknown if there are other factors limiting </w:t>
      </w:r>
      <w:r>
        <w:t>Ostler’s pepperweed</w:t>
      </w:r>
      <w:r w:rsidR="00AD6FF3">
        <w:t xml:space="preserve"> distribution (USDI FWS 2011).  </w:t>
      </w:r>
    </w:p>
    <w:p w:rsidR="00CD49CC" w:rsidRPr="00721B7E" w:rsidRDefault="00CD49CC" w:rsidP="00721B7E">
      <w:pPr>
        <w:pStyle w:val="Heading3"/>
      </w:pPr>
      <w:r w:rsidRPr="00721B7E">
        <w:t>Establishment</w:t>
      </w:r>
    </w:p>
    <w:p w:rsidR="00DE7F41" w:rsidRPr="00F22388" w:rsidRDefault="00F22388" w:rsidP="00DE7F41">
      <w:pPr>
        <w:pStyle w:val="NRCSBodyText"/>
      </w:pPr>
      <w:r>
        <w:t xml:space="preserve">There is no known seed establishment information for </w:t>
      </w:r>
      <w:r w:rsidR="00F7724B">
        <w:t>Ostler’s pepperweed</w:t>
      </w:r>
      <w:r>
        <w:t>.</w:t>
      </w:r>
    </w:p>
    <w:p w:rsidR="00721B7E" w:rsidRPr="00721B7E" w:rsidRDefault="00CD49CC" w:rsidP="00721B7E">
      <w:pPr>
        <w:pStyle w:val="Heading3"/>
      </w:pPr>
      <w:r w:rsidRPr="00721B7E">
        <w:t>Management</w:t>
      </w:r>
    </w:p>
    <w:p w:rsidR="00DE7F41" w:rsidRPr="00F22388" w:rsidRDefault="00BC193C" w:rsidP="00DE7F41">
      <w:pPr>
        <w:pStyle w:val="NRCSBodyText"/>
      </w:pPr>
      <w:r>
        <w:t xml:space="preserve">Over 90 percent of the known habitat for </w:t>
      </w:r>
      <w:r w:rsidR="00F7724B">
        <w:t>Ostler’s pepperweed</w:t>
      </w:r>
      <w:r>
        <w:t xml:space="preserve"> occurs on private mining claims. </w:t>
      </w:r>
      <w:r w:rsidRPr="00F22388">
        <w:t xml:space="preserve">There are no laws protecting endangered plant species on private, State or Tribal lands in Utah. </w:t>
      </w:r>
      <w:r>
        <w:t>However, m</w:t>
      </w:r>
      <w:r w:rsidRPr="00F22388">
        <w:t>ining operations must prepare State environmental impact assessments and address the potential effects on State and federally listed species for operations that create 5 acres or more surface disturbance.</w:t>
      </w:r>
      <w:r>
        <w:t xml:space="preserve"> </w:t>
      </w:r>
    </w:p>
    <w:p w:rsidR="00721B7E" w:rsidRDefault="00CD49CC" w:rsidP="00721B7E">
      <w:pPr>
        <w:pStyle w:val="Heading3"/>
      </w:pPr>
      <w:r w:rsidRPr="00A90532">
        <w:lastRenderedPageBreak/>
        <w:t>Pests and Potential Problems</w:t>
      </w:r>
    </w:p>
    <w:p w:rsidR="00B90ACD" w:rsidRDefault="00BC193C" w:rsidP="00DE7F41">
      <w:pPr>
        <w:pStyle w:val="NRCSBodyText"/>
      </w:pPr>
      <w:r>
        <w:t xml:space="preserve">The greatest threat to </w:t>
      </w:r>
      <w:r w:rsidR="00F7724B">
        <w:t>Ostler’s pepperweed</w:t>
      </w:r>
      <w:r>
        <w:t xml:space="preserve"> comes from mining operations in close proximity to </w:t>
      </w:r>
      <w:r w:rsidR="00F7724B">
        <w:t>Ostler’s pepperweed</w:t>
      </w:r>
      <w:r>
        <w:t xml:space="preserve"> populations. The area has historically been mined for precious metals, and is currently used for gravel quarrying for crushed limestone. These operations are expected to increase in the future due to </w:t>
      </w:r>
      <w:r w:rsidR="00B90ACD">
        <w:t xml:space="preserve">increased </w:t>
      </w:r>
      <w:r>
        <w:t>demand</w:t>
      </w:r>
      <w:r w:rsidR="00B90ACD">
        <w:t xml:space="preserve"> (USDI-FWS 2011). </w:t>
      </w:r>
    </w:p>
    <w:p w:rsidR="00CD49CC" w:rsidRPr="00721B7E" w:rsidRDefault="00CD49CC" w:rsidP="00721B7E">
      <w:pPr>
        <w:pStyle w:val="Heading3"/>
      </w:pPr>
      <w:r w:rsidRPr="00721B7E">
        <w:t>Environmental Concerns</w:t>
      </w:r>
    </w:p>
    <w:p w:rsidR="00B90ACD" w:rsidRPr="00F22388" w:rsidRDefault="00B90ACD" w:rsidP="00B90ACD">
      <w:pPr>
        <w:pStyle w:val="NRCSBodyText"/>
      </w:pPr>
      <w:r>
        <w:t xml:space="preserve">There are a number of environmental factors which may affect </w:t>
      </w:r>
      <w:r w:rsidR="00F7724B">
        <w:t>Ostler’s pepperweed</w:t>
      </w:r>
      <w:r>
        <w:t xml:space="preserve">. </w:t>
      </w:r>
      <w:r w:rsidRPr="00F22388">
        <w:t>Prolonged</w:t>
      </w:r>
      <w:r>
        <w:t xml:space="preserve"> drought due to climate change has the potential to eliminate the small populations of </w:t>
      </w:r>
      <w:r w:rsidR="00F7724B">
        <w:t>Ostler’s pepperweed</w:t>
      </w:r>
      <w:r w:rsidRPr="00F22388">
        <w:t xml:space="preserve">. </w:t>
      </w:r>
      <w:r w:rsidR="000C2623">
        <w:t>Additionally, i</w:t>
      </w:r>
      <w:r>
        <w:t>nvasion of cheatgrass (</w:t>
      </w:r>
      <w:r w:rsidRPr="00B90ACD">
        <w:rPr>
          <w:i/>
        </w:rPr>
        <w:t>Bromus tectorum</w:t>
      </w:r>
      <w:r>
        <w:t xml:space="preserve">) has the potential to greatly increase the fire return interval in the Great </w:t>
      </w:r>
      <w:r w:rsidRPr="00B90ACD">
        <w:t xml:space="preserve">Basin (Whisenant 1990). </w:t>
      </w:r>
      <w:r w:rsidR="00F7724B">
        <w:t>Ostler’s pepperweed</w:t>
      </w:r>
      <w:r w:rsidRPr="00B90ACD">
        <w:t xml:space="preserve"> is adapted to sp</w:t>
      </w:r>
      <w:r>
        <w:t xml:space="preserve">arsely covered plant communities and is likely not adapted to frequent fires (USDI-FWS 2011. </w:t>
      </w:r>
    </w:p>
    <w:p w:rsidR="00721B7E" w:rsidRDefault="002375B8" w:rsidP="00721B7E">
      <w:pPr>
        <w:pStyle w:val="Heading3"/>
      </w:pPr>
      <w:r w:rsidRPr="00A90532">
        <w:t>Seeds and Plant Production</w:t>
      </w:r>
    </w:p>
    <w:p w:rsidR="00F22388" w:rsidRPr="00F22388" w:rsidRDefault="00F22388" w:rsidP="00F22388">
      <w:pPr>
        <w:pStyle w:val="NRCSBodyText"/>
      </w:pPr>
      <w:r>
        <w:t xml:space="preserve">There is no known plant propagation information for </w:t>
      </w:r>
      <w:r w:rsidR="00F7724B">
        <w:t>Ostler’s pepperweed</w:t>
      </w:r>
      <w:r>
        <w:t>.</w:t>
      </w:r>
    </w:p>
    <w:p w:rsidR="002375B8" w:rsidRPr="00A90532" w:rsidRDefault="002375B8" w:rsidP="00721B7E">
      <w:pPr>
        <w:pStyle w:val="Heading3"/>
        <w:rPr>
          <w:i/>
          <w:iCs/>
        </w:rPr>
      </w:pPr>
      <w:r w:rsidRPr="00A90532">
        <w:t>References</w:t>
      </w:r>
    </w:p>
    <w:p w:rsidR="007D042E" w:rsidRPr="007D042E" w:rsidRDefault="007D042E" w:rsidP="00AD6FF3">
      <w:pPr>
        <w:pStyle w:val="NRCSInstructionComment"/>
        <w:ind w:left="360" w:hanging="360"/>
        <w:rPr>
          <w:i w:val="0"/>
        </w:rPr>
      </w:pPr>
      <w:r w:rsidRPr="007D042E">
        <w:rPr>
          <w:i w:val="0"/>
        </w:rPr>
        <w:t xml:space="preserve">USDI Fish and Wildlife Service. 2011. </w:t>
      </w:r>
      <w:r>
        <w:rPr>
          <w:i w:val="0"/>
        </w:rPr>
        <w:t xml:space="preserve">Endangered and threatened wildlife and plants; 12-month finding on a petition to list </w:t>
      </w:r>
      <w:r w:rsidRPr="00F7724B">
        <w:t>Astragalus hamiltonii</w:t>
      </w:r>
      <w:r>
        <w:rPr>
          <w:i w:val="0"/>
        </w:rPr>
        <w:t xml:space="preserve">, Penstemon flowersii, </w:t>
      </w:r>
      <w:r w:rsidRPr="00F7724B">
        <w:t>Eriogonum soredium</w:t>
      </w:r>
      <w:r>
        <w:rPr>
          <w:i w:val="0"/>
        </w:rPr>
        <w:t xml:space="preserve">, </w:t>
      </w:r>
      <w:r w:rsidRPr="00F7724B">
        <w:t>Lepidium ostleri</w:t>
      </w:r>
      <w:r>
        <w:rPr>
          <w:i w:val="0"/>
        </w:rPr>
        <w:t xml:space="preserve">, and </w:t>
      </w:r>
      <w:r w:rsidRPr="00F7724B">
        <w:t>Trifolium friscanum</w:t>
      </w:r>
      <w:r>
        <w:rPr>
          <w:i w:val="0"/>
        </w:rPr>
        <w:t xml:space="preserve"> as endangered or threatened. Federal Register. 76 (36): 10166-10199.</w:t>
      </w:r>
    </w:p>
    <w:p w:rsidR="00AD6FF3" w:rsidRDefault="00AD6FF3" w:rsidP="00AD6FF3">
      <w:pPr>
        <w:ind w:left="360" w:hanging="360"/>
        <w:jc w:val="left"/>
        <w:rPr>
          <w:color w:val="000000"/>
          <w:sz w:val="20"/>
        </w:rPr>
      </w:pPr>
      <w:r w:rsidRPr="002A0193">
        <w:rPr>
          <w:color w:val="000000"/>
          <w:sz w:val="20"/>
        </w:rPr>
        <w:t xml:space="preserve">Welsh, S.L., N.D. Atwood, S. Goodrich, and L.C. Higgins [eds]. 2008. A Utah flora, fourth edition, revised. Provo, Utah: Brigham Young University. 1019 pp. </w:t>
      </w:r>
    </w:p>
    <w:p w:rsidR="00B90ACD" w:rsidRPr="00B90ACD" w:rsidRDefault="00B90ACD" w:rsidP="00AD6FF3">
      <w:pPr>
        <w:ind w:left="360" w:hanging="360"/>
        <w:jc w:val="left"/>
        <w:rPr>
          <w:color w:val="000000"/>
          <w:sz w:val="20"/>
        </w:rPr>
      </w:pPr>
      <w:r w:rsidRPr="00B90ACD">
        <w:rPr>
          <w:sz w:val="20"/>
        </w:rPr>
        <w:lastRenderedPageBreak/>
        <w:t>Whisenant, S. G. 1990. Changing fire frequencies on Idaho's Snake River plains: ecological and</w:t>
      </w:r>
      <w:r w:rsidRPr="00B90ACD">
        <w:rPr>
          <w:sz w:val="20"/>
        </w:rPr>
        <w:br/>
        <w:t>management implications. In: Proceeding-Symposium on cheatgrass invasion, shrub die-off, and other aspects of shrub biology and management, (Eds., E. D. McArthur, E. M. Romney, S. D. Smith, and P. T. Tueller), USDA Forest Service Intermountain Research Station General Technical Report INT-276:4-10.</w:t>
      </w:r>
    </w:p>
    <w:p w:rsidR="007D042E" w:rsidRPr="00B90ACD" w:rsidRDefault="007D042E" w:rsidP="00DE7F41">
      <w:pPr>
        <w:pStyle w:val="NRCSBodyText"/>
        <w:rPr>
          <w:b/>
        </w:rPr>
      </w:pPr>
    </w:p>
    <w:p w:rsidR="00AD6FF3" w:rsidRDefault="00AD6FF3" w:rsidP="00AD6FF3">
      <w:pPr>
        <w:pStyle w:val="NRCSBodyText"/>
      </w:pPr>
      <w:r w:rsidRPr="00A90532">
        <w:rPr>
          <w:b/>
        </w:rPr>
        <w:t>Prepared By</w:t>
      </w:r>
      <w:r>
        <w:t xml:space="preserve">:  </w:t>
      </w:r>
    </w:p>
    <w:p w:rsidR="00AD6FF3" w:rsidRDefault="00AD6FF3" w:rsidP="00AD6FF3">
      <w:pPr>
        <w:pStyle w:val="NRCSBodyText"/>
      </w:pPr>
      <w:r>
        <w:t>Derek Tilley, USDA NRCS Plant Materials Center, Aberdeen, ID</w:t>
      </w:r>
    </w:p>
    <w:p w:rsidR="00AD6FF3" w:rsidRDefault="00AD6FF3" w:rsidP="00AD6FF3">
      <w:pPr>
        <w:pStyle w:val="NRCSBodyText"/>
      </w:pPr>
    </w:p>
    <w:p w:rsidR="00AD6FF3" w:rsidRPr="004F046F" w:rsidRDefault="00AD6FF3" w:rsidP="00AD6FF3">
      <w:pPr>
        <w:pStyle w:val="NRCSBodyText"/>
        <w:rPr>
          <w:b/>
          <w:i/>
          <w:iCs/>
        </w:rPr>
      </w:pPr>
      <w:r w:rsidRPr="004F046F">
        <w:rPr>
          <w:b/>
        </w:rPr>
        <w:t>Citation</w:t>
      </w:r>
    </w:p>
    <w:p w:rsidR="00AD6FF3" w:rsidRPr="00820832" w:rsidRDefault="00A52E50" w:rsidP="00AD6FF3">
      <w:pPr>
        <w:jc w:val="left"/>
        <w:rPr>
          <w:b/>
          <w:sz w:val="20"/>
        </w:rPr>
      </w:pPr>
      <w:bookmarkStart w:id="1" w:name="OLE_LINK3"/>
      <w:bookmarkStart w:id="2" w:name="OLE_LINK4"/>
      <w:r>
        <w:rPr>
          <w:sz w:val="20"/>
        </w:rPr>
        <w:t>Tilley, D</w:t>
      </w:r>
      <w:r w:rsidR="00AD6FF3">
        <w:rPr>
          <w:sz w:val="20"/>
        </w:rPr>
        <w:t>.</w:t>
      </w:r>
      <w:r w:rsidR="00AD6FF3" w:rsidRPr="00820832">
        <w:rPr>
          <w:sz w:val="20"/>
        </w:rPr>
        <w:t xml:space="preserve"> 201</w:t>
      </w:r>
      <w:r w:rsidR="00AD6FF3">
        <w:rPr>
          <w:sz w:val="20"/>
        </w:rPr>
        <w:t>2.</w:t>
      </w:r>
      <w:r w:rsidR="00AD6FF3" w:rsidRPr="00820832">
        <w:rPr>
          <w:sz w:val="20"/>
        </w:rPr>
        <w:t xml:space="preserve"> Plant Guide for </w:t>
      </w:r>
      <w:r w:rsidR="00F7724B">
        <w:rPr>
          <w:sz w:val="20"/>
        </w:rPr>
        <w:t>Ostler’s pepperweed</w:t>
      </w:r>
      <w:r w:rsidR="00AD6FF3">
        <w:rPr>
          <w:sz w:val="20"/>
        </w:rPr>
        <w:t xml:space="preserve"> (</w:t>
      </w:r>
      <w:r w:rsidR="00F7724B">
        <w:rPr>
          <w:i/>
          <w:sz w:val="20"/>
        </w:rPr>
        <w:t>Lepidium ostleri</w:t>
      </w:r>
      <w:r w:rsidR="00AD6FF3" w:rsidRPr="00820832">
        <w:rPr>
          <w:sz w:val="20"/>
        </w:rPr>
        <w:t>). USDA-Natural Resources Conservation Service, Aberdeen, ID Plant Materials Center. 83210-0296.</w:t>
      </w:r>
    </w:p>
    <w:bookmarkEnd w:id="1"/>
    <w:bookmarkEnd w:id="2"/>
    <w:p w:rsidR="000E3166" w:rsidRPr="00705B62" w:rsidRDefault="000E3166" w:rsidP="000E3166">
      <w:pPr>
        <w:pStyle w:val="NRCSBodyText"/>
        <w:spacing w:before="240"/>
        <w:rPr>
          <w:i/>
        </w:rPr>
      </w:pPr>
      <w:r w:rsidRPr="000E3166">
        <w:t xml:space="preserve">Published </w:t>
      </w:r>
      <w:r w:rsidR="00AD6FF3" w:rsidRPr="00AD6FF3">
        <w:t>November 2012</w:t>
      </w:r>
    </w:p>
    <w:p w:rsidR="00CD49CC" w:rsidRPr="000E3166" w:rsidRDefault="002375B8" w:rsidP="00DE7F41">
      <w:pPr>
        <w:pStyle w:val="BodytextNRCS"/>
        <w:spacing w:before="120"/>
      </w:pPr>
      <w:r w:rsidRPr="000E3166">
        <w:t xml:space="preserve">Edited: </w:t>
      </w:r>
      <w:r w:rsidR="0066152D">
        <w:t>16oct2012djt;</w:t>
      </w:r>
      <w:r w:rsidR="007F0545">
        <w:t xml:space="preserve"> 17oct2012ls</w:t>
      </w:r>
      <w:r w:rsidR="00770B60">
        <w:t>; 01Nov2012jab</w:t>
      </w:r>
      <w:bookmarkStart w:id="3" w:name="_GoBack"/>
      <w:bookmarkEnd w:id="3"/>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1" w:tgtFrame="_blank" w:tooltip="USDA NRCS Web site" w:history="1">
        <w:r w:rsidR="00E87D06" w:rsidRPr="00BC6320">
          <w:rPr>
            <w:rStyle w:val="Hyperlink"/>
          </w:rPr>
          <w:t>http://www.nrcs.usda.gov/</w:t>
        </w:r>
      </w:hyperlink>
      <w:r w:rsidR="00E87D06" w:rsidRPr="00E87D06">
        <w:t xml:space="preserve"> and visit the PLANTS Web site at </w:t>
      </w:r>
      <w:hyperlink r:id="rId12"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3"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r>
        <w:t>PLANTS is not responsible for the content or availability of other Web sites.</w:t>
      </w:r>
    </w:p>
    <w:p w:rsidR="00AD6FF3" w:rsidRDefault="00AD6FF3" w:rsidP="0063641D">
      <w:pPr>
        <w:pStyle w:val="BodytextNRCS"/>
        <w:spacing w:before="240"/>
        <w:rPr>
          <w:b/>
          <w:color w:val="00A886"/>
        </w:rPr>
        <w:sectPr w:rsidR="00AD6FF3" w:rsidSect="002F4DFE">
          <w:headerReference w:type="default" r:id="rId14"/>
          <w:footerReference w:type="default" r:id="rId15"/>
          <w:type w:val="continuous"/>
          <w:pgSz w:w="12240" w:h="15840" w:code="1"/>
          <w:pgMar w:top="1080" w:right="1080" w:bottom="1080" w:left="1080" w:header="720" w:footer="720" w:gutter="0"/>
          <w:cols w:num="2" w:space="720"/>
          <w:titlePg/>
          <w:docGrid w:linePitch="326"/>
        </w:sect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sectPr w:rsidR="000C2C03" w:rsidSect="002F4DFE">
          <w:type w:val="continuous"/>
          <w:pgSz w:w="12240" w:h="15840" w:code="1"/>
          <w:pgMar w:top="1080" w:right="1080" w:bottom="1080" w:left="1080" w:header="720" w:footer="720" w:gutter="0"/>
          <w:cols w:num="2" w:space="720"/>
          <w:titlePg/>
          <w:docGrid w:linePitch="326"/>
        </w:sectPr>
      </w:pP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4EE3" w:rsidRDefault="00864EE3">
      <w:r>
        <w:separator/>
      </w:r>
    </w:p>
  </w:endnote>
  <w:endnote w:type="continuationSeparator" w:id="0">
    <w:p w:rsidR="00864EE3" w:rsidRDefault="00864EE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0000000000000000000"/>
    <w:charset w:val="00"/>
    <w:family w:val="swiss"/>
    <w:notTrueType/>
    <w:pitch w:val="variable"/>
    <w:sig w:usb0="00000001" w:usb1="5000204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724B" w:rsidRPr="001F7210" w:rsidRDefault="00F7724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724B" w:rsidRDefault="00F7724B"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4EE3" w:rsidRDefault="00864EE3">
      <w:r>
        <w:separator/>
      </w:r>
    </w:p>
  </w:footnote>
  <w:footnote w:type="continuationSeparator" w:id="0">
    <w:p w:rsidR="00864EE3" w:rsidRDefault="00864EE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724B" w:rsidRPr="003749B3" w:rsidRDefault="00F7724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attachedTemplate r:id="rId1"/>
  <w:stylePaneFormatFilter w:val="3828"/>
  <w:stylePaneSortMethod w:val="0000"/>
  <w:trackRevisions/>
  <w:defaultTabStop w:val="720"/>
  <w:drawingGridHorizontalSpacing w:val="120"/>
  <w:displayHorizontalDrawingGridEvery w:val="0"/>
  <w:displayVerticalDrawingGridEvery w:val="0"/>
  <w:noPunctuationKerning/>
  <w:characterSpacingControl w:val="doNotCompress"/>
  <w:hdrShapeDefaults>
    <o:shapedefaults v:ext="edit" spidmax="4097">
      <o:colormru v:ext="edit" colors="#0000b0,#0000c6,#060"/>
    </o:shapedefaults>
  </w:hdrShapeDefaults>
  <w:footnotePr>
    <w:footnote w:id="-1"/>
    <w:footnote w:id="0"/>
  </w:footnotePr>
  <w:endnotePr>
    <w:endnote w:id="-1"/>
    <w:endnote w:id="0"/>
  </w:endnotePr>
  <w:compat/>
  <w:rsids>
    <w:rsidRoot w:val="008C5766"/>
    <w:rsid w:val="00007042"/>
    <w:rsid w:val="000171EC"/>
    <w:rsid w:val="00024DE6"/>
    <w:rsid w:val="00034B57"/>
    <w:rsid w:val="00044CEF"/>
    <w:rsid w:val="000578C2"/>
    <w:rsid w:val="000607FF"/>
    <w:rsid w:val="00061FD0"/>
    <w:rsid w:val="00076424"/>
    <w:rsid w:val="000867C9"/>
    <w:rsid w:val="00095E67"/>
    <w:rsid w:val="000A1774"/>
    <w:rsid w:val="000A69A1"/>
    <w:rsid w:val="000C04E7"/>
    <w:rsid w:val="000C2623"/>
    <w:rsid w:val="000C2C03"/>
    <w:rsid w:val="000D3A30"/>
    <w:rsid w:val="000E3166"/>
    <w:rsid w:val="000E35A0"/>
    <w:rsid w:val="000F019C"/>
    <w:rsid w:val="000F1970"/>
    <w:rsid w:val="000F4C63"/>
    <w:rsid w:val="00134BC5"/>
    <w:rsid w:val="00136DA6"/>
    <w:rsid w:val="0014071F"/>
    <w:rsid w:val="00143135"/>
    <w:rsid w:val="001478F1"/>
    <w:rsid w:val="00161F74"/>
    <w:rsid w:val="00173092"/>
    <w:rsid w:val="00186361"/>
    <w:rsid w:val="001B0207"/>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556E"/>
    <w:rsid w:val="002375B8"/>
    <w:rsid w:val="00237B9D"/>
    <w:rsid w:val="0026727E"/>
    <w:rsid w:val="00272129"/>
    <w:rsid w:val="0027648E"/>
    <w:rsid w:val="00280D6D"/>
    <w:rsid w:val="00280F13"/>
    <w:rsid w:val="00293979"/>
    <w:rsid w:val="0029707F"/>
    <w:rsid w:val="002A6B97"/>
    <w:rsid w:val="002B5C39"/>
    <w:rsid w:val="002C3B5E"/>
    <w:rsid w:val="002C45BA"/>
    <w:rsid w:val="002E6B0C"/>
    <w:rsid w:val="002F4DFE"/>
    <w:rsid w:val="00302C9A"/>
    <w:rsid w:val="00307324"/>
    <w:rsid w:val="0031050C"/>
    <w:rsid w:val="00313599"/>
    <w:rsid w:val="00324F87"/>
    <w:rsid w:val="0032662A"/>
    <w:rsid w:val="00331B1C"/>
    <w:rsid w:val="00341F59"/>
    <w:rsid w:val="00354A89"/>
    <w:rsid w:val="0036701D"/>
    <w:rsid w:val="003749B3"/>
    <w:rsid w:val="003759E1"/>
    <w:rsid w:val="00376137"/>
    <w:rsid w:val="00377934"/>
    <w:rsid w:val="00380D17"/>
    <w:rsid w:val="00381329"/>
    <w:rsid w:val="00381DC1"/>
    <w:rsid w:val="00391410"/>
    <w:rsid w:val="00395D33"/>
    <w:rsid w:val="003A5407"/>
    <w:rsid w:val="003C6BC8"/>
    <w:rsid w:val="003D0BA9"/>
    <w:rsid w:val="003D55DC"/>
    <w:rsid w:val="003E1E4D"/>
    <w:rsid w:val="003E36ED"/>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E2BD6"/>
    <w:rsid w:val="004E4F33"/>
    <w:rsid w:val="004F2702"/>
    <w:rsid w:val="004F75FB"/>
    <w:rsid w:val="004F78CE"/>
    <w:rsid w:val="005124C2"/>
    <w:rsid w:val="00520FAC"/>
    <w:rsid w:val="00522F58"/>
    <w:rsid w:val="00551501"/>
    <w:rsid w:val="00552FC3"/>
    <w:rsid w:val="00564F15"/>
    <w:rsid w:val="00592CFA"/>
    <w:rsid w:val="005950BD"/>
    <w:rsid w:val="005A2740"/>
    <w:rsid w:val="005B305C"/>
    <w:rsid w:val="005F57D8"/>
    <w:rsid w:val="005F6574"/>
    <w:rsid w:val="005F6BC2"/>
    <w:rsid w:val="00604076"/>
    <w:rsid w:val="00614036"/>
    <w:rsid w:val="0061608E"/>
    <w:rsid w:val="006333FE"/>
    <w:rsid w:val="00634E80"/>
    <w:rsid w:val="0063641D"/>
    <w:rsid w:val="0066152D"/>
    <w:rsid w:val="00666C7B"/>
    <w:rsid w:val="0068523F"/>
    <w:rsid w:val="006A29CA"/>
    <w:rsid w:val="006B4B3E"/>
    <w:rsid w:val="006B716F"/>
    <w:rsid w:val="006C44A9"/>
    <w:rsid w:val="006D0ACF"/>
    <w:rsid w:val="006D1492"/>
    <w:rsid w:val="006D7A42"/>
    <w:rsid w:val="006F7A43"/>
    <w:rsid w:val="00704BA1"/>
    <w:rsid w:val="00707E48"/>
    <w:rsid w:val="00712AC4"/>
    <w:rsid w:val="007210A5"/>
    <w:rsid w:val="00721B7E"/>
    <w:rsid w:val="00721E96"/>
    <w:rsid w:val="00722A00"/>
    <w:rsid w:val="007267E8"/>
    <w:rsid w:val="00732FEF"/>
    <w:rsid w:val="00740FE4"/>
    <w:rsid w:val="007478EA"/>
    <w:rsid w:val="00763908"/>
    <w:rsid w:val="007649A5"/>
    <w:rsid w:val="00770B60"/>
    <w:rsid w:val="00777D4B"/>
    <w:rsid w:val="007866F3"/>
    <w:rsid w:val="00793969"/>
    <w:rsid w:val="00797B30"/>
    <w:rsid w:val="007A1E87"/>
    <w:rsid w:val="007A2A55"/>
    <w:rsid w:val="007A3680"/>
    <w:rsid w:val="007B08BA"/>
    <w:rsid w:val="007B2E0B"/>
    <w:rsid w:val="007B51E8"/>
    <w:rsid w:val="007C2D43"/>
    <w:rsid w:val="007D042E"/>
    <w:rsid w:val="007D357D"/>
    <w:rsid w:val="007F0545"/>
    <w:rsid w:val="007F3743"/>
    <w:rsid w:val="007F62D1"/>
    <w:rsid w:val="0081582F"/>
    <w:rsid w:val="008175C8"/>
    <w:rsid w:val="00830F95"/>
    <w:rsid w:val="008517EF"/>
    <w:rsid w:val="0086109B"/>
    <w:rsid w:val="00864EE3"/>
    <w:rsid w:val="00877873"/>
    <w:rsid w:val="0089154B"/>
    <w:rsid w:val="008A4BFE"/>
    <w:rsid w:val="008A72B4"/>
    <w:rsid w:val="008B3C33"/>
    <w:rsid w:val="008C5766"/>
    <w:rsid w:val="008D400F"/>
    <w:rsid w:val="008E6018"/>
    <w:rsid w:val="008F3D5A"/>
    <w:rsid w:val="009027B9"/>
    <w:rsid w:val="0090772D"/>
    <w:rsid w:val="00916BBA"/>
    <w:rsid w:val="009322AB"/>
    <w:rsid w:val="009372DC"/>
    <w:rsid w:val="009467F1"/>
    <w:rsid w:val="00964586"/>
    <w:rsid w:val="00982214"/>
    <w:rsid w:val="00A0283E"/>
    <w:rsid w:val="00A06FE6"/>
    <w:rsid w:val="00A11C8D"/>
    <w:rsid w:val="00A12175"/>
    <w:rsid w:val="00A168C8"/>
    <w:rsid w:val="00A27C54"/>
    <w:rsid w:val="00A339BF"/>
    <w:rsid w:val="00A34218"/>
    <w:rsid w:val="00A41356"/>
    <w:rsid w:val="00A52E50"/>
    <w:rsid w:val="00A57E30"/>
    <w:rsid w:val="00A66325"/>
    <w:rsid w:val="00A67DAC"/>
    <w:rsid w:val="00A7589A"/>
    <w:rsid w:val="00A8423D"/>
    <w:rsid w:val="00A87BE1"/>
    <w:rsid w:val="00A90532"/>
    <w:rsid w:val="00AA459F"/>
    <w:rsid w:val="00AB23B1"/>
    <w:rsid w:val="00AB6588"/>
    <w:rsid w:val="00AC201A"/>
    <w:rsid w:val="00AC2D89"/>
    <w:rsid w:val="00AD30BE"/>
    <w:rsid w:val="00AD4843"/>
    <w:rsid w:val="00AD4AFA"/>
    <w:rsid w:val="00AD6FF3"/>
    <w:rsid w:val="00AE5B2D"/>
    <w:rsid w:val="00AE7297"/>
    <w:rsid w:val="00AF79E3"/>
    <w:rsid w:val="00B1076B"/>
    <w:rsid w:val="00B15B14"/>
    <w:rsid w:val="00B34288"/>
    <w:rsid w:val="00B65C8B"/>
    <w:rsid w:val="00B67C76"/>
    <w:rsid w:val="00B755F2"/>
    <w:rsid w:val="00B83602"/>
    <w:rsid w:val="00B841F9"/>
    <w:rsid w:val="00B8425D"/>
    <w:rsid w:val="00B90ACD"/>
    <w:rsid w:val="00B93BEF"/>
    <w:rsid w:val="00BC08A9"/>
    <w:rsid w:val="00BC193C"/>
    <w:rsid w:val="00BC4CD9"/>
    <w:rsid w:val="00BC6320"/>
    <w:rsid w:val="00BD616F"/>
    <w:rsid w:val="00BE198D"/>
    <w:rsid w:val="00BE43AE"/>
    <w:rsid w:val="00BE5356"/>
    <w:rsid w:val="00BE6387"/>
    <w:rsid w:val="00BF44A8"/>
    <w:rsid w:val="00BF6D7E"/>
    <w:rsid w:val="00C00A03"/>
    <w:rsid w:val="00C12B09"/>
    <w:rsid w:val="00C2542E"/>
    <w:rsid w:val="00C25F95"/>
    <w:rsid w:val="00C55C16"/>
    <w:rsid w:val="00C71B7B"/>
    <w:rsid w:val="00C81773"/>
    <w:rsid w:val="00C934E0"/>
    <w:rsid w:val="00CA2A5E"/>
    <w:rsid w:val="00CA6B4F"/>
    <w:rsid w:val="00CD49CC"/>
    <w:rsid w:val="00CE7C18"/>
    <w:rsid w:val="00CF06F8"/>
    <w:rsid w:val="00CF7EC1"/>
    <w:rsid w:val="00D07BA3"/>
    <w:rsid w:val="00D5761B"/>
    <w:rsid w:val="00D62438"/>
    <w:rsid w:val="00D62818"/>
    <w:rsid w:val="00D7175D"/>
    <w:rsid w:val="00D90CA5"/>
    <w:rsid w:val="00D973B0"/>
    <w:rsid w:val="00D9773C"/>
    <w:rsid w:val="00DC0138"/>
    <w:rsid w:val="00DC12E5"/>
    <w:rsid w:val="00DD200B"/>
    <w:rsid w:val="00DD41E3"/>
    <w:rsid w:val="00DD7772"/>
    <w:rsid w:val="00DE19AC"/>
    <w:rsid w:val="00DE677F"/>
    <w:rsid w:val="00DE7F41"/>
    <w:rsid w:val="00DF2459"/>
    <w:rsid w:val="00E16378"/>
    <w:rsid w:val="00E23C7F"/>
    <w:rsid w:val="00E2523E"/>
    <w:rsid w:val="00E62883"/>
    <w:rsid w:val="00E636E1"/>
    <w:rsid w:val="00E717F3"/>
    <w:rsid w:val="00E84230"/>
    <w:rsid w:val="00E87D06"/>
    <w:rsid w:val="00E90A43"/>
    <w:rsid w:val="00E9203C"/>
    <w:rsid w:val="00E93233"/>
    <w:rsid w:val="00E96F43"/>
    <w:rsid w:val="00EA6457"/>
    <w:rsid w:val="00ED012D"/>
    <w:rsid w:val="00ED1ACA"/>
    <w:rsid w:val="00ED3EA0"/>
    <w:rsid w:val="00EE3490"/>
    <w:rsid w:val="00EE4060"/>
    <w:rsid w:val="00F11469"/>
    <w:rsid w:val="00F1350F"/>
    <w:rsid w:val="00F206DA"/>
    <w:rsid w:val="00F22388"/>
    <w:rsid w:val="00F26813"/>
    <w:rsid w:val="00F26F3E"/>
    <w:rsid w:val="00F43617"/>
    <w:rsid w:val="00F43778"/>
    <w:rsid w:val="00F47874"/>
    <w:rsid w:val="00F47C9B"/>
    <w:rsid w:val="00F52BD1"/>
    <w:rsid w:val="00F725B1"/>
    <w:rsid w:val="00F72ADF"/>
    <w:rsid w:val="00F76655"/>
    <w:rsid w:val="00F7724B"/>
    <w:rsid w:val="00F802DB"/>
    <w:rsid w:val="00F80CAE"/>
    <w:rsid w:val="00F8418F"/>
    <w:rsid w:val="00F84C8F"/>
    <w:rsid w:val="00F9482A"/>
    <w:rsid w:val="00FA009D"/>
    <w:rsid w:val="00FB030E"/>
    <w:rsid w:val="00FC6152"/>
    <w:rsid w:val="00FC6B62"/>
    <w:rsid w:val="00FD21C0"/>
    <w:rsid w:val="00FD2384"/>
    <w:rsid w:val="00FD5E60"/>
    <w:rsid w:val="00FE1F37"/>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colormru v:ext="edit" colors="#0000b0,#0000c6,#06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color w:val="0000FF"/>
      <w:sz w:val="14"/>
      <w:lang w:val="en-US" w:eastAsia="en-US" w:bidi="ar-SA"/>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rPr>
      <w:color w:val="0000FF"/>
      <w:sz w:val="14"/>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color w:val="0000FF"/>
      <w:sz w:val="14"/>
      <w:lang w:val="en-US" w:eastAsia="en-US" w:bidi="ar-SA"/>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rPr>
      <w:color w:val="0000FF"/>
      <w:sz w:val="14"/>
      <w:lang w:val="en-US" w:eastAsia="en-US" w:bidi="ar-SA"/>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materials.nrcs.usda.gov" TargetMode="Externa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cs.usda.gov/"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erek.Tilley\Local%20Settings\Temporary%20Internet%20Files\Content.Outlook\EVNRXX8Z\pg_template_de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pg_template_dec_2011.dotx</Template>
  <TotalTime>0</TotalTime>
  <Pages>2</Pages>
  <Words>841</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Plant Guide for ostler's pepperweed (Lepidium ostleri)</vt:lpstr>
    </vt:vector>
  </TitlesOfParts>
  <Company>USDA NRCS National Plant Materials Center</Company>
  <LinksUpToDate>false</LinksUpToDate>
  <CharactersWithSpaces>6120</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for ostler's pepperweed (Lepidium ostleri)</dc:title>
  <dc:subject>threatened, endangered</dc:subject>
  <dc:creator>Derek Tilley, Idaho Plant Materials Program</dc:creator>
  <cp:keywords>threatened, conservation</cp:keywords>
  <cp:lastModifiedBy>Derek.Tilley</cp:lastModifiedBy>
  <cp:revision>3</cp:revision>
  <cp:lastPrinted>2010-08-20T19:27:00Z</cp:lastPrinted>
  <dcterms:created xsi:type="dcterms:W3CDTF">2012-11-01T20:27:00Z</dcterms:created>
  <dcterms:modified xsi:type="dcterms:W3CDTF">2012-11-20T16:40:00Z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
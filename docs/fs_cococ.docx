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AA" w:rsidRPr="00BE0AAA" w:rsidRDefault="004B628B" w:rsidP="00BE0AAA">
      <w:pPr>
        <w:pStyle w:val="Title"/>
        <w:spacing w:after="240"/>
        <w:jc w:val="right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1533525" cy="571500"/>
            <wp:effectExtent l="19050" t="0" r="9525" b="0"/>
            <wp:wrapNone/>
            <wp:docPr id="4" name="Picture 4" descr="United States Department of Agriculture, Natural Resources Conservation Servi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ed States Department of Agriculture, Natural Resources Conservation Service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64985" w:rsidRPr="00BE0AAA">
        <w:rPr>
          <w:sz w:val="16"/>
          <w:szCs w:val="16"/>
        </w:rPr>
        <w:tab/>
      </w:r>
    </w:p>
    <w:p w:rsidR="00564985" w:rsidRPr="00BE0AAA" w:rsidRDefault="00564985" w:rsidP="00BE0AAA">
      <w:pPr>
        <w:pStyle w:val="Title"/>
        <w:spacing w:after="120"/>
        <w:jc w:val="right"/>
        <w:sectPr w:rsidR="00564985" w:rsidRPr="00BE0AAA" w:rsidSect="0062577D"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BE0AAA">
        <w:t>Plant Fact Sheet</w:t>
      </w:r>
    </w:p>
    <w:p w:rsidR="00CE5409" w:rsidRPr="007B2285" w:rsidRDefault="009C7094" w:rsidP="00564985">
      <w:pPr>
        <w:pStyle w:val="Heading1"/>
        <w:rPr>
          <w:i w:val="0"/>
        </w:rPr>
      </w:pPr>
      <w:r>
        <w:rPr>
          <w:i w:val="0"/>
        </w:rPr>
        <w:lastRenderedPageBreak/>
        <w:t>california hazelnut</w:t>
      </w:r>
    </w:p>
    <w:p w:rsidR="00CE5409" w:rsidRPr="00561A8A" w:rsidRDefault="009C7094" w:rsidP="00561A8A">
      <w:pPr>
        <w:pStyle w:val="Heading2"/>
      </w:pPr>
      <w:proofErr w:type="gramStart"/>
      <w:r>
        <w:t>Corylus cornuta</w:t>
      </w:r>
      <w:r w:rsidR="00496A63" w:rsidRPr="00496A63">
        <w:rPr>
          <w:i w:val="0"/>
        </w:rPr>
        <w:t xml:space="preserve"> </w:t>
      </w:r>
      <w:r w:rsidR="00496A63">
        <w:rPr>
          <w:i w:val="0"/>
        </w:rPr>
        <w:t>Marsh.</w:t>
      </w:r>
      <w:proofErr w:type="gramEnd"/>
      <w:r>
        <w:t xml:space="preserve"> </w:t>
      </w:r>
      <w:proofErr w:type="gramStart"/>
      <w:r w:rsidRPr="00496A63">
        <w:rPr>
          <w:i w:val="0"/>
        </w:rPr>
        <w:t>var</w:t>
      </w:r>
      <w:proofErr w:type="gramEnd"/>
      <w:r>
        <w:t>. californica</w:t>
      </w:r>
      <w:r w:rsidR="00CE5409" w:rsidRPr="00561A8A">
        <w:t xml:space="preserve"> </w:t>
      </w:r>
      <w:r w:rsidR="00496A63">
        <w:rPr>
          <w:i w:val="0"/>
        </w:rPr>
        <w:t>(A. DC.) Sharp</w:t>
      </w:r>
    </w:p>
    <w:p w:rsidR="00CE5409" w:rsidRPr="00561A8A" w:rsidRDefault="00CE5409" w:rsidP="00A91834">
      <w:pPr>
        <w:pStyle w:val="PlantSymbol"/>
      </w:pPr>
      <w:r w:rsidRPr="00561A8A">
        <w:t xml:space="preserve">Plant Symbol = </w:t>
      </w:r>
      <w:r w:rsidR="00496A63">
        <w:t>COCOC</w:t>
      </w:r>
    </w:p>
    <w:p w:rsidR="00B072E5" w:rsidRDefault="008455BA" w:rsidP="00B072E5">
      <w:pPr>
        <w:pStyle w:val="BodytextNRCS"/>
        <w:spacing w:before="120"/>
      </w:pPr>
      <w:r w:rsidRPr="00561A8A">
        <w:t xml:space="preserve">Contributed by: </w:t>
      </w:r>
      <w:r w:rsidR="00A1146D">
        <w:t xml:space="preserve">USDA NRCS </w:t>
      </w:r>
      <w:r w:rsidR="00496A63">
        <w:t xml:space="preserve">Corvallis </w:t>
      </w:r>
      <w:r w:rsidR="00A1146D">
        <w:t>P</w:t>
      </w:r>
      <w:r w:rsidR="00496A63">
        <w:t xml:space="preserve">lant </w:t>
      </w:r>
      <w:r w:rsidR="00A1146D">
        <w:t>M</w:t>
      </w:r>
      <w:r w:rsidR="00496A63">
        <w:t xml:space="preserve">aterials </w:t>
      </w:r>
      <w:r w:rsidR="00A1146D">
        <w:t>C</w:t>
      </w:r>
      <w:r w:rsidR="00496A63">
        <w:t>enter</w:t>
      </w:r>
    </w:p>
    <w:p w:rsidR="00912A3F" w:rsidRDefault="00912A3F" w:rsidP="00B072E5">
      <w:pPr>
        <w:pStyle w:val="BodytextNRCS"/>
        <w:spacing w:before="120"/>
      </w:pPr>
      <w:r>
        <w:rPr>
          <w:noProof/>
          <w:sz w:val="16"/>
          <w:szCs w:val="16"/>
        </w:rPr>
        <w:drawing>
          <wp:inline distT="0" distB="0" distL="0" distR="0">
            <wp:extent cx="2837615" cy="2078481"/>
            <wp:effectExtent l="19050" t="0" r="835" b="0"/>
            <wp:docPr id="2" name="Picture 1" descr="Color photograph of Corylus cornuta var. californica copyright Neal Kramer 200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COC.2008.NealKramer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835" cy="20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3F" w:rsidRPr="00912A3F" w:rsidRDefault="00912A3F" w:rsidP="00912A3F">
      <w:pPr>
        <w:pStyle w:val="CaptionNRCS"/>
      </w:pPr>
      <w:r>
        <w:t>© 2008 Neal Kramer</w:t>
      </w:r>
    </w:p>
    <w:p w:rsidR="00CD49CC" w:rsidRPr="00561A8A" w:rsidRDefault="008455BA" w:rsidP="007619F7">
      <w:pPr>
        <w:pStyle w:val="Heading3"/>
        <w:spacing w:before="120"/>
        <w:rPr>
          <w:b w:val="0"/>
          <w:i/>
        </w:rPr>
      </w:pPr>
      <w:r w:rsidRPr="00561A8A">
        <w:t>Alternat</w:t>
      </w:r>
      <w:r w:rsidR="00ED2C48">
        <w:t>iv</w:t>
      </w:r>
      <w:r w:rsidRPr="00561A8A">
        <w:t>e Names</w:t>
      </w:r>
    </w:p>
    <w:p w:rsidR="00CC738A" w:rsidRDefault="009B67E5" w:rsidP="003E6391">
      <w:pPr>
        <w:pStyle w:val="NRCSBodyText"/>
      </w:pPr>
      <w:r w:rsidRPr="009B67E5">
        <w:rPr>
          <w:i/>
        </w:rPr>
        <w:t>Alternative common names:</w:t>
      </w:r>
      <w:r w:rsidR="00CC738A">
        <w:t xml:space="preserve">  </w:t>
      </w:r>
      <w:r w:rsidR="00496A63" w:rsidRPr="00496A63">
        <w:t>California hazel,</w:t>
      </w:r>
      <w:r w:rsidR="009463F7">
        <w:t xml:space="preserve"> California filbert</w:t>
      </w:r>
      <w:r w:rsidR="007701EC">
        <w:t>, beaked hazelnut</w:t>
      </w:r>
      <w:r w:rsidR="002A3D5A">
        <w:t>, western beaked hazel</w:t>
      </w:r>
      <w:r w:rsidR="00DE1F81">
        <w:t xml:space="preserve"> </w:t>
      </w:r>
    </w:p>
    <w:p w:rsidR="00000000" w:rsidRDefault="009B67E5">
      <w:pPr>
        <w:pStyle w:val="NRCSBodyText"/>
        <w:spacing w:before="120"/>
      </w:pPr>
      <w:r w:rsidRPr="009B67E5">
        <w:rPr>
          <w:i/>
        </w:rPr>
        <w:t>Alternative scientific names:</w:t>
      </w:r>
      <w:r w:rsidR="00CC738A">
        <w:t xml:space="preserve">  </w:t>
      </w:r>
      <w:r w:rsidR="00DE1F81">
        <w:rPr>
          <w:i/>
          <w:iCs/>
        </w:rPr>
        <w:t>Corylus californica</w:t>
      </w:r>
      <w:r w:rsidR="00DE1F81">
        <w:t xml:space="preserve"> (A. DC.) </w:t>
      </w:r>
      <w:proofErr w:type="gramStart"/>
      <w:r w:rsidR="00DE1F81">
        <w:t xml:space="preserve">Rose, </w:t>
      </w:r>
      <w:r w:rsidR="00DE1F81">
        <w:rPr>
          <w:i/>
          <w:iCs/>
        </w:rPr>
        <w:t>Corylus cornuta</w:t>
      </w:r>
      <w:r w:rsidR="00DE1F81">
        <w:t xml:space="preserve"> ssp. </w:t>
      </w:r>
      <w:r w:rsidR="00DE1F81">
        <w:rPr>
          <w:i/>
          <w:iCs/>
        </w:rPr>
        <w:t>californica</w:t>
      </w:r>
      <w:r w:rsidR="00DE1F81">
        <w:t xml:space="preserve"> (A. DC.)</w:t>
      </w:r>
      <w:proofErr w:type="gramEnd"/>
      <w:r w:rsidR="00DE1F81">
        <w:t xml:space="preserve"> E. Murray</w:t>
      </w:r>
    </w:p>
    <w:p w:rsidR="00CD49CC" w:rsidRPr="00561A8A" w:rsidRDefault="00CD49CC" w:rsidP="007619F7">
      <w:pPr>
        <w:pStyle w:val="Heading3"/>
        <w:spacing w:before="120"/>
        <w:rPr>
          <w:i/>
          <w:iCs/>
        </w:rPr>
      </w:pPr>
      <w:r w:rsidRPr="00561A8A">
        <w:t>Uses</w:t>
      </w:r>
    </w:p>
    <w:p w:rsidR="00A5772C" w:rsidRDefault="002A3D5A" w:rsidP="00C2795F">
      <w:pPr>
        <w:jc w:val="left"/>
        <w:rPr>
          <w:sz w:val="20"/>
        </w:rPr>
      </w:pPr>
      <w:r w:rsidRPr="002A3D5A">
        <w:rPr>
          <w:i/>
          <w:sz w:val="20"/>
        </w:rPr>
        <w:t>Wildlife</w:t>
      </w:r>
      <w:r>
        <w:rPr>
          <w:sz w:val="20"/>
        </w:rPr>
        <w:t xml:space="preserve">: </w:t>
      </w:r>
      <w:r w:rsidR="00DF4E81" w:rsidRPr="00DF4E81">
        <w:rPr>
          <w:sz w:val="20"/>
        </w:rPr>
        <w:t xml:space="preserve">California </w:t>
      </w:r>
      <w:r w:rsidR="00DF4E81" w:rsidRPr="00CD6FB4">
        <w:rPr>
          <w:sz w:val="20"/>
        </w:rPr>
        <w:t xml:space="preserve">hazelnut is used in </w:t>
      </w:r>
      <w:r>
        <w:rPr>
          <w:sz w:val="20"/>
        </w:rPr>
        <w:t xml:space="preserve">hedgerow, riparian and </w:t>
      </w:r>
      <w:r w:rsidR="00DF4E81" w:rsidRPr="00CD6FB4">
        <w:rPr>
          <w:sz w:val="20"/>
        </w:rPr>
        <w:t xml:space="preserve">wildlife habitat plantings to provide cover and </w:t>
      </w:r>
      <w:r w:rsidR="004763AA">
        <w:rPr>
          <w:sz w:val="20"/>
        </w:rPr>
        <w:t>food.  The nuts</w:t>
      </w:r>
      <w:r w:rsidR="00DF4E81" w:rsidRPr="00CD6FB4">
        <w:rPr>
          <w:sz w:val="20"/>
        </w:rPr>
        <w:t xml:space="preserve"> are eaten by</w:t>
      </w:r>
      <w:r w:rsidR="004763AA" w:rsidRPr="00CD6FB4">
        <w:rPr>
          <w:sz w:val="20"/>
        </w:rPr>
        <w:t xml:space="preserve"> </w:t>
      </w:r>
      <w:r w:rsidR="002E143A">
        <w:rPr>
          <w:sz w:val="20"/>
        </w:rPr>
        <w:t xml:space="preserve">many animals including </w:t>
      </w:r>
      <w:r w:rsidR="00DF4E81" w:rsidRPr="00CD6FB4">
        <w:rPr>
          <w:sz w:val="20"/>
        </w:rPr>
        <w:t>squirrels</w:t>
      </w:r>
      <w:r w:rsidR="002E143A">
        <w:rPr>
          <w:sz w:val="20"/>
        </w:rPr>
        <w:t>,</w:t>
      </w:r>
      <w:r w:rsidR="004763AA">
        <w:rPr>
          <w:sz w:val="20"/>
        </w:rPr>
        <w:t xml:space="preserve"> </w:t>
      </w:r>
      <w:r w:rsidR="00DA289D">
        <w:rPr>
          <w:sz w:val="20"/>
        </w:rPr>
        <w:t>chipmunks</w:t>
      </w:r>
      <w:r w:rsidR="00DF4E81" w:rsidRPr="00CD6FB4">
        <w:rPr>
          <w:sz w:val="20"/>
        </w:rPr>
        <w:t xml:space="preserve">, </w:t>
      </w:r>
      <w:r w:rsidR="002E143A">
        <w:rPr>
          <w:sz w:val="20"/>
        </w:rPr>
        <w:t xml:space="preserve">jays, </w:t>
      </w:r>
      <w:r w:rsidR="00DF4E81" w:rsidRPr="00CD6FB4">
        <w:rPr>
          <w:sz w:val="20"/>
        </w:rPr>
        <w:t>grouse</w:t>
      </w:r>
      <w:r w:rsidR="004763AA">
        <w:rPr>
          <w:sz w:val="20"/>
        </w:rPr>
        <w:t xml:space="preserve"> </w:t>
      </w:r>
      <w:r w:rsidR="00DF4E81" w:rsidRPr="00CD6FB4">
        <w:rPr>
          <w:sz w:val="20"/>
        </w:rPr>
        <w:t>and pheasant.</w:t>
      </w:r>
      <w:r w:rsidR="002E143A">
        <w:rPr>
          <w:sz w:val="20"/>
        </w:rPr>
        <w:t xml:space="preserve">  Plants may be browsed by mule deer and domestic livestock.</w:t>
      </w:r>
      <w:r w:rsidR="00DF4E81" w:rsidRPr="00CD6FB4">
        <w:rPr>
          <w:sz w:val="20"/>
        </w:rPr>
        <w:t xml:space="preserve"> </w:t>
      </w:r>
    </w:p>
    <w:p w:rsidR="00DF4E81" w:rsidRDefault="00A5772C" w:rsidP="001B37BC">
      <w:pPr>
        <w:spacing w:before="120"/>
        <w:jc w:val="left"/>
        <w:rPr>
          <w:sz w:val="20"/>
        </w:rPr>
      </w:pPr>
      <w:r w:rsidRPr="00A5772C">
        <w:rPr>
          <w:i/>
          <w:sz w:val="20"/>
        </w:rPr>
        <w:t>Landscaping</w:t>
      </w:r>
      <w:r>
        <w:rPr>
          <w:sz w:val="20"/>
        </w:rPr>
        <w:t>: California hazelnut can be incorporated into garden plantings or woodland parks.  It is the first native shrub to come into bloom in the spring</w:t>
      </w:r>
      <w:r w:rsidR="006C4D9B">
        <w:rPr>
          <w:sz w:val="20"/>
        </w:rPr>
        <w:t>,</w:t>
      </w:r>
      <w:r>
        <w:rPr>
          <w:sz w:val="20"/>
        </w:rPr>
        <w:t xml:space="preserve"> </w:t>
      </w:r>
      <w:r w:rsidR="006C4D9B">
        <w:rPr>
          <w:sz w:val="20"/>
        </w:rPr>
        <w:t>with</w:t>
      </w:r>
      <w:r>
        <w:rPr>
          <w:sz w:val="20"/>
        </w:rPr>
        <w:t xml:space="preserve"> </w:t>
      </w:r>
      <w:r w:rsidR="003670EE">
        <w:rPr>
          <w:sz w:val="20"/>
        </w:rPr>
        <w:t xml:space="preserve">attractive </w:t>
      </w:r>
      <w:r>
        <w:rPr>
          <w:sz w:val="20"/>
        </w:rPr>
        <w:t>yellow catkins hanging from the bare branches</w:t>
      </w:r>
      <w:r w:rsidR="006C4D9B">
        <w:rPr>
          <w:sz w:val="20"/>
        </w:rPr>
        <w:t>,</w:t>
      </w:r>
      <w:r>
        <w:rPr>
          <w:sz w:val="20"/>
        </w:rPr>
        <w:t xml:space="preserve"> and its leaves turn </w:t>
      </w:r>
      <w:r w:rsidR="003670EE">
        <w:rPr>
          <w:sz w:val="20"/>
        </w:rPr>
        <w:t>bright</w:t>
      </w:r>
      <w:r>
        <w:rPr>
          <w:sz w:val="20"/>
        </w:rPr>
        <w:t xml:space="preserve"> yellow in the fall.</w:t>
      </w:r>
      <w:r w:rsidR="003670EE">
        <w:rPr>
          <w:sz w:val="20"/>
        </w:rPr>
        <w:t xml:space="preserve">  </w:t>
      </w:r>
      <w:r w:rsidR="00A02B36">
        <w:rPr>
          <w:sz w:val="20"/>
        </w:rPr>
        <w:t xml:space="preserve">The </w:t>
      </w:r>
      <w:r w:rsidR="003670EE">
        <w:rPr>
          <w:sz w:val="20"/>
        </w:rPr>
        <w:t xml:space="preserve">Oregon </w:t>
      </w:r>
      <w:r w:rsidR="00A02B36">
        <w:rPr>
          <w:sz w:val="20"/>
        </w:rPr>
        <w:t xml:space="preserve">Department of Agriculture </w:t>
      </w:r>
      <w:r w:rsidR="003670EE">
        <w:rPr>
          <w:sz w:val="20"/>
        </w:rPr>
        <w:t xml:space="preserve">currently </w:t>
      </w:r>
      <w:r w:rsidR="00A02B36">
        <w:rPr>
          <w:sz w:val="20"/>
        </w:rPr>
        <w:t xml:space="preserve">has restrictions on the import and sale </w:t>
      </w:r>
      <w:r w:rsidR="003670EE">
        <w:rPr>
          <w:sz w:val="20"/>
        </w:rPr>
        <w:t xml:space="preserve">of all </w:t>
      </w:r>
      <w:r w:rsidR="003670EE" w:rsidRPr="003670EE">
        <w:rPr>
          <w:i/>
          <w:sz w:val="20"/>
        </w:rPr>
        <w:t>Corylus</w:t>
      </w:r>
      <w:r w:rsidR="003670EE">
        <w:rPr>
          <w:sz w:val="20"/>
        </w:rPr>
        <w:t xml:space="preserve"> species</w:t>
      </w:r>
      <w:r w:rsidR="00A02B36">
        <w:rPr>
          <w:sz w:val="20"/>
        </w:rPr>
        <w:t xml:space="preserve"> within the state</w:t>
      </w:r>
      <w:r w:rsidR="003670EE">
        <w:rPr>
          <w:sz w:val="20"/>
        </w:rPr>
        <w:t xml:space="preserve"> in </w:t>
      </w:r>
      <w:r w:rsidR="00E356E5">
        <w:rPr>
          <w:sz w:val="20"/>
        </w:rPr>
        <w:t>order to control the spread of E</w:t>
      </w:r>
      <w:r w:rsidR="003670EE">
        <w:rPr>
          <w:sz w:val="20"/>
        </w:rPr>
        <w:t>astern filbert blight</w:t>
      </w:r>
      <w:r w:rsidR="00E356E5">
        <w:rPr>
          <w:sz w:val="20"/>
        </w:rPr>
        <w:t xml:space="preserve"> (EFB).  California hazelnut is resistant to EFB,</w:t>
      </w:r>
      <w:r w:rsidR="003670EE">
        <w:rPr>
          <w:sz w:val="20"/>
        </w:rPr>
        <w:t xml:space="preserve"> </w:t>
      </w:r>
      <w:r w:rsidR="00E356E5">
        <w:rPr>
          <w:sz w:val="20"/>
        </w:rPr>
        <w:t>but</w:t>
      </w:r>
      <w:r w:rsidR="003670EE">
        <w:rPr>
          <w:sz w:val="20"/>
        </w:rPr>
        <w:t xml:space="preserve"> check to see if</w:t>
      </w:r>
      <w:r w:rsidR="00E356E5">
        <w:rPr>
          <w:sz w:val="20"/>
        </w:rPr>
        <w:t xml:space="preserve"> a</w:t>
      </w:r>
      <w:r w:rsidR="003670EE">
        <w:rPr>
          <w:sz w:val="20"/>
        </w:rPr>
        <w:t xml:space="preserve"> ban is in effect</w:t>
      </w:r>
      <w:r w:rsidR="00E356E5">
        <w:rPr>
          <w:sz w:val="20"/>
        </w:rPr>
        <w:t xml:space="preserve"> in your area</w:t>
      </w:r>
      <w:r w:rsidR="003670EE">
        <w:rPr>
          <w:sz w:val="20"/>
        </w:rPr>
        <w:t xml:space="preserve"> prior to planting.</w:t>
      </w:r>
    </w:p>
    <w:p w:rsidR="00C2795F" w:rsidRPr="00CD6FB4" w:rsidRDefault="00C2795F" w:rsidP="00C2795F">
      <w:pPr>
        <w:spacing w:before="120"/>
        <w:jc w:val="left"/>
        <w:rPr>
          <w:sz w:val="20"/>
        </w:rPr>
      </w:pPr>
      <w:r>
        <w:rPr>
          <w:i/>
          <w:sz w:val="20"/>
        </w:rPr>
        <w:t>Ethnobotanic</w:t>
      </w:r>
      <w:r>
        <w:rPr>
          <w:sz w:val="20"/>
        </w:rPr>
        <w:t xml:space="preserve">: Many Native </w:t>
      </w:r>
      <w:r w:rsidRPr="00CD6FB4">
        <w:rPr>
          <w:sz w:val="20"/>
        </w:rPr>
        <w:t>American</w:t>
      </w:r>
      <w:r>
        <w:rPr>
          <w:sz w:val="20"/>
        </w:rPr>
        <w:t xml:space="preserve"> tribes of the Pacific Northwest</w:t>
      </w:r>
      <w:r w:rsidR="00247334">
        <w:rPr>
          <w:sz w:val="20"/>
        </w:rPr>
        <w:t xml:space="preserve"> and California</w:t>
      </w:r>
      <w:r>
        <w:rPr>
          <w:sz w:val="20"/>
        </w:rPr>
        <w:t xml:space="preserve"> used the nuts as a food source, picking them in late summer to early autumn, storing</w:t>
      </w:r>
      <w:r w:rsidRPr="00CD6FB4">
        <w:rPr>
          <w:sz w:val="20"/>
        </w:rPr>
        <w:t xml:space="preserve"> un</w:t>
      </w:r>
      <w:r>
        <w:rPr>
          <w:sz w:val="20"/>
        </w:rPr>
        <w:t>til fully ripe, and then roasting</w:t>
      </w:r>
      <w:r w:rsidRPr="00CD6FB4">
        <w:rPr>
          <w:sz w:val="20"/>
        </w:rPr>
        <w:t xml:space="preserve"> or </w:t>
      </w:r>
      <w:r>
        <w:rPr>
          <w:sz w:val="20"/>
        </w:rPr>
        <w:t>eating them raw.  The nuts</w:t>
      </w:r>
      <w:r w:rsidRPr="00CD6FB4">
        <w:rPr>
          <w:sz w:val="20"/>
        </w:rPr>
        <w:t xml:space="preserve"> were </w:t>
      </w:r>
      <w:r w:rsidR="00247334">
        <w:rPr>
          <w:sz w:val="20"/>
        </w:rPr>
        <w:t xml:space="preserve">also </w:t>
      </w:r>
      <w:r w:rsidRPr="00CD6FB4">
        <w:rPr>
          <w:sz w:val="20"/>
        </w:rPr>
        <w:t xml:space="preserve">pounded into cakes </w:t>
      </w:r>
      <w:r w:rsidR="000711A1">
        <w:rPr>
          <w:sz w:val="20"/>
        </w:rPr>
        <w:t>containing</w:t>
      </w:r>
      <w:r w:rsidR="000711A1" w:rsidRPr="00CD6FB4">
        <w:rPr>
          <w:sz w:val="20"/>
        </w:rPr>
        <w:t xml:space="preserve"> </w:t>
      </w:r>
      <w:r w:rsidRPr="00CD6FB4">
        <w:rPr>
          <w:sz w:val="20"/>
        </w:rPr>
        <w:t xml:space="preserve">berries, meat, or </w:t>
      </w:r>
      <w:r w:rsidRPr="00CD6FB4">
        <w:rPr>
          <w:sz w:val="20"/>
        </w:rPr>
        <w:lastRenderedPageBreak/>
        <w:t>animal fat</w:t>
      </w:r>
      <w:r w:rsidR="00247334">
        <w:rPr>
          <w:sz w:val="20"/>
        </w:rPr>
        <w:t>,</w:t>
      </w:r>
      <w:r w:rsidRPr="00CD6FB4">
        <w:rPr>
          <w:sz w:val="20"/>
        </w:rPr>
        <w:t xml:space="preserve"> </w:t>
      </w:r>
      <w:r w:rsidR="00247334">
        <w:rPr>
          <w:sz w:val="20"/>
        </w:rPr>
        <w:t>or</w:t>
      </w:r>
      <w:r w:rsidRPr="00CD6FB4">
        <w:rPr>
          <w:sz w:val="20"/>
        </w:rPr>
        <w:t xml:space="preserve"> boiled to extract the oil, which </w:t>
      </w:r>
      <w:r>
        <w:rPr>
          <w:sz w:val="20"/>
        </w:rPr>
        <w:t>was used as flavoring.  The nut</w:t>
      </w:r>
      <w:r w:rsidRPr="00CD6FB4">
        <w:rPr>
          <w:sz w:val="20"/>
        </w:rPr>
        <w:t>s</w:t>
      </w:r>
      <w:r>
        <w:rPr>
          <w:sz w:val="20"/>
        </w:rPr>
        <w:t>’</w:t>
      </w:r>
      <w:r w:rsidRPr="00CD6FB4">
        <w:rPr>
          <w:sz w:val="20"/>
        </w:rPr>
        <w:t xml:space="preserve"> milk was used to cure coughs and colds, to heal cuts, and as an astringent.</w:t>
      </w:r>
      <w:r>
        <w:rPr>
          <w:sz w:val="20"/>
        </w:rPr>
        <w:t xml:space="preserve">  Roots were used to make a bluish dye.</w:t>
      </w:r>
      <w:r w:rsidRPr="00CD6FB4">
        <w:rPr>
          <w:sz w:val="20"/>
        </w:rPr>
        <w:t xml:space="preserve">  The wood was fashioned into arrows, fishing traps, hooks, and spoons</w:t>
      </w:r>
      <w:r w:rsidR="00F13585">
        <w:rPr>
          <w:sz w:val="20"/>
        </w:rPr>
        <w:t>,</w:t>
      </w:r>
      <w:r w:rsidRPr="00CD6FB4">
        <w:rPr>
          <w:sz w:val="20"/>
        </w:rPr>
        <w:t xml:space="preserve"> and the long, flexible shoots were twisted into rope</w:t>
      </w:r>
      <w:r>
        <w:rPr>
          <w:sz w:val="20"/>
        </w:rPr>
        <w:t xml:space="preserve"> or used for basketry</w:t>
      </w:r>
      <w:r w:rsidR="00093119">
        <w:rPr>
          <w:sz w:val="20"/>
        </w:rPr>
        <w:t>.  P</w:t>
      </w:r>
      <w:r>
        <w:rPr>
          <w:sz w:val="20"/>
        </w:rPr>
        <w:t>lants were burned to the ground periodically</w:t>
      </w:r>
      <w:r w:rsidR="003E7E94">
        <w:rPr>
          <w:sz w:val="20"/>
        </w:rPr>
        <w:t xml:space="preserve"> (about every five years)</w:t>
      </w:r>
      <w:r>
        <w:rPr>
          <w:sz w:val="20"/>
        </w:rPr>
        <w:t xml:space="preserve"> to maintain prod</w:t>
      </w:r>
      <w:r w:rsidR="001C7CC8">
        <w:rPr>
          <w:sz w:val="20"/>
        </w:rPr>
        <w:t>uctivity.  The nuts were also used as a</w:t>
      </w:r>
      <w:r>
        <w:rPr>
          <w:sz w:val="20"/>
        </w:rPr>
        <w:t xml:space="preserve"> trade item among tribes because of their sporadic distribution.</w:t>
      </w:r>
      <w:r w:rsidRPr="00CD6FB4">
        <w:rPr>
          <w:sz w:val="20"/>
        </w:rPr>
        <w:t xml:space="preserve">  </w:t>
      </w:r>
    </w:p>
    <w:p w:rsidR="00CD49CC" w:rsidRPr="00561A8A" w:rsidRDefault="00CD49CC" w:rsidP="007619F7">
      <w:pPr>
        <w:pStyle w:val="Heading3"/>
        <w:spacing w:before="120"/>
        <w:rPr>
          <w:i/>
          <w:iCs/>
        </w:rPr>
      </w:pPr>
      <w:r w:rsidRPr="00561A8A">
        <w:t>Status</w:t>
      </w:r>
    </w:p>
    <w:p w:rsidR="00CD49CC" w:rsidRPr="0093726C" w:rsidRDefault="0093726C" w:rsidP="0093726C">
      <w:pPr>
        <w:pStyle w:val="NRCSInstructionComments"/>
        <w:rPr>
          <w:i w:val="0"/>
        </w:rPr>
      </w:pPr>
      <w:r w:rsidRPr="0093726C">
        <w:rPr>
          <w:i w:val="0"/>
        </w:rPr>
        <w:t xml:space="preserve">California hazelnut is listed as a facultative upland species </w:t>
      </w:r>
      <w:r w:rsidR="0065240C">
        <w:rPr>
          <w:i w:val="0"/>
        </w:rPr>
        <w:t xml:space="preserve">in </w:t>
      </w:r>
      <w:r w:rsidRPr="0093726C">
        <w:rPr>
          <w:i w:val="0"/>
        </w:rPr>
        <w:t xml:space="preserve">Oregon and Washington, meaning it usually occurs </w:t>
      </w:r>
      <w:r w:rsidR="00F13585">
        <w:rPr>
          <w:i w:val="0"/>
        </w:rPr>
        <w:t xml:space="preserve">in </w:t>
      </w:r>
      <w:r>
        <w:rPr>
          <w:i w:val="0"/>
        </w:rPr>
        <w:t>non-wetlands,</w:t>
      </w:r>
      <w:r w:rsidRPr="0093726C">
        <w:rPr>
          <w:i w:val="0"/>
        </w:rPr>
        <w:t xml:space="preserve"> but </w:t>
      </w:r>
      <w:r>
        <w:rPr>
          <w:i w:val="0"/>
        </w:rPr>
        <w:t>is</w:t>
      </w:r>
      <w:r w:rsidRPr="0093726C">
        <w:rPr>
          <w:i w:val="0"/>
        </w:rPr>
        <w:t xml:space="preserve"> occasionally </w:t>
      </w:r>
      <w:r>
        <w:rPr>
          <w:i w:val="0"/>
        </w:rPr>
        <w:t xml:space="preserve">found </w:t>
      </w:r>
      <w:r w:rsidR="00F13585">
        <w:rPr>
          <w:i w:val="0"/>
        </w:rPr>
        <w:t>i</w:t>
      </w:r>
      <w:r w:rsidR="00F13585" w:rsidRPr="0093726C">
        <w:rPr>
          <w:i w:val="0"/>
        </w:rPr>
        <w:t xml:space="preserve">n </w:t>
      </w:r>
      <w:r w:rsidRPr="0093726C">
        <w:rPr>
          <w:i w:val="0"/>
        </w:rPr>
        <w:t>wetlands.</w:t>
      </w:r>
      <w:r>
        <w:rPr>
          <w:i w:val="0"/>
        </w:rPr>
        <w:t xml:space="preserve">  </w:t>
      </w:r>
      <w:r w:rsidR="00CD49CC" w:rsidRPr="0093726C">
        <w:rPr>
          <w:i w:val="0"/>
        </w:rPr>
        <w:t>Please consult the PLANTS Web site and your State Department of Natural Resources for this plant’s current status (</w:t>
      </w:r>
      <w:r w:rsidR="000F3296" w:rsidRPr="0093726C">
        <w:rPr>
          <w:i w:val="0"/>
        </w:rPr>
        <w:t>e.g.,</w:t>
      </w:r>
      <w:r w:rsidR="00CD49CC" w:rsidRPr="0093726C">
        <w:rPr>
          <w:i w:val="0"/>
        </w:rPr>
        <w:t xml:space="preserve"> threatened or endangered species, state noxious status, and wetland indicator values).</w:t>
      </w:r>
    </w:p>
    <w:p w:rsidR="00CD49CC" w:rsidRPr="00561A8A" w:rsidRDefault="00CD49CC" w:rsidP="007619F7">
      <w:pPr>
        <w:pStyle w:val="Heading3"/>
        <w:spacing w:before="120"/>
        <w:rPr>
          <w:i/>
          <w:iCs/>
        </w:rPr>
      </w:pPr>
      <w:r w:rsidRPr="00561A8A">
        <w:t>Description</w:t>
      </w:r>
      <w:r w:rsidR="0018267D" w:rsidRPr="00561A8A">
        <w:t xml:space="preserve"> and Adaptation</w:t>
      </w:r>
    </w:p>
    <w:p w:rsidR="00F003F2" w:rsidRDefault="00DA289D">
      <w:pPr>
        <w:pStyle w:val="NRCSBodyText"/>
      </w:pPr>
      <w:r>
        <w:t>Birch family (Betulaceae)</w:t>
      </w:r>
      <w:r w:rsidR="001B37BC">
        <w:t xml:space="preserve">: </w:t>
      </w:r>
      <w:r w:rsidRPr="00CD6FB4">
        <w:t>Native</w:t>
      </w:r>
      <w:r w:rsidR="005B6FA4">
        <w:t>, deciduous</w:t>
      </w:r>
      <w:r w:rsidRPr="00CD6FB4">
        <w:t xml:space="preserve"> shrubs or small trees growing </w:t>
      </w:r>
      <w:r w:rsidR="0065240C">
        <w:t>3</w:t>
      </w:r>
      <w:r w:rsidR="004763AA">
        <w:t xml:space="preserve"> to </w:t>
      </w:r>
      <w:r w:rsidR="00504FF3">
        <w:t>5</w:t>
      </w:r>
      <w:r w:rsidR="004763AA">
        <w:t>0 feet</w:t>
      </w:r>
      <w:r w:rsidR="00C10936">
        <w:t xml:space="preserve"> tall and</w:t>
      </w:r>
      <w:r w:rsidRPr="00CD6FB4">
        <w:t xml:space="preserve"> forming thickets; main stems straight, with spreading, ascending branches, </w:t>
      </w:r>
      <w:r w:rsidR="005B6FA4">
        <w:t>and</w:t>
      </w:r>
      <w:r w:rsidRPr="00CD6FB4">
        <w:t xml:space="preserve"> light brown</w:t>
      </w:r>
      <w:r w:rsidR="005B6FA4" w:rsidRPr="005B6FA4">
        <w:t xml:space="preserve"> </w:t>
      </w:r>
      <w:r w:rsidR="005B6FA4" w:rsidRPr="00CD6FB4">
        <w:t>twigs</w:t>
      </w:r>
      <w:r w:rsidR="005B6FA4">
        <w:t xml:space="preserve"> that are</w:t>
      </w:r>
      <w:r w:rsidRPr="00CD6FB4">
        <w:t xml:space="preserve"> </w:t>
      </w:r>
      <w:r w:rsidR="006144F7">
        <w:t>often</w:t>
      </w:r>
      <w:r w:rsidRPr="00CD6FB4">
        <w:t xml:space="preserve"> </w:t>
      </w:r>
      <w:r w:rsidR="006144F7">
        <w:t>glandular-hairy</w:t>
      </w:r>
      <w:r w:rsidR="00F816D1">
        <w:t xml:space="preserve"> when young</w:t>
      </w:r>
      <w:r w:rsidRPr="00CD6FB4">
        <w:t xml:space="preserve">.  Leaves are </w:t>
      </w:r>
      <w:r w:rsidR="005B6FA4">
        <w:t>simple</w:t>
      </w:r>
      <w:r w:rsidRPr="00CD6FB4">
        <w:t>, alternate,</w:t>
      </w:r>
      <w:r w:rsidR="00F816D1">
        <w:t xml:space="preserve"> </w:t>
      </w:r>
      <w:r w:rsidR="006144F7">
        <w:t>often velvety-</w:t>
      </w:r>
      <w:r w:rsidR="00F816D1">
        <w:t>hairy,</w:t>
      </w:r>
      <w:r w:rsidR="0065240C" w:rsidRPr="0065240C">
        <w:t xml:space="preserve"> </w:t>
      </w:r>
      <w:r w:rsidR="0065240C">
        <w:t>paler below than above,</w:t>
      </w:r>
      <w:r w:rsidRPr="00CD6FB4">
        <w:t xml:space="preserve"> nearly round to ovate</w:t>
      </w:r>
      <w:r w:rsidR="006144F7">
        <w:t xml:space="preserve">, </w:t>
      </w:r>
      <w:r w:rsidR="005B6FA4">
        <w:t>1.6</w:t>
      </w:r>
      <w:r w:rsidR="000E062E" w:rsidRPr="00CD6FB4">
        <w:t>-</w:t>
      </w:r>
      <w:r w:rsidR="000E062E">
        <w:t>4</w:t>
      </w:r>
      <w:r w:rsidR="000E062E" w:rsidRPr="00CD6FB4">
        <w:t xml:space="preserve"> </w:t>
      </w:r>
      <w:r w:rsidR="000E062E">
        <w:t>inches</w:t>
      </w:r>
      <w:r w:rsidR="000E062E" w:rsidRPr="00CD6FB4">
        <w:t xml:space="preserve"> long, </w:t>
      </w:r>
      <w:r w:rsidR="006144F7">
        <w:t xml:space="preserve">with </w:t>
      </w:r>
    </w:p>
    <w:p w:rsidR="00F003F2" w:rsidRDefault="00F003F2">
      <w:pPr>
        <w:pStyle w:val="NRCSBodyText"/>
      </w:pPr>
    </w:p>
    <w:p w:rsidR="00615070" w:rsidRDefault="00F003F2" w:rsidP="00F003F2">
      <w:pPr>
        <w:pStyle w:val="NRCSBodyTex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.45pt;margin-top:230.6pt;width:143.8pt;height:18.4pt;z-index:251661824" stroked="f">
            <v:textbox style="mso-fit-shape-to-text:t" inset="0,0,0,0">
              <w:txbxContent>
                <w:p w:rsidR="0083525B" w:rsidRPr="00C12209" w:rsidRDefault="0083525B" w:rsidP="009C2B5F">
                  <w:pPr>
                    <w:pStyle w:val="CaptionNRCS"/>
                    <w:rPr>
                      <w:sz w:val="20"/>
                      <w:szCs w:val="20"/>
                    </w:rPr>
                  </w:pPr>
                  <w:proofErr w:type="gramStart"/>
                  <w:r>
                    <w:t>Reprinted with permission of University of Washington Press.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4445</wp:posOffset>
            </wp:positionV>
            <wp:extent cx="1826895" cy="2828925"/>
            <wp:effectExtent l="19050" t="0" r="1905" b="0"/>
            <wp:wrapSquare wrapText="bothSides"/>
            <wp:docPr id="7" name="Picture 11" descr="Botanical line drawing of California hazelnut fruits, leaves and catkins.  Drawing by Jeanne R. Janish, copyright 1964, Vascular Plants of the Pacific Northwest, University of Washington Pr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COC_Hitchcock.flora.sm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DA289D" w:rsidRPr="00CD6FB4">
        <w:t>doubly</w:t>
      </w:r>
      <w:proofErr w:type="gramEnd"/>
      <w:r w:rsidR="00DA289D" w:rsidRPr="00CD6FB4">
        <w:t xml:space="preserve"> </w:t>
      </w:r>
      <w:r w:rsidR="005B6FA4">
        <w:t xml:space="preserve">toothed </w:t>
      </w:r>
      <w:r w:rsidR="006144F7">
        <w:t>margins</w:t>
      </w:r>
      <w:r w:rsidR="00DA289D" w:rsidRPr="00CD6FB4">
        <w:t>.  Male and female flowers are separate, but both types</w:t>
      </w:r>
      <w:r w:rsidR="000E062E">
        <w:t xml:space="preserve"> are</w:t>
      </w:r>
      <w:r w:rsidR="00DA289D" w:rsidRPr="00CD6FB4">
        <w:t xml:space="preserve"> present on each plant</w:t>
      </w:r>
      <w:r w:rsidR="000E062E">
        <w:t>.  M</w:t>
      </w:r>
      <w:r w:rsidR="00DA289D" w:rsidRPr="00CD6FB4">
        <w:t xml:space="preserve">ale flowers </w:t>
      </w:r>
      <w:r w:rsidR="000E062E">
        <w:t xml:space="preserve">are </w:t>
      </w:r>
      <w:r w:rsidR="00DA289D" w:rsidRPr="00CD6FB4">
        <w:t xml:space="preserve">numerous in long, </w:t>
      </w:r>
      <w:r w:rsidR="009463D3">
        <w:t>hanging</w:t>
      </w:r>
      <w:r w:rsidR="00DA289D" w:rsidRPr="00CD6FB4">
        <w:t xml:space="preserve"> stalks (catkins) </w:t>
      </w:r>
      <w:r w:rsidR="004763AA">
        <w:t>2</w:t>
      </w:r>
      <w:r w:rsidR="00DA289D" w:rsidRPr="00CD6FB4">
        <w:t>-</w:t>
      </w:r>
      <w:r w:rsidR="004763AA">
        <w:t>3</w:t>
      </w:r>
      <w:r w:rsidR="00DA289D" w:rsidRPr="00CD6FB4">
        <w:t xml:space="preserve"> </w:t>
      </w:r>
      <w:r w:rsidR="005B6FA4">
        <w:t>inches</w:t>
      </w:r>
      <w:r w:rsidR="0065240C">
        <w:t xml:space="preserve"> long, in clusters of 2 or </w:t>
      </w:r>
      <w:r w:rsidR="00DA289D" w:rsidRPr="00CD6FB4">
        <w:t xml:space="preserve">3 near branch tips, appearing in the fall but opening </w:t>
      </w:r>
      <w:r w:rsidR="000E062E">
        <w:t xml:space="preserve">early </w:t>
      </w:r>
      <w:r w:rsidR="00DA289D" w:rsidRPr="00CD6FB4">
        <w:t>the following spr</w:t>
      </w:r>
      <w:r w:rsidR="000E062E">
        <w:t>ing (J</w:t>
      </w:r>
      <w:r w:rsidR="005B6FA4">
        <w:t>an.-Mar.) before leaves develop.  F</w:t>
      </w:r>
      <w:r w:rsidR="000E062E">
        <w:t>emale flowers</w:t>
      </w:r>
      <w:r w:rsidR="00DA289D" w:rsidRPr="00CD6FB4">
        <w:t xml:space="preserve"> </w:t>
      </w:r>
      <w:r w:rsidR="005B6FA4">
        <w:t xml:space="preserve">are </w:t>
      </w:r>
      <w:r w:rsidR="00DA289D" w:rsidRPr="00CD6FB4">
        <w:t>several in a scaly bud, tiny and inconspicuous</w:t>
      </w:r>
      <w:r w:rsidR="00504FF3">
        <w:t>,</w:t>
      </w:r>
      <w:r w:rsidR="00DA289D" w:rsidRPr="00CD6FB4">
        <w:t xml:space="preserve"> with only bright red stigma and styles protruding fro</w:t>
      </w:r>
      <w:r w:rsidR="00504FF3">
        <w:t>m the otherwise gray-brown buds</w:t>
      </w:r>
      <w:r w:rsidR="00DA289D" w:rsidRPr="00CD6FB4">
        <w:t xml:space="preserve"> near the </w:t>
      </w:r>
      <w:r w:rsidR="005B6FA4">
        <w:t>end of the</w:t>
      </w:r>
      <w:r w:rsidR="00AD3E3C">
        <w:t xml:space="preserve"> </w:t>
      </w:r>
      <w:r w:rsidR="005B6FA4">
        <w:t>twigs.  Fruit is a hard-shelled,</w:t>
      </w:r>
      <w:r w:rsidR="00DA289D" w:rsidRPr="00CD6FB4">
        <w:t xml:space="preserve"> acorn-like nut </w:t>
      </w:r>
      <w:r w:rsidR="004763AA">
        <w:t>½</w:t>
      </w:r>
      <w:r w:rsidR="00DE1F81">
        <w:t xml:space="preserve"> - ¾ </w:t>
      </w:r>
      <w:r w:rsidR="005B6FA4">
        <w:t>inch</w:t>
      </w:r>
      <w:r w:rsidR="00DA289D" w:rsidRPr="00CD6FB4">
        <w:t xml:space="preserve"> in diamet</w:t>
      </w:r>
      <w:r w:rsidR="005B6FA4">
        <w:t>er, completely concealed by two</w:t>
      </w:r>
      <w:r w:rsidR="00DE1F81">
        <w:t xml:space="preserve"> leafy, coarsely toothed, husk-like</w:t>
      </w:r>
      <w:r w:rsidR="00DA289D" w:rsidRPr="00CD6FB4">
        <w:t xml:space="preserve"> bracts fused at the tip and forming an extended tubular beak.</w:t>
      </w:r>
      <w:r w:rsidR="004A0CEE">
        <w:t xml:space="preserve">  </w:t>
      </w:r>
      <w:r w:rsidR="002869FB">
        <w:t>California hazelnut</w:t>
      </w:r>
      <w:r w:rsidR="001911EB">
        <w:t xml:space="preserve"> typically has glandular hairs on twigs and petioles</w:t>
      </w:r>
      <w:r w:rsidR="001911EB" w:rsidRPr="001911EB">
        <w:t xml:space="preserve"> </w:t>
      </w:r>
      <w:r w:rsidR="001911EB">
        <w:t xml:space="preserve">and has a shorter husk </w:t>
      </w:r>
      <w:r w:rsidR="001911EB">
        <w:lastRenderedPageBreak/>
        <w:t>beak (beak length usually less than twice nut length), whereas</w:t>
      </w:r>
      <w:r w:rsidR="002869FB">
        <w:t xml:space="preserve"> the eastern beaked hazelnut (</w:t>
      </w:r>
      <w:r w:rsidR="002869FB" w:rsidRPr="002869FB">
        <w:rPr>
          <w:i/>
        </w:rPr>
        <w:t xml:space="preserve">C. cornuta </w:t>
      </w:r>
      <w:r w:rsidR="002869FB">
        <w:t xml:space="preserve">var. </w:t>
      </w:r>
      <w:r w:rsidR="002869FB" w:rsidRPr="002869FB">
        <w:rPr>
          <w:i/>
        </w:rPr>
        <w:t>cornuta</w:t>
      </w:r>
      <w:r w:rsidR="002869FB">
        <w:t xml:space="preserve">) </w:t>
      </w:r>
      <w:r w:rsidR="001911EB">
        <w:t>lacks glandular hairs on twigs and petioles and has a longer beak (two times or more nut length).</w:t>
      </w:r>
      <w:r w:rsidR="001911EB" w:rsidRPr="00CD6FB4">
        <w:t xml:space="preserve"> </w:t>
      </w:r>
      <w:r w:rsidR="00023834">
        <w:t>,</w:t>
      </w:r>
      <w:r w:rsidR="002869FB">
        <w:t xml:space="preserve"> </w:t>
      </w:r>
      <w:r w:rsidR="00DE1F81">
        <w:t>.</w:t>
      </w:r>
      <w:r w:rsidR="00DA289D" w:rsidRPr="00CD6FB4">
        <w:t xml:space="preserve"> </w:t>
      </w:r>
      <w:r w:rsidR="000709B3">
        <w:t xml:space="preserve"> </w:t>
      </w:r>
      <w:r w:rsidR="000709B3" w:rsidRPr="00123812">
        <w:t xml:space="preserve"> </w:t>
      </w:r>
      <w:r w:rsidR="00396A31">
        <w:t>The European hazelnut (</w:t>
      </w:r>
      <w:r w:rsidR="00472F3D" w:rsidRPr="00472F3D">
        <w:rPr>
          <w:i/>
        </w:rPr>
        <w:t>C. avellana</w:t>
      </w:r>
      <w:r w:rsidR="00396A31">
        <w:t xml:space="preserve">) can </w:t>
      </w:r>
      <w:r w:rsidR="001D1768">
        <w:t xml:space="preserve">generally </w:t>
      </w:r>
      <w:r w:rsidR="00396A31">
        <w:t>be distinguished from beaked hazelnuts by the exposed nuts in the invol</w:t>
      </w:r>
      <w:r w:rsidR="00AC1A7B">
        <w:t>ucral</w:t>
      </w:r>
      <w:r w:rsidR="00396A31">
        <w:t xml:space="preserve"> bracts</w:t>
      </w:r>
      <w:r w:rsidR="001D1768">
        <w:t xml:space="preserve"> (husks), although newer varieties of hazelnuts are being </w:t>
      </w:r>
      <w:r w:rsidR="0039093A">
        <w:t>inter</w:t>
      </w:r>
      <w:r w:rsidR="001D1768">
        <w:t xml:space="preserve">bred with </w:t>
      </w:r>
      <w:r w:rsidR="0039093A">
        <w:t xml:space="preserve">the </w:t>
      </w:r>
      <w:r w:rsidR="001D1768">
        <w:t xml:space="preserve">native hazelnuts and </w:t>
      </w:r>
      <w:r w:rsidR="0039093A">
        <w:t xml:space="preserve">will </w:t>
      </w:r>
      <w:r w:rsidR="001D1768">
        <w:t>show intermediate traits.</w:t>
      </w:r>
    </w:p>
    <w:p w:rsidR="006C4D9B" w:rsidRPr="000709B3" w:rsidRDefault="006C4D9B" w:rsidP="001B37BC">
      <w:pPr>
        <w:pStyle w:val="NRCSBodyText"/>
        <w:spacing w:before="120"/>
      </w:pPr>
      <w:r>
        <w:t>California hazelnut does well in full sun to full shade, and prefers moist but well-drained, loamy, acid soils with plenty of organic matter; it tolerates clay but not saturated soils.</w:t>
      </w:r>
      <w:r w:rsidR="00E114F1">
        <w:t xml:space="preserve">  Plants are winter hardy to 0°</w:t>
      </w:r>
      <w:r>
        <w:t>F</w:t>
      </w:r>
      <w:r w:rsidR="009B230F">
        <w:t>, and sprout readily from the root crown after top-kill by fire or other disturbance</w:t>
      </w:r>
      <w:r>
        <w:t>.  It typically occupies d</w:t>
      </w:r>
      <w:r w:rsidRPr="00123812">
        <w:t>amp rocky slopes and stream banks</w:t>
      </w:r>
      <w:r>
        <w:t xml:space="preserve"> in the understory of coniferous</w:t>
      </w:r>
      <w:r w:rsidR="0031750B">
        <w:t xml:space="preserve"> or mixed hardwood</w:t>
      </w:r>
      <w:r>
        <w:t xml:space="preserve"> forests</w:t>
      </w:r>
      <w:r w:rsidRPr="00123812">
        <w:t xml:space="preserve"> </w:t>
      </w:r>
      <w:r>
        <w:t>at elevations up to 8000 feet</w:t>
      </w:r>
      <w:r w:rsidR="002B0720">
        <w:t xml:space="preserve"> in zones with mean annual precipitation of 14 to 100 inches.  Distribution ranges</w:t>
      </w:r>
      <w:r>
        <w:t xml:space="preserve"> from western</w:t>
      </w:r>
      <w:r w:rsidRPr="00123812">
        <w:t xml:space="preserve"> </w:t>
      </w:r>
      <w:r>
        <w:t>British Columbia</w:t>
      </w:r>
      <w:r w:rsidR="0031750B">
        <w:t>,</w:t>
      </w:r>
      <w:r>
        <w:t xml:space="preserve"> </w:t>
      </w:r>
      <w:r w:rsidR="00752484">
        <w:t>Washington and Oregon to</w:t>
      </w:r>
      <w:r>
        <w:t xml:space="preserve"> California</w:t>
      </w:r>
      <w:r w:rsidR="00752484">
        <w:t xml:space="preserve"> (see map below)</w:t>
      </w:r>
      <w:r w:rsidRPr="00123812">
        <w:t>.</w:t>
      </w:r>
      <w:r>
        <w:t xml:space="preserve">  </w:t>
      </w:r>
      <w:r w:rsidRPr="00C430F6">
        <w:t xml:space="preserve">For </w:t>
      </w:r>
      <w:r>
        <w:t>updated</w:t>
      </w:r>
      <w:r w:rsidRPr="00C430F6">
        <w:t xml:space="preserve"> distribution, please consult the Plant Profile page</w:t>
      </w:r>
      <w:r w:rsidRPr="001D1848">
        <w:t xml:space="preserve"> for this species on the PLANTS Web site.</w:t>
      </w:r>
    </w:p>
    <w:p w:rsidR="003C5000" w:rsidRDefault="003F1FFC" w:rsidP="002869FB">
      <w:pPr>
        <w:tabs>
          <w:tab w:val="left" w:pos="2430"/>
        </w:tabs>
        <w:jc w:val="left"/>
      </w:pPr>
      <w:r w:rsidRPr="00504FF3">
        <w:rPr>
          <w:noProof/>
        </w:rPr>
        <w:drawing>
          <wp:inline distT="0" distB="0" distL="0" distR="0">
            <wp:extent cx="2536753" cy="2380646"/>
            <wp:effectExtent l="19050" t="0" r="0" b="0"/>
            <wp:docPr id="1" name="Picture 1" descr="Distribution map of California hazelnut from Flora of North America Association (www.eFloras.org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ribution map from USDA-NRCS PLANTS Databas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753" cy="238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000" w:rsidRDefault="00123812" w:rsidP="00912A3F">
      <w:pPr>
        <w:pStyle w:val="CaptionNRCS"/>
      </w:pPr>
      <w:proofErr w:type="gramStart"/>
      <w:r>
        <w:t>California hazelnut</w:t>
      </w:r>
      <w:r w:rsidR="003C5000">
        <w:t xml:space="preserve"> distribution</w:t>
      </w:r>
      <w:r w:rsidR="008A2379">
        <w:t xml:space="preserve"> map</w:t>
      </w:r>
      <w:r w:rsidR="003C5000">
        <w:t xml:space="preserve"> </w:t>
      </w:r>
      <w:r w:rsidR="008A2379">
        <w:t>c</w:t>
      </w:r>
      <w:r w:rsidR="008A2379" w:rsidRPr="00623F88">
        <w:t>ourtesy of the Flora of North America Association</w:t>
      </w:r>
      <w:r w:rsidR="003C5000">
        <w:t>.</w:t>
      </w:r>
      <w:proofErr w:type="gramEnd"/>
    </w:p>
    <w:p w:rsidR="00CD49CC" w:rsidRDefault="00CD49CC" w:rsidP="007619F7">
      <w:pPr>
        <w:pStyle w:val="Heading3"/>
        <w:spacing w:before="120"/>
      </w:pPr>
      <w:r w:rsidRPr="00561A8A">
        <w:t>Establishment</w:t>
      </w:r>
    </w:p>
    <w:p w:rsidR="002F210F" w:rsidRPr="002F210F" w:rsidRDefault="004D7945" w:rsidP="002F210F">
      <w:pPr>
        <w:pStyle w:val="NRCSBodyText"/>
      </w:pPr>
      <w:r>
        <w:t>Propagation is easiest</w:t>
      </w:r>
      <w:r w:rsidR="002F210F">
        <w:t xml:space="preserve"> from seed, but seeds must be harvested early</w:t>
      </w:r>
      <w:r>
        <w:t>,</w:t>
      </w:r>
      <w:r w:rsidR="002F210F">
        <w:t xml:space="preserve"> </w:t>
      </w:r>
      <w:r>
        <w:t>just before they ripen and while husks are still a bit green</w:t>
      </w:r>
      <w:r w:rsidR="002F210F">
        <w:t xml:space="preserve"> (</w:t>
      </w:r>
      <w:r w:rsidR="00C24D66">
        <w:t>Jul. to Oct</w:t>
      </w:r>
      <w:r w:rsidR="00030E15">
        <w:t>.</w:t>
      </w:r>
      <w:r w:rsidR="000A4C9B">
        <w:t xml:space="preserve"> depending on location</w:t>
      </w:r>
      <w:r w:rsidR="00030E15">
        <w:t>)</w:t>
      </w:r>
      <w:r>
        <w:t>,</w:t>
      </w:r>
      <w:r w:rsidR="00030E15">
        <w:t xml:space="preserve"> or squirrels will harvest the entire crop.  Allow the nuts to ripen and dry before sowing; husks will turn brown and can be left on or removed before planting.  Sow nuts</w:t>
      </w:r>
      <w:r w:rsidR="000A4C9B">
        <w:t xml:space="preserve"> about 1 inch deep</w:t>
      </w:r>
      <w:r w:rsidR="00030E15">
        <w:t xml:space="preserve"> outdoors in the fall, or cold stratify for 2-3 months to break seed dormancy</w:t>
      </w:r>
      <w:r w:rsidR="000A4C9B">
        <w:t xml:space="preserve"> prior to spring sowing</w:t>
      </w:r>
      <w:r w:rsidR="00030E15">
        <w:t>.</w:t>
      </w:r>
      <w:r w:rsidR="000A4C9B">
        <w:t xml:space="preserve">  There are approximately 410 seeds per pound</w:t>
      </w:r>
      <w:r w:rsidR="0031750B">
        <w:t>,</w:t>
      </w:r>
      <w:r w:rsidR="004D51A7">
        <w:t xml:space="preserve"> and </w:t>
      </w:r>
      <w:r w:rsidR="0031750B">
        <w:t xml:space="preserve">seed </w:t>
      </w:r>
      <w:r w:rsidR="004D51A7">
        <w:t>viability is about one year</w:t>
      </w:r>
      <w:r w:rsidR="00C356B3">
        <w:t>.</w:t>
      </w:r>
      <w:r w:rsidR="00030E15">
        <w:t xml:space="preserve">  Plants can also be </w:t>
      </w:r>
      <w:r>
        <w:t xml:space="preserve">vegetatively </w:t>
      </w:r>
      <w:r w:rsidR="00030E15">
        <w:t>propagated by transplanting suckers</w:t>
      </w:r>
      <w:r>
        <w:t xml:space="preserve"> from existing plants in late winter or early spring,</w:t>
      </w:r>
      <w:r w:rsidR="00030E15">
        <w:t xml:space="preserve"> or layering</w:t>
      </w:r>
      <w:r>
        <w:t xml:space="preserve"> in the fall</w:t>
      </w:r>
      <w:r w:rsidR="00030E15">
        <w:t xml:space="preserve"> </w:t>
      </w:r>
      <w:r>
        <w:t>by nicking a branch,</w:t>
      </w:r>
      <w:r w:rsidR="00247334">
        <w:t xml:space="preserve"> then</w:t>
      </w:r>
      <w:r>
        <w:t xml:space="preserve"> bending and burying the nick until roots form</w:t>
      </w:r>
      <w:r w:rsidR="00030E15">
        <w:t>.  In</w:t>
      </w:r>
      <w:r w:rsidR="00E61E78">
        <w:t xml:space="preserve"> an irrigated </w:t>
      </w:r>
      <w:r w:rsidR="00247334">
        <w:t xml:space="preserve">sandy loam </w:t>
      </w:r>
      <w:r w:rsidR="00E61E78">
        <w:t xml:space="preserve">nursery bed </w:t>
      </w:r>
      <w:r w:rsidR="0094225D">
        <w:t>rooting trial, hardwood cutting</w:t>
      </w:r>
      <w:r w:rsidR="00E61E78">
        <w:t xml:space="preserve"> rooting success was about 60%</w:t>
      </w:r>
      <w:r w:rsidR="00E61E78" w:rsidRPr="00E61E78">
        <w:t xml:space="preserve"> </w:t>
      </w:r>
      <w:r w:rsidR="00E61E78">
        <w:t xml:space="preserve">regardless of treatment with </w:t>
      </w:r>
      <w:r w:rsidR="0094225D">
        <w:t>Wood’s r</w:t>
      </w:r>
      <w:r w:rsidR="00E61E78">
        <w:t>ooting</w:t>
      </w:r>
      <w:r w:rsidR="0094225D">
        <w:t xml:space="preserve"> c</w:t>
      </w:r>
      <w:r w:rsidR="00E61E78">
        <w:t>ompound</w:t>
      </w:r>
      <w:r w:rsidR="0094225D">
        <w:t xml:space="preserve"> (WRC)</w:t>
      </w:r>
      <w:r w:rsidR="00E61E78">
        <w:t xml:space="preserve">. </w:t>
      </w:r>
      <w:r w:rsidR="00030E15">
        <w:t xml:space="preserve"> </w:t>
      </w:r>
      <w:r w:rsidR="0094225D">
        <w:t>In a related trial, hardwoo</w:t>
      </w:r>
      <w:r w:rsidR="00247334">
        <w:t>d cuttings s</w:t>
      </w:r>
      <w:r w:rsidR="0094225D">
        <w:t xml:space="preserve">howed poorer performance, with only 27% rooting on a </w:t>
      </w:r>
      <w:r w:rsidR="00030E15">
        <w:t>greenhouse</w:t>
      </w:r>
      <w:r w:rsidR="0094225D">
        <w:t xml:space="preserve"> mist bench (perlite), </w:t>
      </w:r>
      <w:r w:rsidR="0094225D">
        <w:lastRenderedPageBreak/>
        <w:t>9% rooting on a moderately well-drained silt loam farm field,</w:t>
      </w:r>
      <w:r w:rsidR="00030E15">
        <w:t xml:space="preserve"> and </w:t>
      </w:r>
      <w:r w:rsidR="0094225D">
        <w:t>no rooting in an artificial pond, again with no significant effect of WRC.</w:t>
      </w:r>
      <w:r w:rsidR="00247334">
        <w:t xml:space="preserve">  Results may vary by </w:t>
      </w:r>
      <w:r w:rsidR="000F5DCA">
        <w:t>climate.</w:t>
      </w:r>
      <w:r w:rsidR="00030E15">
        <w:t xml:space="preserve"> </w:t>
      </w:r>
    </w:p>
    <w:p w:rsidR="00CD49CC" w:rsidRDefault="00CD49CC" w:rsidP="007619F7">
      <w:pPr>
        <w:pStyle w:val="Heading3"/>
        <w:spacing w:before="120"/>
      </w:pPr>
      <w:r w:rsidRPr="00561A8A">
        <w:t>Management</w:t>
      </w:r>
    </w:p>
    <w:p w:rsidR="00952860" w:rsidRPr="00952860" w:rsidRDefault="00952860" w:rsidP="00952860">
      <w:pPr>
        <w:pStyle w:val="NRCSBodyText"/>
      </w:pPr>
      <w:r>
        <w:t>California hazelnut</w:t>
      </w:r>
      <w:r w:rsidR="002F210F">
        <w:t xml:space="preserve"> may need to be watered during the first year or two, but</w:t>
      </w:r>
      <w:r>
        <w:t xml:space="preserve"> requires little management once established.  Optional pruning to </w:t>
      </w:r>
      <w:r w:rsidR="003A4E3F">
        <w:t xml:space="preserve">remove suckers and </w:t>
      </w:r>
      <w:r>
        <w:t>enhance the shape for landscape plantings should be done in the winter when plants are dormant.</w:t>
      </w:r>
    </w:p>
    <w:p w:rsidR="00CD49CC" w:rsidRDefault="00CD49CC" w:rsidP="007619F7">
      <w:pPr>
        <w:pStyle w:val="Heading3"/>
        <w:spacing w:before="120"/>
      </w:pPr>
      <w:r w:rsidRPr="00561A8A">
        <w:t>Pests and Potential Problems</w:t>
      </w:r>
    </w:p>
    <w:p w:rsidR="00952860" w:rsidRPr="00952860" w:rsidRDefault="003670EE" w:rsidP="00952860">
      <w:pPr>
        <w:pStyle w:val="NRCSBodyText"/>
      </w:pPr>
      <w:r>
        <w:t>Eastern filbert blight</w:t>
      </w:r>
      <w:r w:rsidR="00C2795F">
        <w:t>,</w:t>
      </w:r>
      <w:r w:rsidR="00C2795F" w:rsidRPr="00C2795F">
        <w:t xml:space="preserve"> </w:t>
      </w:r>
      <w:r w:rsidR="00C2795F">
        <w:t xml:space="preserve">caused by the fungus </w:t>
      </w:r>
      <w:r w:rsidR="00C2795F" w:rsidRPr="00E356E5">
        <w:rPr>
          <w:i/>
        </w:rPr>
        <w:t>Anisogramma anomala</w:t>
      </w:r>
      <w:r w:rsidR="00C2795F">
        <w:rPr>
          <w:i/>
        </w:rPr>
        <w:t>,</w:t>
      </w:r>
      <w:r>
        <w:t xml:space="preserve"> is a </w:t>
      </w:r>
      <w:r w:rsidR="00A02B36">
        <w:t xml:space="preserve">growing </w:t>
      </w:r>
      <w:r>
        <w:t>problem for c</w:t>
      </w:r>
      <w:r w:rsidR="003A4E3F">
        <w:t xml:space="preserve">ommercial filbert orchards in the Pacific Northwest </w:t>
      </w:r>
      <w:r w:rsidR="00A02B36">
        <w:t>because of susceptible</w:t>
      </w:r>
      <w:r w:rsidR="003A4E3F">
        <w:t xml:space="preserve"> cultivars of the European species </w:t>
      </w:r>
      <w:r w:rsidR="003A4E3F" w:rsidRPr="003A4E3F">
        <w:rPr>
          <w:i/>
        </w:rPr>
        <w:t>C. avellana</w:t>
      </w:r>
      <w:r w:rsidR="003A4E3F">
        <w:t xml:space="preserve"> (common filbert) and </w:t>
      </w:r>
      <w:r w:rsidR="003A4E3F" w:rsidRPr="003A4E3F">
        <w:rPr>
          <w:i/>
        </w:rPr>
        <w:t>C. maxima</w:t>
      </w:r>
      <w:r>
        <w:t xml:space="preserve"> (giant filbert)</w:t>
      </w:r>
      <w:r w:rsidR="003A4E3F">
        <w:t xml:space="preserve">.  Although the native California hazelnut is resistant to </w:t>
      </w:r>
      <w:r w:rsidR="00E356E5">
        <w:t>EFB</w:t>
      </w:r>
      <w:r w:rsidR="003A4E3F">
        <w:t>, at thi</w:t>
      </w:r>
      <w:r w:rsidR="002869FB">
        <w:t>s time the</w:t>
      </w:r>
      <w:r w:rsidR="003A4E3F">
        <w:t xml:space="preserve"> </w:t>
      </w:r>
      <w:r w:rsidR="00A02B36">
        <w:t xml:space="preserve">import and </w:t>
      </w:r>
      <w:r w:rsidR="003A4E3F">
        <w:t>sale</w:t>
      </w:r>
      <w:r w:rsidR="002869FB">
        <w:t xml:space="preserve"> of all </w:t>
      </w:r>
      <w:r w:rsidR="002869FB" w:rsidRPr="003670EE">
        <w:rPr>
          <w:i/>
        </w:rPr>
        <w:t>Corylus</w:t>
      </w:r>
      <w:r>
        <w:t xml:space="preserve"> species</w:t>
      </w:r>
      <w:r w:rsidR="003A4E3F">
        <w:t xml:space="preserve"> is </w:t>
      </w:r>
      <w:r w:rsidR="00A02B36">
        <w:t>under a Control Area Order</w:t>
      </w:r>
      <w:r w:rsidR="003A4E3F">
        <w:t xml:space="preserve"> in Oregon as a precaution to </w:t>
      </w:r>
      <w:r w:rsidR="00C2795F">
        <w:t>prevent spreading</w:t>
      </w:r>
      <w:r w:rsidR="003A4E3F">
        <w:t xml:space="preserve"> the disease.</w:t>
      </w:r>
    </w:p>
    <w:p w:rsidR="00CD49CC" w:rsidRDefault="00CD49CC" w:rsidP="007619F7">
      <w:pPr>
        <w:pStyle w:val="Heading3"/>
        <w:spacing w:before="120"/>
      </w:pPr>
      <w:r w:rsidRPr="00561A8A">
        <w:t>Environmental Concerns</w:t>
      </w:r>
    </w:p>
    <w:p w:rsidR="00F0149C" w:rsidRDefault="00165B99" w:rsidP="0074131F">
      <w:pPr>
        <w:pStyle w:val="NRCSBodyText"/>
      </w:pPr>
      <w:r>
        <w:t>California</w:t>
      </w:r>
      <w:r w:rsidR="00A5772C" w:rsidRPr="00CD6FB4">
        <w:t xml:space="preserve"> hazelnut is </w:t>
      </w:r>
      <w:r w:rsidR="004B2CA4">
        <w:t>sometimes treated with herbicides</w:t>
      </w:r>
      <w:r w:rsidR="00A5772C" w:rsidRPr="00CD6FB4">
        <w:t xml:space="preserve"> </w:t>
      </w:r>
      <w:r w:rsidR="0039093A">
        <w:t xml:space="preserve">in </w:t>
      </w:r>
      <w:r w:rsidR="00A5772C" w:rsidRPr="00CD6FB4">
        <w:t>commercial</w:t>
      </w:r>
      <w:r w:rsidR="0039093A">
        <w:t xml:space="preserve">ly </w:t>
      </w:r>
      <w:r w:rsidR="004B2CA4">
        <w:t>managed forests</w:t>
      </w:r>
      <w:r w:rsidR="00A5772C" w:rsidRPr="00CD6FB4">
        <w:t xml:space="preserve"> </w:t>
      </w:r>
      <w:r w:rsidR="00643DAD">
        <w:t xml:space="preserve">to </w:t>
      </w:r>
      <w:r w:rsidR="004B2CA4">
        <w:t>reduce interference</w:t>
      </w:r>
      <w:r w:rsidR="00A5772C" w:rsidRPr="00CD6FB4">
        <w:t xml:space="preserve"> with</w:t>
      </w:r>
      <w:r w:rsidR="004B2CA4">
        <w:t xml:space="preserve"> establishment and growth of</w:t>
      </w:r>
      <w:r w:rsidR="00A5772C" w:rsidRPr="00CD6FB4">
        <w:t xml:space="preserve"> </w:t>
      </w:r>
      <w:r w:rsidR="004B2CA4">
        <w:t>conifer seedlings</w:t>
      </w:r>
      <w:r w:rsidR="00A5772C" w:rsidRPr="00CD6FB4">
        <w:t>.</w:t>
      </w:r>
    </w:p>
    <w:p w:rsidR="00752484" w:rsidRDefault="00752484" w:rsidP="007619F7">
      <w:pPr>
        <w:pStyle w:val="Heading3"/>
        <w:spacing w:before="120"/>
      </w:pPr>
      <w:r w:rsidRPr="00561A8A">
        <w:t>Cultivars, Improved, and Selected Materials (and area of origin)</w:t>
      </w:r>
    </w:p>
    <w:p w:rsidR="007701EC" w:rsidRPr="002D7A49" w:rsidRDefault="00752484" w:rsidP="00284709">
      <w:pPr>
        <w:pStyle w:val="NRCSBodyText"/>
      </w:pPr>
      <w:r>
        <w:t xml:space="preserve">There are no improved </w:t>
      </w:r>
      <w:r w:rsidRPr="00CD6FB4">
        <w:t xml:space="preserve">cultivars </w:t>
      </w:r>
      <w:r>
        <w:t>of California hazelnut, but seed and container plants are</w:t>
      </w:r>
      <w:r w:rsidR="00E00103" w:rsidRPr="00E00103">
        <w:t xml:space="preserve"> </w:t>
      </w:r>
      <w:r w:rsidR="00247334">
        <w:t>sometimes</w:t>
      </w:r>
      <w:r w:rsidR="00E00103" w:rsidRPr="00E00103">
        <w:t xml:space="preserve"> available from commercial sources</w:t>
      </w:r>
      <w:r w:rsidR="003670EE">
        <w:t xml:space="preserve"> in Washington and California</w:t>
      </w:r>
      <w:r w:rsidR="00E00103" w:rsidRPr="00E00103">
        <w:t>.</w:t>
      </w:r>
      <w:r>
        <w:t xml:space="preserve"> </w:t>
      </w:r>
    </w:p>
    <w:p w:rsidR="00CD49CC" w:rsidRDefault="00CD49CC" w:rsidP="007619F7">
      <w:pPr>
        <w:pStyle w:val="Heading3"/>
        <w:spacing w:before="120"/>
      </w:pPr>
      <w:r w:rsidRPr="00561A8A">
        <w:t xml:space="preserve">Prepared By </w:t>
      </w:r>
    </w:p>
    <w:p w:rsidR="00123812" w:rsidRPr="002B0720" w:rsidRDefault="00C533AB" w:rsidP="00123812">
      <w:pPr>
        <w:pStyle w:val="NRCSBodyText"/>
        <w:rPr>
          <w:i/>
        </w:rPr>
      </w:pPr>
      <w:r w:rsidRPr="002B0720">
        <w:rPr>
          <w:i/>
        </w:rPr>
        <w:t>Anna</w:t>
      </w:r>
      <w:r w:rsidR="00123812" w:rsidRPr="002B0720">
        <w:rPr>
          <w:i/>
        </w:rPr>
        <w:t xml:space="preserve"> Young-Mathews</w:t>
      </w:r>
    </w:p>
    <w:p w:rsidR="00123812" w:rsidRPr="00123812" w:rsidRDefault="00123812" w:rsidP="00123812">
      <w:pPr>
        <w:pStyle w:val="NRCSBodyText"/>
      </w:pPr>
      <w:r>
        <w:t>Corvallis Plant Materials Center</w:t>
      </w:r>
      <w:r w:rsidR="002B0720">
        <w:t>, Corvallis, Oregon</w:t>
      </w:r>
    </w:p>
    <w:p w:rsidR="00CD49CC" w:rsidRPr="00D57FE6" w:rsidRDefault="009C45C1" w:rsidP="007619F7">
      <w:pPr>
        <w:pStyle w:val="Heading3"/>
        <w:spacing w:before="120"/>
      </w:pPr>
      <w:r w:rsidRPr="00D57FE6">
        <w:t>Citation</w:t>
      </w:r>
    </w:p>
    <w:p w:rsidR="00F3785A" w:rsidRDefault="00123812" w:rsidP="003E6391">
      <w:pPr>
        <w:pStyle w:val="NRCSBodyText"/>
        <w:rPr>
          <w:b/>
        </w:rPr>
      </w:pPr>
      <w:bookmarkStart w:id="0" w:name="OLE_LINK3"/>
      <w:bookmarkStart w:id="1" w:name="OLE_LINK4"/>
      <w:proofErr w:type="gramStart"/>
      <w:r>
        <w:t>Young-Mathews, A</w:t>
      </w:r>
      <w:r w:rsidR="00F3785A">
        <w:t xml:space="preserve">. </w:t>
      </w:r>
      <w:r>
        <w:t>2011</w:t>
      </w:r>
      <w:r w:rsidR="00F3785A">
        <w:t>.</w:t>
      </w:r>
      <w:proofErr w:type="gramEnd"/>
      <w:r w:rsidR="00F3785A">
        <w:t xml:space="preserve"> </w:t>
      </w:r>
      <w:proofErr w:type="gramStart"/>
      <w:r w:rsidR="00F3785A">
        <w:t xml:space="preserve">Plant </w:t>
      </w:r>
      <w:r w:rsidR="0038415D">
        <w:t>fact s</w:t>
      </w:r>
      <w:r w:rsidR="00F3785A">
        <w:t>heet</w:t>
      </w:r>
      <w:r w:rsidR="00F3785A" w:rsidRPr="00514BD8">
        <w:t xml:space="preserve"> for </w:t>
      </w:r>
      <w:r>
        <w:t>California hazelnut</w:t>
      </w:r>
      <w:r w:rsidR="00F3785A">
        <w:t xml:space="preserve"> (</w:t>
      </w:r>
      <w:r>
        <w:rPr>
          <w:i/>
        </w:rPr>
        <w:t xml:space="preserve">Corylus cornuta </w:t>
      </w:r>
      <w:r w:rsidRPr="00123812">
        <w:t>var</w:t>
      </w:r>
      <w:r>
        <w:rPr>
          <w:i/>
        </w:rPr>
        <w:t>. californica</w:t>
      </w:r>
      <w:r w:rsidR="00F3785A">
        <w:rPr>
          <w:i/>
        </w:rPr>
        <w:t>)</w:t>
      </w:r>
      <w:r w:rsidR="00F3785A">
        <w:t>.</w:t>
      </w:r>
      <w:proofErr w:type="gramEnd"/>
      <w:r w:rsidR="00F3785A">
        <w:t xml:space="preserve"> </w:t>
      </w:r>
      <w:proofErr w:type="gramStart"/>
      <w:r w:rsidR="00F3785A">
        <w:t xml:space="preserve">USDA-Natural Resources Conservation Service, </w:t>
      </w:r>
      <w:r>
        <w:t>Corvallis Plant Materials Center</w:t>
      </w:r>
      <w:r w:rsidR="002B0720">
        <w:t>,</w:t>
      </w:r>
      <w:r w:rsidR="00F3785A">
        <w:t xml:space="preserve"> </w:t>
      </w:r>
      <w:r>
        <w:t>Corvallis</w:t>
      </w:r>
      <w:r w:rsidR="00F3785A">
        <w:t xml:space="preserve">, </w:t>
      </w:r>
      <w:r>
        <w:t>OR</w:t>
      </w:r>
      <w:r w:rsidR="00F3785A">
        <w:t>.</w:t>
      </w:r>
      <w:proofErr w:type="gramEnd"/>
    </w:p>
    <w:bookmarkEnd w:id="0"/>
    <w:bookmarkEnd w:id="1"/>
    <w:p w:rsidR="00705B62" w:rsidRPr="00705B62" w:rsidRDefault="00705B62" w:rsidP="007619F7">
      <w:pPr>
        <w:pStyle w:val="NRCSBodyText"/>
        <w:spacing w:before="120"/>
        <w:rPr>
          <w:i/>
        </w:rPr>
      </w:pPr>
      <w:r w:rsidRPr="000E3166">
        <w:t xml:space="preserve">Published </w:t>
      </w:r>
      <w:r w:rsidR="00504FF3">
        <w:t>September</w:t>
      </w:r>
      <w:r w:rsidR="00123812" w:rsidRPr="00123812">
        <w:t xml:space="preserve"> 2011</w:t>
      </w:r>
    </w:p>
    <w:p w:rsidR="0072614D" w:rsidRPr="004146BC" w:rsidRDefault="004146BC" w:rsidP="004146BC">
      <w:pPr>
        <w:pStyle w:val="BodytextNRCS"/>
        <w:spacing w:before="120"/>
        <w:rPr>
          <w:sz w:val="14"/>
          <w:szCs w:val="14"/>
        </w:rPr>
      </w:pPr>
      <w:r>
        <w:rPr>
          <w:sz w:val="14"/>
          <w:szCs w:val="14"/>
        </w:rPr>
        <w:t xml:space="preserve">Edited: </w:t>
      </w:r>
      <w:r w:rsidR="00B05552">
        <w:rPr>
          <w:sz w:val="14"/>
          <w:szCs w:val="14"/>
        </w:rPr>
        <w:t>[</w:t>
      </w:r>
      <w:r w:rsidR="00C23E3B">
        <w:rPr>
          <w:sz w:val="14"/>
          <w:szCs w:val="14"/>
        </w:rPr>
        <w:t xml:space="preserve">13Aug2011 dcd; </w:t>
      </w:r>
      <w:r w:rsidR="007619F7" w:rsidRPr="004146BC">
        <w:rPr>
          <w:sz w:val="14"/>
          <w:szCs w:val="14"/>
        </w:rPr>
        <w:t>24Aug2011</w:t>
      </w:r>
      <w:r>
        <w:rPr>
          <w:sz w:val="14"/>
          <w:szCs w:val="14"/>
        </w:rPr>
        <w:t xml:space="preserve"> </w:t>
      </w:r>
      <w:r w:rsidRPr="004146BC">
        <w:rPr>
          <w:sz w:val="14"/>
          <w:szCs w:val="14"/>
        </w:rPr>
        <w:t>klp</w:t>
      </w:r>
      <w:r w:rsidR="00504FF3">
        <w:rPr>
          <w:sz w:val="14"/>
          <w:szCs w:val="14"/>
        </w:rPr>
        <w:t>; 06Sep</w:t>
      </w:r>
      <w:r w:rsidR="00B05552">
        <w:rPr>
          <w:sz w:val="14"/>
          <w:szCs w:val="14"/>
        </w:rPr>
        <w:t>2011 jab</w:t>
      </w:r>
      <w:r w:rsidR="00C94919">
        <w:rPr>
          <w:sz w:val="14"/>
          <w:szCs w:val="14"/>
        </w:rPr>
        <w:t>, 07Nov2011 aym</w:t>
      </w:r>
      <w:r w:rsidR="00B05552">
        <w:rPr>
          <w:sz w:val="14"/>
          <w:szCs w:val="14"/>
        </w:rPr>
        <w:t>]</w:t>
      </w:r>
    </w:p>
    <w:p w:rsidR="00EA4ABE" w:rsidRDefault="006C47E2" w:rsidP="007619F7">
      <w:pPr>
        <w:pStyle w:val="NRCSBodyText"/>
        <w:spacing w:before="120"/>
      </w:pPr>
      <w:r w:rsidRPr="00810C71">
        <w:t>For more information about this and other plants, please contact your local NRCS field office or Conservation District</w:t>
      </w:r>
      <w:r w:rsidR="007D72E1" w:rsidRPr="00810C71">
        <w:t xml:space="preserve"> </w:t>
      </w:r>
      <w:r w:rsidR="00810C71" w:rsidRPr="00810C71">
        <w:t>&lt;</w:t>
      </w:r>
      <w:hyperlink r:id="rId16" w:tooltip="USDA NRCS Web site" w:history="1">
        <w:r w:rsidR="00810C71" w:rsidRPr="00810C71">
          <w:rPr>
            <w:rStyle w:val="Hyperlink"/>
          </w:rPr>
          <w:t>http://</w:t>
        </w:r>
        <w:r w:rsidR="007D72E1" w:rsidRPr="00810C71">
          <w:rPr>
            <w:rStyle w:val="Hyperlink"/>
          </w:rPr>
          <w:t>ww</w:t>
        </w:r>
        <w:r w:rsidR="00810C71" w:rsidRPr="00810C71">
          <w:rPr>
            <w:rStyle w:val="Hyperlink"/>
          </w:rPr>
          <w:t>w</w:t>
        </w:r>
        <w:r w:rsidR="007D72E1" w:rsidRPr="00810C71">
          <w:rPr>
            <w:rStyle w:val="Hyperlink"/>
          </w:rPr>
          <w:t>.nrcs.usda.gov/</w:t>
        </w:r>
      </w:hyperlink>
      <w:r w:rsidR="007D72E1" w:rsidRPr="00810C71">
        <w:t>&gt;</w:t>
      </w:r>
      <w:r w:rsidRPr="00810C71">
        <w:t>, and visit the PLANTS Web site</w:t>
      </w:r>
      <w:r w:rsidR="00C16499" w:rsidRPr="00810C71">
        <w:t xml:space="preserve"> </w:t>
      </w:r>
      <w:r w:rsidRPr="00810C71">
        <w:t>&lt;</w:t>
      </w:r>
      <w:hyperlink r:id="rId17" w:tooltip="Plants Web site" w:history="1">
        <w:r w:rsidRPr="00810C71">
          <w:rPr>
            <w:rStyle w:val="Hyperlink"/>
          </w:rPr>
          <w:t>http://plants.usda.gov</w:t>
        </w:r>
      </w:hyperlink>
      <w:r w:rsidRPr="00810C71">
        <w:t>&gt; or the Plant Materials Program Web site &lt;</w:t>
      </w:r>
      <w:hyperlink r:id="rId18" w:history="1">
        <w:r w:rsidR="00810C71" w:rsidRPr="00FB7A4D">
          <w:rPr>
            <w:rStyle w:val="Hyperlink"/>
          </w:rPr>
          <w:t>http://plant-materials.nrcs.usda.gov</w:t>
        </w:r>
      </w:hyperlink>
      <w:r w:rsidRPr="00810C71">
        <w:t>&gt;</w:t>
      </w:r>
    </w:p>
    <w:p w:rsidR="00EA4ABE" w:rsidRDefault="00EA4ABE" w:rsidP="00EA4ABE">
      <w:pPr>
        <w:pStyle w:val="Footer"/>
        <w:spacing w:before="240"/>
        <w:rPr>
          <w:b/>
          <w:color w:val="00A886"/>
          <w:sz w:val="20"/>
        </w:rPr>
      </w:pPr>
    </w:p>
    <w:p w:rsidR="00F003F2" w:rsidRDefault="00F003F2" w:rsidP="00EA4ABE">
      <w:pPr>
        <w:pStyle w:val="Footer"/>
        <w:spacing w:before="240"/>
        <w:rPr>
          <w:b/>
          <w:color w:val="00A886"/>
          <w:sz w:val="20"/>
        </w:rPr>
      </w:pPr>
    </w:p>
    <w:p w:rsidR="00F003F2" w:rsidRDefault="00F003F2" w:rsidP="00EA4ABE">
      <w:pPr>
        <w:pStyle w:val="Footer"/>
        <w:spacing w:before="240"/>
        <w:rPr>
          <w:b/>
          <w:color w:val="00A886"/>
          <w:sz w:val="20"/>
        </w:rPr>
      </w:pPr>
    </w:p>
    <w:p w:rsidR="00F003F2" w:rsidRDefault="00F003F2" w:rsidP="00EA4ABE">
      <w:pPr>
        <w:pStyle w:val="Footer"/>
        <w:spacing w:before="240"/>
        <w:rPr>
          <w:b/>
          <w:color w:val="00A886"/>
          <w:sz w:val="20"/>
        </w:rPr>
      </w:pPr>
    </w:p>
    <w:p w:rsidR="00F003F2" w:rsidRDefault="00F003F2" w:rsidP="00EA4ABE">
      <w:pPr>
        <w:pStyle w:val="Footer"/>
        <w:spacing w:before="240"/>
        <w:rPr>
          <w:b/>
          <w:color w:val="00A886"/>
          <w:sz w:val="20"/>
        </w:rPr>
      </w:pPr>
    </w:p>
    <w:p w:rsidR="00F003F2" w:rsidRDefault="00F003F2" w:rsidP="00F003F2">
      <w:pPr>
        <w:pStyle w:val="Footer"/>
        <w:spacing w:before="240"/>
        <w:jc w:val="both"/>
        <w:rPr>
          <w:b/>
          <w:color w:val="00A886"/>
          <w:sz w:val="20"/>
        </w:rPr>
        <w:sectPr w:rsidR="00F003F2" w:rsidSect="00F003F2">
          <w:headerReference w:type="default" r:id="rId19"/>
          <w:footerReference w:type="default" r:id="rId20"/>
          <w:type w:val="continuous"/>
          <w:pgSz w:w="12240" w:h="15840" w:code="1"/>
          <w:pgMar w:top="720" w:right="720" w:bottom="720" w:left="720" w:header="720" w:footer="432" w:gutter="0"/>
          <w:cols w:num="2" w:space="720"/>
          <w:titlePg/>
          <w:docGrid w:linePitch="360"/>
        </w:sectPr>
      </w:pPr>
    </w:p>
    <w:p w:rsidR="00117649" w:rsidRPr="00061FD0" w:rsidRDefault="00EA4ABE" w:rsidP="00EA4ABE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117649" w:rsidRPr="00061FD0" w:rsidSect="00EA4ABE">
      <w:type w:val="continuous"/>
      <w:pgSz w:w="12240" w:h="15840" w:code="1"/>
      <w:pgMar w:top="360" w:right="360" w:bottom="360" w:left="36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9D7" w:rsidRDefault="005159D7">
      <w:r>
        <w:separator/>
      </w:r>
    </w:p>
  </w:endnote>
  <w:endnote w:type="continuationSeparator" w:id="0">
    <w:p w:rsidR="005159D7" w:rsidRDefault="005159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25B" w:rsidRPr="00117649" w:rsidRDefault="0083525B" w:rsidP="00117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9D7" w:rsidRDefault="005159D7">
      <w:r>
        <w:separator/>
      </w:r>
    </w:p>
  </w:footnote>
  <w:footnote w:type="continuationSeparator" w:id="0">
    <w:p w:rsidR="005159D7" w:rsidRDefault="005159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25B" w:rsidRDefault="008352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589B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8CD3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2C9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B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00A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CF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A1B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E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58A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8CD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attachedTemplate r:id="rId1"/>
  <w:stylePaneFormatFilter w:val="3808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81922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9C7094"/>
    <w:rsid w:val="0000182C"/>
    <w:rsid w:val="00005184"/>
    <w:rsid w:val="000175D4"/>
    <w:rsid w:val="000178ED"/>
    <w:rsid w:val="00023834"/>
    <w:rsid w:val="00030E15"/>
    <w:rsid w:val="00044DD1"/>
    <w:rsid w:val="0004577C"/>
    <w:rsid w:val="000547E5"/>
    <w:rsid w:val="00056463"/>
    <w:rsid w:val="000578C2"/>
    <w:rsid w:val="000709B3"/>
    <w:rsid w:val="00070BC9"/>
    <w:rsid w:val="000711A1"/>
    <w:rsid w:val="000853B2"/>
    <w:rsid w:val="00086114"/>
    <w:rsid w:val="00093119"/>
    <w:rsid w:val="000960D7"/>
    <w:rsid w:val="000968E2"/>
    <w:rsid w:val="000A4C9B"/>
    <w:rsid w:val="000A4DDE"/>
    <w:rsid w:val="000C46B8"/>
    <w:rsid w:val="000D0108"/>
    <w:rsid w:val="000E062E"/>
    <w:rsid w:val="000F1970"/>
    <w:rsid w:val="000F3296"/>
    <w:rsid w:val="000F5DCA"/>
    <w:rsid w:val="00117649"/>
    <w:rsid w:val="00120F6B"/>
    <w:rsid w:val="00123812"/>
    <w:rsid w:val="00125BE3"/>
    <w:rsid w:val="00153DC0"/>
    <w:rsid w:val="00154A40"/>
    <w:rsid w:val="00162ECD"/>
    <w:rsid w:val="0016580B"/>
    <w:rsid w:val="00165B99"/>
    <w:rsid w:val="00171009"/>
    <w:rsid w:val="00174373"/>
    <w:rsid w:val="0018267D"/>
    <w:rsid w:val="001911EB"/>
    <w:rsid w:val="00195AB3"/>
    <w:rsid w:val="001A3FFC"/>
    <w:rsid w:val="001A52AF"/>
    <w:rsid w:val="001B37BC"/>
    <w:rsid w:val="001C6E25"/>
    <w:rsid w:val="001C7CC8"/>
    <w:rsid w:val="001D076F"/>
    <w:rsid w:val="001D1768"/>
    <w:rsid w:val="001D1848"/>
    <w:rsid w:val="001D3F0B"/>
    <w:rsid w:val="001E6B6D"/>
    <w:rsid w:val="001F2263"/>
    <w:rsid w:val="001F35D7"/>
    <w:rsid w:val="001F5751"/>
    <w:rsid w:val="002148DF"/>
    <w:rsid w:val="0021601C"/>
    <w:rsid w:val="00233BB9"/>
    <w:rsid w:val="00242709"/>
    <w:rsid w:val="00247334"/>
    <w:rsid w:val="00256DC2"/>
    <w:rsid w:val="0026727E"/>
    <w:rsid w:val="00267929"/>
    <w:rsid w:val="002710AC"/>
    <w:rsid w:val="0027311C"/>
    <w:rsid w:val="00281336"/>
    <w:rsid w:val="00284422"/>
    <w:rsid w:val="00284709"/>
    <w:rsid w:val="002869FB"/>
    <w:rsid w:val="00286EAC"/>
    <w:rsid w:val="002A143F"/>
    <w:rsid w:val="002A3D5A"/>
    <w:rsid w:val="002B0720"/>
    <w:rsid w:val="002B7160"/>
    <w:rsid w:val="002D3C5A"/>
    <w:rsid w:val="002D7A49"/>
    <w:rsid w:val="002E143A"/>
    <w:rsid w:val="002E2F74"/>
    <w:rsid w:val="002F210F"/>
    <w:rsid w:val="003050BA"/>
    <w:rsid w:val="00315F39"/>
    <w:rsid w:val="0031750B"/>
    <w:rsid w:val="003361CB"/>
    <w:rsid w:val="00341DA5"/>
    <w:rsid w:val="00344ADA"/>
    <w:rsid w:val="003579D8"/>
    <w:rsid w:val="003631C1"/>
    <w:rsid w:val="00364678"/>
    <w:rsid w:val="0036593D"/>
    <w:rsid w:val="003670EE"/>
    <w:rsid w:val="00375E14"/>
    <w:rsid w:val="00377934"/>
    <w:rsid w:val="00383E58"/>
    <w:rsid w:val="0038415D"/>
    <w:rsid w:val="0039093A"/>
    <w:rsid w:val="00395214"/>
    <w:rsid w:val="00396A31"/>
    <w:rsid w:val="003A2960"/>
    <w:rsid w:val="003A4E3F"/>
    <w:rsid w:val="003C5000"/>
    <w:rsid w:val="003D7758"/>
    <w:rsid w:val="003E064E"/>
    <w:rsid w:val="003E6391"/>
    <w:rsid w:val="003E7E94"/>
    <w:rsid w:val="003F1973"/>
    <w:rsid w:val="003F1FFC"/>
    <w:rsid w:val="0040152F"/>
    <w:rsid w:val="004018AA"/>
    <w:rsid w:val="004052E3"/>
    <w:rsid w:val="0040539A"/>
    <w:rsid w:val="004146BC"/>
    <w:rsid w:val="004261A4"/>
    <w:rsid w:val="004322D6"/>
    <w:rsid w:val="00432C52"/>
    <w:rsid w:val="004340C9"/>
    <w:rsid w:val="00437F11"/>
    <w:rsid w:val="00453903"/>
    <w:rsid w:val="0046775F"/>
    <w:rsid w:val="00472F04"/>
    <w:rsid w:val="00472F3D"/>
    <w:rsid w:val="00475C41"/>
    <w:rsid w:val="004763AA"/>
    <w:rsid w:val="00481D7A"/>
    <w:rsid w:val="004867F5"/>
    <w:rsid w:val="00496A63"/>
    <w:rsid w:val="00496FA1"/>
    <w:rsid w:val="004A0CEE"/>
    <w:rsid w:val="004B2CA4"/>
    <w:rsid w:val="004B628B"/>
    <w:rsid w:val="004B7357"/>
    <w:rsid w:val="004C4DC0"/>
    <w:rsid w:val="004C5DBD"/>
    <w:rsid w:val="004D34B0"/>
    <w:rsid w:val="004D51A7"/>
    <w:rsid w:val="004D7945"/>
    <w:rsid w:val="004D7D29"/>
    <w:rsid w:val="004E1237"/>
    <w:rsid w:val="004F0A5F"/>
    <w:rsid w:val="00504FF3"/>
    <w:rsid w:val="00515345"/>
    <w:rsid w:val="005159D7"/>
    <w:rsid w:val="00521184"/>
    <w:rsid w:val="00521D04"/>
    <w:rsid w:val="0054009F"/>
    <w:rsid w:val="005427F1"/>
    <w:rsid w:val="00561A8A"/>
    <w:rsid w:val="00564985"/>
    <w:rsid w:val="00587B82"/>
    <w:rsid w:val="0059148B"/>
    <w:rsid w:val="00592CFA"/>
    <w:rsid w:val="005A4BF0"/>
    <w:rsid w:val="005A656F"/>
    <w:rsid w:val="005A7A54"/>
    <w:rsid w:val="005B5094"/>
    <w:rsid w:val="005B6FA4"/>
    <w:rsid w:val="005B7A24"/>
    <w:rsid w:val="005C1456"/>
    <w:rsid w:val="005C4132"/>
    <w:rsid w:val="005D2ECE"/>
    <w:rsid w:val="005E5E78"/>
    <w:rsid w:val="005F4FC1"/>
    <w:rsid w:val="006144F7"/>
    <w:rsid w:val="00615070"/>
    <w:rsid w:val="0062577D"/>
    <w:rsid w:val="00643DAD"/>
    <w:rsid w:val="00647C24"/>
    <w:rsid w:val="0065240C"/>
    <w:rsid w:val="00656786"/>
    <w:rsid w:val="006631A2"/>
    <w:rsid w:val="00665AF3"/>
    <w:rsid w:val="00667542"/>
    <w:rsid w:val="00672EB8"/>
    <w:rsid w:val="00676A70"/>
    <w:rsid w:val="00680FB5"/>
    <w:rsid w:val="00683584"/>
    <w:rsid w:val="00684A2F"/>
    <w:rsid w:val="00685A53"/>
    <w:rsid w:val="00692190"/>
    <w:rsid w:val="00697E43"/>
    <w:rsid w:val="006A3DA4"/>
    <w:rsid w:val="006A7F33"/>
    <w:rsid w:val="006B445C"/>
    <w:rsid w:val="006C47E2"/>
    <w:rsid w:val="006C4D9B"/>
    <w:rsid w:val="006E5F7B"/>
    <w:rsid w:val="006F0E21"/>
    <w:rsid w:val="00700843"/>
    <w:rsid w:val="00702FC1"/>
    <w:rsid w:val="00705B62"/>
    <w:rsid w:val="00717F00"/>
    <w:rsid w:val="0072614D"/>
    <w:rsid w:val="00737412"/>
    <w:rsid w:val="00741185"/>
    <w:rsid w:val="0074131F"/>
    <w:rsid w:val="00742DE3"/>
    <w:rsid w:val="00752484"/>
    <w:rsid w:val="007619F7"/>
    <w:rsid w:val="00763CF0"/>
    <w:rsid w:val="007701EC"/>
    <w:rsid w:val="00772F6F"/>
    <w:rsid w:val="00774ABD"/>
    <w:rsid w:val="00776CDA"/>
    <w:rsid w:val="007B2285"/>
    <w:rsid w:val="007C52E4"/>
    <w:rsid w:val="007C7C52"/>
    <w:rsid w:val="007D72E1"/>
    <w:rsid w:val="007F678B"/>
    <w:rsid w:val="007F7A33"/>
    <w:rsid w:val="00810C71"/>
    <w:rsid w:val="008259A0"/>
    <w:rsid w:val="00827C92"/>
    <w:rsid w:val="0083525B"/>
    <w:rsid w:val="008407F0"/>
    <w:rsid w:val="008455BA"/>
    <w:rsid w:val="00854604"/>
    <w:rsid w:val="008556D9"/>
    <w:rsid w:val="008650D5"/>
    <w:rsid w:val="00865FDC"/>
    <w:rsid w:val="00880D71"/>
    <w:rsid w:val="00885E30"/>
    <w:rsid w:val="00896C10"/>
    <w:rsid w:val="008A2379"/>
    <w:rsid w:val="008A2C3F"/>
    <w:rsid w:val="008B118A"/>
    <w:rsid w:val="008C4A3C"/>
    <w:rsid w:val="008D3D78"/>
    <w:rsid w:val="008E7D1F"/>
    <w:rsid w:val="008F3D5A"/>
    <w:rsid w:val="00902398"/>
    <w:rsid w:val="00912A3F"/>
    <w:rsid w:val="00917DA1"/>
    <w:rsid w:val="0093726C"/>
    <w:rsid w:val="0094225D"/>
    <w:rsid w:val="00942265"/>
    <w:rsid w:val="00942547"/>
    <w:rsid w:val="009463D3"/>
    <w:rsid w:val="009463F7"/>
    <w:rsid w:val="0095114D"/>
    <w:rsid w:val="00952860"/>
    <w:rsid w:val="00955302"/>
    <w:rsid w:val="00966A16"/>
    <w:rsid w:val="00987392"/>
    <w:rsid w:val="009906F5"/>
    <w:rsid w:val="009A0E7A"/>
    <w:rsid w:val="009B230F"/>
    <w:rsid w:val="009B67E5"/>
    <w:rsid w:val="009B7D57"/>
    <w:rsid w:val="009C10B0"/>
    <w:rsid w:val="009C2B5F"/>
    <w:rsid w:val="009C45C1"/>
    <w:rsid w:val="009C7094"/>
    <w:rsid w:val="009D38B9"/>
    <w:rsid w:val="009D5F78"/>
    <w:rsid w:val="009F1468"/>
    <w:rsid w:val="00A0079A"/>
    <w:rsid w:val="00A02B36"/>
    <w:rsid w:val="00A1146D"/>
    <w:rsid w:val="00A220D6"/>
    <w:rsid w:val="00A2247D"/>
    <w:rsid w:val="00A43227"/>
    <w:rsid w:val="00A46ABF"/>
    <w:rsid w:val="00A52D2C"/>
    <w:rsid w:val="00A5772C"/>
    <w:rsid w:val="00A82E8F"/>
    <w:rsid w:val="00A90C12"/>
    <w:rsid w:val="00A91834"/>
    <w:rsid w:val="00AA36C6"/>
    <w:rsid w:val="00AA377C"/>
    <w:rsid w:val="00AB363D"/>
    <w:rsid w:val="00AC1A7B"/>
    <w:rsid w:val="00AD3E3C"/>
    <w:rsid w:val="00B00F6C"/>
    <w:rsid w:val="00B04729"/>
    <w:rsid w:val="00B05552"/>
    <w:rsid w:val="00B0669A"/>
    <w:rsid w:val="00B072E5"/>
    <w:rsid w:val="00B07BD5"/>
    <w:rsid w:val="00B1450B"/>
    <w:rsid w:val="00B35C3E"/>
    <w:rsid w:val="00B53C37"/>
    <w:rsid w:val="00B55E68"/>
    <w:rsid w:val="00B67FFC"/>
    <w:rsid w:val="00B730E7"/>
    <w:rsid w:val="00B8425D"/>
    <w:rsid w:val="00BC76F8"/>
    <w:rsid w:val="00BD37B0"/>
    <w:rsid w:val="00BE0AAA"/>
    <w:rsid w:val="00BE5356"/>
    <w:rsid w:val="00BE744D"/>
    <w:rsid w:val="00BE775B"/>
    <w:rsid w:val="00BF2C15"/>
    <w:rsid w:val="00C06924"/>
    <w:rsid w:val="00C10936"/>
    <w:rsid w:val="00C16499"/>
    <w:rsid w:val="00C237DD"/>
    <w:rsid w:val="00C23E3B"/>
    <w:rsid w:val="00C24D66"/>
    <w:rsid w:val="00C2775B"/>
    <w:rsid w:val="00C2795F"/>
    <w:rsid w:val="00C35078"/>
    <w:rsid w:val="00C356B3"/>
    <w:rsid w:val="00C36DFB"/>
    <w:rsid w:val="00C42E30"/>
    <w:rsid w:val="00C430F6"/>
    <w:rsid w:val="00C43D6A"/>
    <w:rsid w:val="00C533AB"/>
    <w:rsid w:val="00C85FF9"/>
    <w:rsid w:val="00C86821"/>
    <w:rsid w:val="00C94919"/>
    <w:rsid w:val="00CB13E3"/>
    <w:rsid w:val="00CB4C7E"/>
    <w:rsid w:val="00CC1918"/>
    <w:rsid w:val="00CC4E6D"/>
    <w:rsid w:val="00CC738A"/>
    <w:rsid w:val="00CD49CC"/>
    <w:rsid w:val="00CD5C3F"/>
    <w:rsid w:val="00CE5409"/>
    <w:rsid w:val="00CF7EC1"/>
    <w:rsid w:val="00CF7F90"/>
    <w:rsid w:val="00D110F6"/>
    <w:rsid w:val="00D20E52"/>
    <w:rsid w:val="00D36CA3"/>
    <w:rsid w:val="00D57FE6"/>
    <w:rsid w:val="00D61972"/>
    <w:rsid w:val="00D62818"/>
    <w:rsid w:val="00D669F9"/>
    <w:rsid w:val="00D82364"/>
    <w:rsid w:val="00D82E30"/>
    <w:rsid w:val="00DA289D"/>
    <w:rsid w:val="00DC31D7"/>
    <w:rsid w:val="00DC616D"/>
    <w:rsid w:val="00DC7C36"/>
    <w:rsid w:val="00DD46A9"/>
    <w:rsid w:val="00DD609C"/>
    <w:rsid w:val="00DE0E57"/>
    <w:rsid w:val="00DE1F81"/>
    <w:rsid w:val="00DF4E81"/>
    <w:rsid w:val="00E00103"/>
    <w:rsid w:val="00E114F1"/>
    <w:rsid w:val="00E30EC6"/>
    <w:rsid w:val="00E356E5"/>
    <w:rsid w:val="00E372C4"/>
    <w:rsid w:val="00E505BD"/>
    <w:rsid w:val="00E52D6E"/>
    <w:rsid w:val="00E61E78"/>
    <w:rsid w:val="00E7174F"/>
    <w:rsid w:val="00E80488"/>
    <w:rsid w:val="00EA4ABE"/>
    <w:rsid w:val="00EA5D73"/>
    <w:rsid w:val="00EB1811"/>
    <w:rsid w:val="00EB247C"/>
    <w:rsid w:val="00EC257E"/>
    <w:rsid w:val="00ED2C48"/>
    <w:rsid w:val="00EE261A"/>
    <w:rsid w:val="00EE296B"/>
    <w:rsid w:val="00EF7390"/>
    <w:rsid w:val="00F003F2"/>
    <w:rsid w:val="00F0149C"/>
    <w:rsid w:val="00F13585"/>
    <w:rsid w:val="00F202B5"/>
    <w:rsid w:val="00F3785A"/>
    <w:rsid w:val="00F545B9"/>
    <w:rsid w:val="00F71BD0"/>
    <w:rsid w:val="00F71F08"/>
    <w:rsid w:val="00F74365"/>
    <w:rsid w:val="00F802DB"/>
    <w:rsid w:val="00F816D1"/>
    <w:rsid w:val="00F82DDC"/>
    <w:rsid w:val="00F908A7"/>
    <w:rsid w:val="00F913EA"/>
    <w:rsid w:val="00FA29EA"/>
    <w:rsid w:val="00FB0073"/>
    <w:rsid w:val="00FD2879"/>
    <w:rsid w:val="00FD2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semiHidden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semiHidden/>
    <w:unhideWhenUsed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semiHidden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D57FE6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D57FE6"/>
    <w:rPr>
      <w:lang w:val="en-US" w:eastAsia="en-US" w:bidi="ar-SA"/>
    </w:rPr>
  </w:style>
  <w:style w:type="paragraph" w:customStyle="1" w:styleId="Header4">
    <w:name w:val="Header 4"/>
    <w:basedOn w:val="Heading5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</w:rPr>
  </w:style>
  <w:style w:type="paragraph" w:customStyle="1" w:styleId="Titlesubheader1">
    <w:name w:val="Title subheader 1"/>
    <w:basedOn w:val="Normal"/>
    <w:link w:val="Titlesubheader1Char"/>
    <w:semiHidden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semiHidden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semiHidden/>
    <w:unhideWhenUsed/>
    <w:rsid w:val="008F3D5A"/>
  </w:style>
  <w:style w:type="paragraph" w:styleId="NormalWeb">
    <w:name w:val="Normal (Web)"/>
    <w:basedOn w:val="Normal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912A3F"/>
    <w:rPr>
      <w:i/>
      <w:iCs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</w:rPr>
  </w:style>
  <w:style w:type="character" w:styleId="CommentReference">
    <w:name w:val="annotation reference"/>
    <w:basedOn w:val="DefaultParagraphFont"/>
    <w:semiHidden/>
    <w:unhideWhenUsed/>
    <w:rsid w:val="00CB13E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B13E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CB13E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B1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B13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hyperlink" Target="http://plant-materials.nrcs.usda.gov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://plants.usda.gov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nrcs.usda.gov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gif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na.young-mathews\Local%20Settings\Temporary%20Internet%20Files\Content.IE5\4PEBW9EB\fs_template_dec-2010%5b1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2B334D480E3428C3E59D2795964AA" ma:contentTypeVersion="0" ma:contentTypeDescription="Create a new document." ma:contentTypeScope="" ma:versionID="9d51c26fbc7c47da7bdb7fddb82b570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47815-26E8-4A96-AEDB-82BEF3DD833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DEBF23F0-9D16-4BF5-884A-8516370FE50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3A0CD02-36EC-4E9A-A3B7-014A7B013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0791F15-4337-4F0D-99F5-79E5FAA10E5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92D090A-8B54-4F97-B5BF-B53B94C2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fs_template_dec-2010[1].dotx</Template>
  <TotalTime>37</TotalTime>
  <Pages>2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California hazelnut (Corylus cornuta var. californica) Plant Fact Sheet</vt:lpstr>
    </vt:vector>
  </TitlesOfParts>
  <Company>USDA NRCS National Plant Materials Center</Company>
  <LinksUpToDate>false</LinksUpToDate>
  <CharactersWithSpaces>8269</CharactersWithSpaces>
  <SharedDoc>false</SharedDoc>
  <HLinks>
    <vt:vector size="30" baseType="variant">
      <vt:variant>
        <vt:i4>7995511</vt:i4>
      </vt:variant>
      <vt:variant>
        <vt:i4>15</vt:i4>
      </vt:variant>
      <vt:variant>
        <vt:i4>0</vt:i4>
      </vt:variant>
      <vt:variant>
        <vt:i4>5</vt:i4>
      </vt:variant>
      <vt:variant>
        <vt:lpwstr>http://www.nrcs.usda.gov/about/civilrights/</vt:lpwstr>
      </vt:variant>
      <vt:variant>
        <vt:lpwstr/>
      </vt:variant>
      <vt:variant>
        <vt:i4>1507416</vt:i4>
      </vt:variant>
      <vt:variant>
        <vt:i4>12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6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California hazelnut (Corylus cornuta var. californica) Plant Fact Sheet</dc:title>
  <dc:subject>California hazelnut (Corylus cornuta var. californica) is a native shrub used for hedgerows, riparian plantings, and wildlife food and habitat.</dc:subject>
  <dc:creator>Anna Young-Mathews, USDA NRCS Corvallis Plant Materials Center</dc:creator>
  <cp:keywords>California hazelnut, hazelnut, Corylus, Corylus cornuta, Corylus cornuta var. californica, filbert, shrub, tree, native, wildlife, habitat, food, hedgerow, riparian</cp:keywords>
  <cp:lastModifiedBy>julie.depue</cp:lastModifiedBy>
  <cp:revision>7</cp:revision>
  <cp:lastPrinted>2003-06-09T19:39:00Z</cp:lastPrinted>
  <dcterms:created xsi:type="dcterms:W3CDTF">2011-11-07T18:06:00Z</dcterms:created>
  <dcterms:modified xsi:type="dcterms:W3CDTF">2012-02-16T18:01:00Z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0x0101005852B334D480E3428C3E59D2795964AA</vt:lpwstr>
  </property>
</Properties>
</file>
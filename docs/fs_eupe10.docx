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E65AAF" w:rsidRPr="00490BBA" w:rsidRDefault="00E65AAF" w:rsidP="00E65AAF">
      <w:pPr>
        <w:pStyle w:val="Heading1"/>
        <w:rPr>
          <w:i w:val="0"/>
        </w:rPr>
      </w:pPr>
      <w:r w:rsidRPr="00490BBA">
        <w:rPr>
          <w:i w:val="0"/>
        </w:rPr>
        <w:lastRenderedPageBreak/>
        <w:t>Penland's eutrema</w:t>
      </w:r>
    </w:p>
    <w:p w:rsidR="00E65AAF" w:rsidRDefault="00E65AAF" w:rsidP="00E65AAF">
      <w:pPr>
        <w:pStyle w:val="Heading2"/>
      </w:pPr>
      <w:r w:rsidRPr="00AC4CB3">
        <w:t>Eutrema penlandii</w:t>
      </w:r>
      <w:r w:rsidRPr="00F177E3">
        <w:t xml:space="preserve"> Rollins</w:t>
      </w:r>
    </w:p>
    <w:p w:rsidR="00E65AAF" w:rsidRPr="00A90532" w:rsidRDefault="00E65AAF" w:rsidP="00E65AAF">
      <w:pPr>
        <w:pStyle w:val="PlantSymbol"/>
      </w:pPr>
      <w:r w:rsidRPr="00A90532">
        <w:t xml:space="preserve">Plant Symbol = </w:t>
      </w:r>
      <w:r>
        <w:rPr>
          <w:color w:val="000000" w:themeColor="text1"/>
          <w:szCs w:val="24"/>
        </w:rPr>
        <w:t>EUPE10</w:t>
      </w:r>
    </w:p>
    <w:p w:rsidR="0083615D" w:rsidRDefault="0083615D" w:rsidP="0083615D">
      <w:pPr>
        <w:pStyle w:val="BodytextNRCS"/>
        <w:spacing w:before="240"/>
      </w:pPr>
      <w:r w:rsidRPr="00354A89">
        <w:rPr>
          <w:i/>
        </w:rPr>
        <w:t>Contributed by</w:t>
      </w:r>
      <w:r w:rsidRPr="008517EF">
        <w:t>:</w:t>
      </w:r>
      <w:r>
        <w:t xml:space="preserve">  USDA NRCS Colorado Plant Materials Program</w:t>
      </w:r>
    </w:p>
    <w:p w:rsidR="0083615D" w:rsidRDefault="004E2D19" w:rsidP="0083615D">
      <w:pPr>
        <w:pStyle w:val="BodytextNRCS"/>
        <w:keepNext/>
        <w:spacing w:before="240"/>
      </w:pPr>
      <w:r w:rsidRPr="004E2D19">
        <w:rPr>
          <w:noProof/>
        </w:rPr>
        <w:drawing>
          <wp:inline distT="0" distB="0" distL="0" distR="0">
            <wp:extent cx="2743200" cy="3721100"/>
            <wp:effectExtent l="19050" t="0" r="0" b="0"/>
            <wp:docPr id="6" name="Picture 0" descr="Figure 1.  Penland's eutrema, Eutrema penlandii.  Photo by USFWS, Alicia Langton July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_eut_flr_fws.jpg"/>
                    <pic:cNvPicPr/>
                  </pic:nvPicPr>
                  <pic:blipFill>
                    <a:blip r:embed="rId12" cstate="print"/>
                    <a:srcRect/>
                    <a:stretch>
                      <a:fillRect/>
                    </a:stretch>
                  </pic:blipFill>
                  <pic:spPr>
                    <a:xfrm>
                      <a:off x="0" y="0"/>
                      <a:ext cx="2743200" cy="3721100"/>
                    </a:xfrm>
                    <a:prstGeom prst="rect">
                      <a:avLst/>
                    </a:prstGeom>
                  </pic:spPr>
                </pic:pic>
              </a:graphicData>
            </a:graphic>
          </wp:inline>
        </w:drawing>
      </w:r>
    </w:p>
    <w:p w:rsidR="00454D39" w:rsidRDefault="004E2D19" w:rsidP="004E2D19">
      <w:pPr>
        <w:shd w:val="clear" w:color="auto" w:fill="FFFFFF"/>
        <w:jc w:val="left"/>
        <w:rPr>
          <w:color w:val="000000"/>
          <w:sz w:val="16"/>
          <w:szCs w:val="16"/>
        </w:rPr>
      </w:pPr>
      <w:r>
        <w:rPr>
          <w:color w:val="000000"/>
          <w:sz w:val="16"/>
          <w:szCs w:val="16"/>
        </w:rPr>
        <w:t xml:space="preserve">Figure1:  Penland’s eutrema, </w:t>
      </w:r>
      <w:r>
        <w:rPr>
          <w:i/>
          <w:color w:val="000000"/>
          <w:sz w:val="16"/>
          <w:szCs w:val="16"/>
        </w:rPr>
        <w:t>Eutrema penlandii</w:t>
      </w:r>
      <w:r>
        <w:rPr>
          <w:color w:val="000000"/>
          <w:sz w:val="16"/>
          <w:szCs w:val="16"/>
        </w:rPr>
        <w:t xml:space="preserve">.  </w:t>
      </w:r>
      <w:r w:rsidRPr="00393083">
        <w:rPr>
          <w:color w:val="000000"/>
          <w:sz w:val="16"/>
          <w:szCs w:val="16"/>
        </w:rPr>
        <w:t xml:space="preserve">Photo </w:t>
      </w:r>
      <w:r>
        <w:rPr>
          <w:color w:val="000000"/>
          <w:sz w:val="16"/>
          <w:szCs w:val="16"/>
        </w:rPr>
        <w:t>USFWS</w:t>
      </w:r>
      <w:r w:rsidRPr="00393083">
        <w:rPr>
          <w:color w:val="000000"/>
          <w:sz w:val="16"/>
          <w:szCs w:val="16"/>
        </w:rPr>
        <w:t>,</w:t>
      </w:r>
      <w:r>
        <w:rPr>
          <w:color w:val="000000"/>
          <w:sz w:val="16"/>
          <w:szCs w:val="16"/>
        </w:rPr>
        <w:t xml:space="preserve"> </w:t>
      </w:r>
    </w:p>
    <w:p w:rsidR="004E2D19" w:rsidRDefault="004E2D19" w:rsidP="004E2D19">
      <w:pPr>
        <w:shd w:val="clear" w:color="auto" w:fill="FFFFFF"/>
        <w:jc w:val="left"/>
        <w:rPr>
          <w:rFonts w:ascii="Bookman Old Style" w:hAnsi="Bookman Old Style"/>
          <w:color w:val="000000"/>
        </w:rPr>
      </w:pPr>
      <w:r>
        <w:rPr>
          <w:color w:val="000000"/>
          <w:sz w:val="16"/>
          <w:szCs w:val="16"/>
        </w:rPr>
        <w:t>Alicia Langton</w:t>
      </w:r>
      <w:r w:rsidRPr="00393083">
        <w:rPr>
          <w:color w:val="000000"/>
          <w:sz w:val="16"/>
          <w:szCs w:val="16"/>
        </w:rPr>
        <w:t xml:space="preserve"> </w:t>
      </w:r>
      <w:r>
        <w:rPr>
          <w:color w:val="000000"/>
          <w:sz w:val="16"/>
          <w:szCs w:val="16"/>
        </w:rPr>
        <w:t>July 2010.</w:t>
      </w:r>
    </w:p>
    <w:p w:rsidR="00CD49CC" w:rsidRDefault="008455BA" w:rsidP="000968E2">
      <w:pPr>
        <w:pStyle w:val="Heading3"/>
        <w:spacing w:before="240"/>
      </w:pPr>
      <w:r w:rsidRPr="00561A8A">
        <w:t>Alternat</w:t>
      </w:r>
      <w:r w:rsidR="00D334AA">
        <w:t>ive</w:t>
      </w:r>
      <w:r w:rsidRPr="00561A8A">
        <w:t xml:space="preserve"> Names</w:t>
      </w:r>
    </w:p>
    <w:p w:rsidR="004E2D19" w:rsidRDefault="004E2D19" w:rsidP="004E2D19">
      <w:pPr>
        <w:pStyle w:val="NRCSBodyText"/>
      </w:pPr>
      <w:r>
        <w:t xml:space="preserve">Scientific name:  </w:t>
      </w:r>
      <w:r w:rsidRPr="00AC4CB3">
        <w:rPr>
          <w:i/>
        </w:rPr>
        <w:t xml:space="preserve">Eutrema </w:t>
      </w:r>
      <w:r w:rsidRPr="0043606A">
        <w:rPr>
          <w:i/>
        </w:rPr>
        <w:t>edwardsii ssp. Penlandii</w:t>
      </w:r>
      <w:r w:rsidRPr="0096175F">
        <w:t>, Weber 1985)</w:t>
      </w:r>
      <w:r w:rsidR="000A7642">
        <w:t>.</w:t>
      </w:r>
    </w:p>
    <w:p w:rsidR="000A7642" w:rsidRPr="004E2D19" w:rsidRDefault="000A7642" w:rsidP="004E2D19">
      <w:pPr>
        <w:pStyle w:val="NRCSBodyText"/>
      </w:pPr>
    </w:p>
    <w:p w:rsidR="004E2D19" w:rsidRPr="0096175F" w:rsidRDefault="004E2D19" w:rsidP="004E2D19">
      <w:pPr>
        <w:pStyle w:val="Heading3"/>
        <w:rPr>
          <w:b w:val="0"/>
          <w:iCs/>
        </w:rPr>
      </w:pPr>
      <w:r>
        <w:t>Common name:</w:t>
      </w:r>
      <w:r w:rsidRPr="004E2D19">
        <w:rPr>
          <w:b w:val="0"/>
          <w:iCs/>
        </w:rPr>
        <w:t xml:space="preserve"> </w:t>
      </w:r>
      <w:bookmarkStart w:id="0" w:name="OLE_LINK14"/>
      <w:bookmarkStart w:id="1" w:name="OLE_LINK15"/>
      <w:r w:rsidR="000A7642">
        <w:rPr>
          <w:b w:val="0"/>
          <w:iCs/>
        </w:rPr>
        <w:t>Penland Alpine f</w:t>
      </w:r>
      <w:r w:rsidRPr="0096175F">
        <w:rPr>
          <w:b w:val="0"/>
          <w:iCs/>
        </w:rPr>
        <w:t>en mustard</w:t>
      </w:r>
      <w:r w:rsidR="000D6006">
        <w:rPr>
          <w:b w:val="0"/>
          <w:iCs/>
        </w:rPr>
        <w:t>,</w:t>
      </w:r>
    </w:p>
    <w:p w:rsidR="004E2D19" w:rsidRPr="0096175F" w:rsidRDefault="000A7642" w:rsidP="004E2D19">
      <w:pPr>
        <w:jc w:val="left"/>
        <w:rPr>
          <w:sz w:val="20"/>
        </w:rPr>
      </w:pPr>
      <w:r>
        <w:rPr>
          <w:sz w:val="20"/>
        </w:rPr>
        <w:t>Mosquito r</w:t>
      </w:r>
      <w:r w:rsidR="004E2D19" w:rsidRPr="0096175F">
        <w:rPr>
          <w:sz w:val="20"/>
        </w:rPr>
        <w:t>ange mustard</w:t>
      </w:r>
      <w:r w:rsidR="000D6006">
        <w:rPr>
          <w:sz w:val="20"/>
        </w:rPr>
        <w:t>.</w:t>
      </w:r>
    </w:p>
    <w:bookmarkEnd w:id="0"/>
    <w:bookmarkEnd w:id="1"/>
    <w:p w:rsidR="0083615D" w:rsidRPr="004E2D19" w:rsidRDefault="0083615D" w:rsidP="0083615D">
      <w:pPr>
        <w:pStyle w:val="NRCSBodyText"/>
      </w:pPr>
    </w:p>
    <w:p w:rsidR="004E2D19" w:rsidRDefault="00CD49CC" w:rsidP="004E2D19">
      <w:pPr>
        <w:pStyle w:val="Heading3"/>
        <w:rPr>
          <w:i/>
          <w:iCs/>
        </w:rPr>
      </w:pPr>
      <w:r w:rsidRPr="00561A8A">
        <w:t>Uses</w:t>
      </w:r>
    </w:p>
    <w:p w:rsidR="00206004" w:rsidRDefault="004E2D19" w:rsidP="004E2D19">
      <w:pPr>
        <w:pStyle w:val="Heading3"/>
        <w:rPr>
          <w:b w:val="0"/>
        </w:rPr>
      </w:pPr>
      <w:r>
        <w:rPr>
          <w:b w:val="0"/>
        </w:rPr>
        <w:t xml:space="preserve">Many mustard family plant species have known food value (cabbage, broccoli, kohlrabi, kale, etc.), in fact, Wasabi, </w:t>
      </w:r>
      <w:r w:rsidRPr="00F23E85">
        <w:rPr>
          <w:b w:val="0"/>
          <w:i/>
        </w:rPr>
        <w:t>Eutrema</w:t>
      </w:r>
      <w:r>
        <w:rPr>
          <w:b w:val="0"/>
          <w:i/>
        </w:rPr>
        <w:t xml:space="preserve"> japonica, </w:t>
      </w:r>
      <w:r>
        <w:rPr>
          <w:b w:val="0"/>
        </w:rPr>
        <w:t xml:space="preserve">is a commonly recognized member of the </w:t>
      </w:r>
      <w:r w:rsidRPr="00F23E85">
        <w:rPr>
          <w:b w:val="0"/>
          <w:i/>
        </w:rPr>
        <w:t>Eutrema</w:t>
      </w:r>
      <w:r>
        <w:rPr>
          <w:b w:val="0"/>
        </w:rPr>
        <w:t xml:space="preserve"> genus in Asia.  </w:t>
      </w:r>
    </w:p>
    <w:p w:rsidR="00206004" w:rsidRDefault="00206004" w:rsidP="004E2D19">
      <w:pPr>
        <w:pStyle w:val="Heading3"/>
        <w:rPr>
          <w:b w:val="0"/>
        </w:rPr>
      </w:pPr>
    </w:p>
    <w:p w:rsidR="004E2D19" w:rsidRDefault="00206004" w:rsidP="004E2D19">
      <w:pPr>
        <w:pStyle w:val="Heading3"/>
        <w:rPr>
          <w:b w:val="0"/>
        </w:rPr>
      </w:pPr>
      <w:proofErr w:type="spellStart"/>
      <w:r>
        <w:rPr>
          <w:b w:val="0"/>
        </w:rPr>
        <w:t>Penland’s</w:t>
      </w:r>
      <w:proofErr w:type="spellEnd"/>
      <w:r>
        <w:rPr>
          <w:b w:val="0"/>
        </w:rPr>
        <w:t xml:space="preserve"> </w:t>
      </w:r>
      <w:proofErr w:type="spellStart"/>
      <w:r>
        <w:rPr>
          <w:b w:val="0"/>
        </w:rPr>
        <w:t>eutrema</w:t>
      </w:r>
      <w:proofErr w:type="spellEnd"/>
      <w:r w:rsidR="004E2D19">
        <w:rPr>
          <w:b w:val="0"/>
        </w:rPr>
        <w:t xml:space="preserve"> is browsed by alpine wildlife.  </w:t>
      </w:r>
    </w:p>
    <w:p w:rsidR="004E2D19" w:rsidRDefault="004E2D19" w:rsidP="004E2D19">
      <w:pPr>
        <w:pStyle w:val="Heading3"/>
        <w:rPr>
          <w:b w:val="0"/>
        </w:rPr>
      </w:pPr>
    </w:p>
    <w:p w:rsidR="004E2D19" w:rsidRDefault="004E2D19" w:rsidP="004E2D19">
      <w:pPr>
        <w:pStyle w:val="Heading3"/>
        <w:rPr>
          <w:b w:val="0"/>
        </w:rPr>
      </w:pPr>
    </w:p>
    <w:p w:rsidR="00CD49CC" w:rsidRPr="00561A8A" w:rsidRDefault="00CD49CC" w:rsidP="004E2D19">
      <w:pPr>
        <w:pStyle w:val="Heading3"/>
        <w:rPr>
          <w:i/>
          <w:iCs/>
        </w:rPr>
      </w:pPr>
      <w:r w:rsidRPr="00561A8A">
        <w:lastRenderedPageBreak/>
        <w:t>Status</w:t>
      </w:r>
    </w:p>
    <w:p w:rsidR="000C2B18" w:rsidRDefault="004E2D19" w:rsidP="0074131F">
      <w:pPr>
        <w:pStyle w:val="NRCSBodyText"/>
      </w:pPr>
      <w:r>
        <w:t>Penland’s eutrema</w:t>
      </w:r>
      <w:r w:rsidRPr="00ED1865">
        <w:t xml:space="preserve"> was</w:t>
      </w:r>
      <w:r>
        <w:t xml:space="preserve"> </w:t>
      </w:r>
      <w:r w:rsidRPr="00ED1865">
        <w:t xml:space="preserve">designated as </w:t>
      </w:r>
      <w:r>
        <w:t xml:space="preserve">endangered by the U.S. Fish and Wildlife </w:t>
      </w:r>
      <w:r w:rsidRPr="003C1FEE">
        <w:t xml:space="preserve">Service </w:t>
      </w:r>
      <w:r>
        <w:t xml:space="preserve">(USFWS) </w:t>
      </w:r>
      <w:r w:rsidRPr="003C1FEE">
        <w:t xml:space="preserve">in </w:t>
      </w:r>
      <w:r>
        <w:t>1993.</w:t>
      </w:r>
    </w:p>
    <w:p w:rsidR="004E2D19" w:rsidRDefault="004E2D19" w:rsidP="0074131F">
      <w:pPr>
        <w:pStyle w:val="NRCSBodyText"/>
      </w:pPr>
    </w:p>
    <w:p w:rsidR="004E2D19" w:rsidRDefault="004E2D19" w:rsidP="0074131F">
      <w:pPr>
        <w:pStyle w:val="NRCSBodyText"/>
      </w:pPr>
      <w:r w:rsidRPr="00ED1865">
        <w:t>The Nature</w:t>
      </w:r>
      <w:r>
        <w:t xml:space="preserve">Serve conservation status rank, </w:t>
      </w:r>
      <w:r w:rsidRPr="00ED1865">
        <w:t xml:space="preserve">an </w:t>
      </w:r>
      <w:r w:rsidRPr="004B0F2B">
        <w:t>international effort which rank</w:t>
      </w:r>
      <w:r>
        <w:t>s</w:t>
      </w:r>
      <w:r w:rsidRPr="004B0F2B">
        <w:t xml:space="preserve"> species on their “global” status, </w:t>
      </w:r>
      <w:r>
        <w:t>ranks</w:t>
      </w:r>
      <w:r w:rsidRPr="004B0F2B">
        <w:t xml:space="preserve"> </w:t>
      </w:r>
      <w:r>
        <w:t>Penland’s</w:t>
      </w:r>
      <w:r w:rsidRPr="004B0F2B">
        <w:t xml:space="preserve"> </w:t>
      </w:r>
      <w:r>
        <w:t>eutrema as G1/S1</w:t>
      </w:r>
      <w:r w:rsidRPr="004B0F2B">
        <w:t xml:space="preserve">- </w:t>
      </w:r>
      <w:r>
        <w:t>critically imperiled</w:t>
      </w:r>
      <w:r w:rsidRPr="00212BE9">
        <w:t xml:space="preserve"> </w:t>
      </w:r>
      <w:r w:rsidRPr="004B0F2B">
        <w:t>globally</w:t>
      </w:r>
      <w:r w:rsidR="000A7642">
        <w:t xml:space="preserve"> and in Colorado</w:t>
      </w:r>
      <w:r>
        <w:t xml:space="preserve">. </w:t>
      </w:r>
    </w:p>
    <w:p w:rsidR="004E2D19" w:rsidRDefault="004E2D19" w:rsidP="0074131F">
      <w:pPr>
        <w:pStyle w:val="NRCSBodyText"/>
      </w:pPr>
    </w:p>
    <w:p w:rsidR="004E2D19" w:rsidRDefault="004E2D19" w:rsidP="0074131F">
      <w:pPr>
        <w:pStyle w:val="NRCSBodyText"/>
      </w:pPr>
      <w:r>
        <w:t xml:space="preserve">Penland’s eutrema is only one of two species of </w:t>
      </w:r>
      <w:r w:rsidRPr="00FC57B8">
        <w:rPr>
          <w:i/>
        </w:rPr>
        <w:t>Eutrema</w:t>
      </w:r>
      <w:r>
        <w:t xml:space="preserve"> in North America and the only one in the lower 48 states</w:t>
      </w:r>
      <w:r w:rsidR="000A7642">
        <w:t>.</w:t>
      </w:r>
    </w:p>
    <w:p w:rsidR="004E2D19" w:rsidRDefault="004E2D19" w:rsidP="0074131F">
      <w:pPr>
        <w:pStyle w:val="NRCSBodyText"/>
      </w:pPr>
    </w:p>
    <w:p w:rsidR="00CD49CC" w:rsidRDefault="00CD49CC" w:rsidP="0074131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CD49CC" w:rsidRDefault="00CD49CC" w:rsidP="00776CDA">
      <w:pPr>
        <w:pStyle w:val="Heading3"/>
        <w:spacing w:before="240"/>
      </w:pPr>
      <w:r w:rsidRPr="00561A8A">
        <w:t>Description</w:t>
      </w:r>
      <w:r w:rsidR="0018267D" w:rsidRPr="00561A8A">
        <w:t xml:space="preserve"> and Adaptation</w:t>
      </w:r>
    </w:p>
    <w:p w:rsidR="000E323E" w:rsidRPr="000A7642" w:rsidRDefault="006D3A07" w:rsidP="000A7642">
      <w:pPr>
        <w:autoSpaceDE w:val="0"/>
        <w:autoSpaceDN w:val="0"/>
        <w:adjustRightInd w:val="0"/>
        <w:jc w:val="left"/>
        <w:rPr>
          <w:sz w:val="20"/>
        </w:rPr>
      </w:pPr>
      <w:r w:rsidRPr="00ED1865">
        <w:rPr>
          <w:i/>
          <w:sz w:val="20"/>
        </w:rPr>
        <w:t>General</w:t>
      </w:r>
      <w:r w:rsidRPr="00ED1865">
        <w:rPr>
          <w:sz w:val="20"/>
        </w:rPr>
        <w:t xml:space="preserve">:  </w:t>
      </w:r>
      <w:r w:rsidRPr="003726D2">
        <w:rPr>
          <w:sz w:val="20"/>
        </w:rPr>
        <w:t>M</w:t>
      </w:r>
      <w:r>
        <w:rPr>
          <w:sz w:val="20"/>
        </w:rPr>
        <w:t>ustard family (Brassicaceae).  Penland’s eutrema is a</w:t>
      </w:r>
      <w:r w:rsidRPr="003726D2">
        <w:rPr>
          <w:sz w:val="20"/>
        </w:rPr>
        <w:t xml:space="preserve"> </w:t>
      </w:r>
      <w:r>
        <w:rPr>
          <w:sz w:val="20"/>
        </w:rPr>
        <w:t xml:space="preserve">diminutive </w:t>
      </w:r>
      <w:r w:rsidRPr="003726D2">
        <w:rPr>
          <w:sz w:val="20"/>
        </w:rPr>
        <w:t xml:space="preserve">herbaceous perennial plant that </w:t>
      </w:r>
      <w:r>
        <w:rPr>
          <w:sz w:val="20"/>
        </w:rPr>
        <w:t xml:space="preserve">grows </w:t>
      </w:r>
      <w:r w:rsidRPr="003726D2">
        <w:rPr>
          <w:sz w:val="20"/>
        </w:rPr>
        <w:t>from</w:t>
      </w:r>
      <w:r w:rsidR="000A7642">
        <w:rPr>
          <w:sz w:val="20"/>
        </w:rPr>
        <w:t xml:space="preserve"> a taproot </w:t>
      </w:r>
      <w:r>
        <w:rPr>
          <w:sz w:val="20"/>
        </w:rPr>
        <w:t xml:space="preserve">.  </w:t>
      </w:r>
      <w:r w:rsidRPr="003726D2">
        <w:rPr>
          <w:sz w:val="20"/>
        </w:rPr>
        <w:t>Plants grow up to 6 inches (15 cm) in height with one to</w:t>
      </w:r>
      <w:r>
        <w:rPr>
          <w:sz w:val="20"/>
        </w:rPr>
        <w:t xml:space="preserve"> several spreading erect stems (Figure </w:t>
      </w:r>
      <w:r w:rsidRPr="003726D2">
        <w:rPr>
          <w:sz w:val="20"/>
        </w:rPr>
        <w:t>1</w:t>
      </w:r>
      <w:r>
        <w:rPr>
          <w:sz w:val="20"/>
        </w:rPr>
        <w:t xml:space="preserve">).  Basal </w:t>
      </w:r>
      <w:r w:rsidRPr="003726D2">
        <w:rPr>
          <w:sz w:val="20"/>
        </w:rPr>
        <w:t>leaves are heart-shaped with rounded tips.  Several white, four-petalled flowers top each stem.  The leaves and fruit are without hairs (glabrous)</w:t>
      </w:r>
      <w:r>
        <w:rPr>
          <w:sz w:val="20"/>
        </w:rPr>
        <w:t xml:space="preserve"> and stalked </w:t>
      </w:r>
      <w:r w:rsidRPr="003726D2">
        <w:rPr>
          <w:sz w:val="20"/>
        </w:rPr>
        <w:t xml:space="preserve">which distinguishes </w:t>
      </w:r>
      <w:r>
        <w:rPr>
          <w:sz w:val="20"/>
        </w:rPr>
        <w:t>this species</w:t>
      </w:r>
      <w:r w:rsidRPr="003726D2">
        <w:rPr>
          <w:sz w:val="20"/>
        </w:rPr>
        <w:t xml:space="preserve"> from many other small types of mustard that grow in the area such as </w:t>
      </w:r>
      <w:r w:rsidRPr="00CB3A57">
        <w:rPr>
          <w:i/>
          <w:sz w:val="20"/>
        </w:rPr>
        <w:t xml:space="preserve">Draba </w:t>
      </w:r>
      <w:r w:rsidRPr="003726D2">
        <w:rPr>
          <w:sz w:val="20"/>
        </w:rPr>
        <w:t>(whitlow-grass). Flowering occurs June to August</w:t>
      </w:r>
      <w:r>
        <w:rPr>
          <w:sz w:val="20"/>
        </w:rPr>
        <w:t xml:space="preserve"> and even into September, depending on the </w:t>
      </w:r>
      <w:r w:rsidR="000A7642">
        <w:rPr>
          <w:sz w:val="20"/>
        </w:rPr>
        <w:t>site and snow melt</w:t>
      </w:r>
      <w:r w:rsidRPr="003726D2">
        <w:rPr>
          <w:sz w:val="20"/>
        </w:rPr>
        <w:t xml:space="preserve">.  Fruits of Penland’s </w:t>
      </w:r>
      <w:r>
        <w:rPr>
          <w:sz w:val="20"/>
        </w:rPr>
        <w:t>eutrema</w:t>
      </w:r>
      <w:r w:rsidRPr="003726D2">
        <w:rPr>
          <w:sz w:val="20"/>
        </w:rPr>
        <w:t xml:space="preserve"> are the characteristic mustard family siliques; </w:t>
      </w:r>
      <w:r>
        <w:rPr>
          <w:sz w:val="20"/>
        </w:rPr>
        <w:t>they are diamond-shaped in cross-section</w:t>
      </w:r>
      <w:r w:rsidRPr="003726D2">
        <w:rPr>
          <w:sz w:val="20"/>
        </w:rPr>
        <w:t xml:space="preserve"> </w:t>
      </w:r>
      <w:r>
        <w:rPr>
          <w:sz w:val="20"/>
        </w:rPr>
        <w:t>and</w:t>
      </w:r>
      <w:r w:rsidRPr="003726D2">
        <w:rPr>
          <w:sz w:val="20"/>
        </w:rPr>
        <w:t xml:space="preserve"> turn purple-black when mature </w:t>
      </w:r>
      <w:r>
        <w:rPr>
          <w:sz w:val="20"/>
        </w:rPr>
        <w:t>which also distinguishes the plant from other look-alikes</w:t>
      </w:r>
      <w:r w:rsidR="000A7642">
        <w:rPr>
          <w:sz w:val="20"/>
        </w:rPr>
        <w:t>.</w:t>
      </w:r>
    </w:p>
    <w:p w:rsidR="003C5000" w:rsidRDefault="006D3A07" w:rsidP="0074131F">
      <w:pPr>
        <w:tabs>
          <w:tab w:val="left" w:pos="2430"/>
        </w:tabs>
        <w:jc w:val="left"/>
      </w:pPr>
      <w:r>
        <w:rPr>
          <w:rFonts w:ascii="Verdana" w:hAnsi="Verdana"/>
          <w:noProof/>
          <w:color w:val="000000"/>
          <w:sz w:val="17"/>
          <w:szCs w:val="17"/>
        </w:rPr>
        <w:drawing>
          <wp:inline distT="0" distB="0" distL="0" distR="0">
            <wp:extent cx="2971800" cy="2468880"/>
            <wp:effectExtent l="19050" t="0" r="0" b="0"/>
            <wp:docPr id="5" name="Picture 4" descr="http://plants.usda.gov/maps/large/EU/EUP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lants.usda.gov/maps/large/EU/EUPE10.png"/>
                    <pic:cNvPicPr>
                      <a:picLocks noChangeAspect="1" noChangeArrowheads="1"/>
                    </pic:cNvPicPr>
                  </pic:nvPicPr>
                  <pic:blipFill>
                    <a:blip r:embed="rId13"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3C5000" w:rsidRDefault="006D3A07" w:rsidP="00A1146D">
      <w:pPr>
        <w:pStyle w:val="CaptionNRCS"/>
      </w:pPr>
      <w:r>
        <w:t>Penland’s eutrema</w:t>
      </w:r>
      <w:r w:rsidR="003C5000">
        <w:t xml:space="preserve"> distribution from USDA-NRCS PLANTS Database.</w:t>
      </w:r>
    </w:p>
    <w:p w:rsidR="002A2014" w:rsidRDefault="002A2014" w:rsidP="002A2014">
      <w:pPr>
        <w:pStyle w:val="NRCSBodyText"/>
        <w:rPr>
          <w:i/>
        </w:rPr>
      </w:pPr>
    </w:p>
    <w:p w:rsidR="00697753" w:rsidRPr="000A7642" w:rsidRDefault="00697753" w:rsidP="00697753">
      <w:pPr>
        <w:pStyle w:val="NRCSBodyText"/>
      </w:pPr>
      <w:r w:rsidRPr="00C41059">
        <w:rPr>
          <w:i/>
        </w:rPr>
        <w:lastRenderedPageBreak/>
        <w:t>Distribution</w:t>
      </w:r>
      <w:r w:rsidRPr="00C41059">
        <w:t xml:space="preserve">:  </w:t>
      </w:r>
      <w:r w:rsidRPr="00CB73A0">
        <w:rPr>
          <w:bCs/>
          <w:i/>
          <w:color w:val="000000"/>
        </w:rPr>
        <w:t>Eutrema penlandii</w:t>
      </w:r>
      <w:r>
        <w:rPr>
          <w:bCs/>
          <w:color w:val="000000"/>
        </w:rPr>
        <w:t xml:space="preserve"> is a narrow endemic known only to occur in the Mosquito mountain range of Colorado in Lake, Park, an</w:t>
      </w:r>
      <w:r w:rsidR="000A7642">
        <w:rPr>
          <w:bCs/>
          <w:color w:val="000000"/>
        </w:rPr>
        <w:t>d Summit counties</w:t>
      </w:r>
      <w:r>
        <w:rPr>
          <w:bCs/>
          <w:color w:val="000000"/>
        </w:rPr>
        <w:t>.  Range-wide distribution reaches 18 miles from north to south and approximately 10 miles east to west, encompassing roughly 200 acres of occupied habitat.  This species is thought to be an ice-age relic with its</w:t>
      </w:r>
      <w:r w:rsidRPr="00F11FFD">
        <w:rPr>
          <w:bCs/>
          <w:color w:val="000000"/>
        </w:rPr>
        <w:t xml:space="preserve"> closest relative, </w:t>
      </w:r>
      <w:r w:rsidRPr="00CA5286">
        <w:rPr>
          <w:bCs/>
          <w:i/>
          <w:color w:val="000000"/>
        </w:rPr>
        <w:t>E. edwardsii,</w:t>
      </w:r>
      <w:r w:rsidRPr="00F11FFD">
        <w:rPr>
          <w:bCs/>
          <w:color w:val="000000"/>
        </w:rPr>
        <w:t xml:space="preserve"> found in the Canadian Arcti</w:t>
      </w:r>
      <w:r w:rsidR="000A7642">
        <w:rPr>
          <w:bCs/>
          <w:color w:val="000000"/>
        </w:rPr>
        <w:t>c Archipelago</w:t>
      </w:r>
      <w:r>
        <w:rPr>
          <w:bCs/>
          <w:color w:val="000000"/>
        </w:rPr>
        <w:t>.</w:t>
      </w:r>
      <w:r w:rsidRPr="00F11FFD">
        <w:rPr>
          <w:bCs/>
          <w:color w:val="000000"/>
        </w:rPr>
        <w:t xml:space="preserve"> </w:t>
      </w:r>
      <w:r w:rsidR="000A7642">
        <w:rPr>
          <w:bCs/>
          <w:color w:val="000000"/>
        </w:rPr>
        <w:t>A</w:t>
      </w:r>
      <w:r>
        <w:rPr>
          <w:bCs/>
          <w:color w:val="000000"/>
        </w:rPr>
        <w:t xml:space="preserve">pproximately 40% of the existing known populations and habitat for Penland’s Eutrema occurs on private land.  Please consult the USFWS website at </w:t>
      </w:r>
      <w:r w:rsidR="000A7642" w:rsidRPr="000A7642">
        <w:rPr>
          <w:bCs/>
        </w:rPr>
        <w:t>www.fws.gov</w:t>
      </w:r>
      <w:r w:rsidR="000A7642">
        <w:rPr>
          <w:bCs/>
        </w:rPr>
        <w:t xml:space="preserve">, </w:t>
      </w:r>
      <w:r>
        <w:rPr>
          <w:bCs/>
        </w:rPr>
        <w:t>for more information</w:t>
      </w:r>
      <w:r>
        <w:rPr>
          <w:bCs/>
          <w:color w:val="000000"/>
        </w:rPr>
        <w:t xml:space="preserve">. </w:t>
      </w:r>
      <w:r w:rsidRPr="00C41059">
        <w:t>For current distribution, please consult the Plant Profile page for this species on the PLANTS Web site.</w:t>
      </w:r>
      <w:r w:rsidRPr="001F2A5D">
        <w:t xml:space="preserve"> </w:t>
      </w:r>
    </w:p>
    <w:p w:rsidR="00697753" w:rsidRDefault="00697753" w:rsidP="00697753">
      <w:pPr>
        <w:autoSpaceDE w:val="0"/>
        <w:autoSpaceDN w:val="0"/>
        <w:adjustRightInd w:val="0"/>
        <w:jc w:val="left"/>
        <w:rPr>
          <w:i/>
          <w:sz w:val="20"/>
        </w:rPr>
      </w:pPr>
    </w:p>
    <w:p w:rsidR="00697753" w:rsidRPr="000A7642" w:rsidRDefault="00697753" w:rsidP="000A7642">
      <w:pPr>
        <w:autoSpaceDE w:val="0"/>
        <w:autoSpaceDN w:val="0"/>
        <w:adjustRightInd w:val="0"/>
        <w:jc w:val="left"/>
        <w:rPr>
          <w:sz w:val="20"/>
        </w:rPr>
      </w:pPr>
      <w:r w:rsidRPr="000A7642">
        <w:rPr>
          <w:i/>
          <w:sz w:val="20"/>
        </w:rPr>
        <w:t>Habitat</w:t>
      </w:r>
      <w:r w:rsidRPr="000A7642">
        <w:rPr>
          <w:sz w:val="20"/>
        </w:rPr>
        <w:t xml:space="preserve">: </w:t>
      </w:r>
      <w:r w:rsidRPr="000A7642">
        <w:rPr>
          <w:color w:val="000000"/>
          <w:sz w:val="20"/>
        </w:rPr>
        <w:t>Penland’s eutrema is an alpine tundra species that grows above treeline in association with many species of moss, forbs, and graminoids in alpine meadow ha</w:t>
      </w:r>
      <w:r w:rsidR="000A7642">
        <w:rPr>
          <w:color w:val="000000"/>
          <w:sz w:val="20"/>
        </w:rPr>
        <w:t>bitat</w:t>
      </w:r>
      <w:r w:rsidRPr="000A7642">
        <w:rPr>
          <w:color w:val="000000"/>
          <w:sz w:val="20"/>
        </w:rPr>
        <w:t xml:space="preserve">.  It occurs in wetlands with perennial water flow from snowmelt, at 11,800 -13,100 ft. in elevation.  Penland’s eutrema </w:t>
      </w:r>
      <w:r w:rsidRPr="000A7642">
        <w:rPr>
          <w:bCs/>
          <w:color w:val="000000"/>
          <w:sz w:val="20"/>
        </w:rPr>
        <w:t>generally grows on the leeward, south and east-facing, flat to gently sloping benches with steep walls that provide some protection from snow-melting winds</w:t>
      </w:r>
      <w:r w:rsidRPr="000A7642">
        <w:rPr>
          <w:sz w:val="20"/>
        </w:rPr>
        <w:t>.  Th</w:t>
      </w:r>
      <w:r w:rsidRPr="000A7642">
        <w:rPr>
          <w:color w:val="000000"/>
          <w:sz w:val="20"/>
        </w:rPr>
        <w:t>e annual precipitation is 30-40 inches.  Penland’s eutrema is known to frequently occur in association with a variety of alpine tundra species including: white marsh marigold (</w:t>
      </w:r>
      <w:r w:rsidRPr="000A7642">
        <w:rPr>
          <w:i/>
          <w:color w:val="000000"/>
          <w:sz w:val="20"/>
        </w:rPr>
        <w:t>Caltha leptosepala</w:t>
      </w:r>
      <w:r w:rsidRPr="000A7642">
        <w:rPr>
          <w:color w:val="000000"/>
          <w:sz w:val="20"/>
        </w:rPr>
        <w:t>), water sedge (</w:t>
      </w:r>
      <w:r w:rsidRPr="000A7642">
        <w:rPr>
          <w:i/>
          <w:color w:val="000000"/>
          <w:sz w:val="20"/>
        </w:rPr>
        <w:t>Carex aquatilis</w:t>
      </w:r>
      <w:r w:rsidRPr="000A7642">
        <w:rPr>
          <w:color w:val="000000"/>
          <w:sz w:val="20"/>
        </w:rPr>
        <w:t>), mountain sedge (</w:t>
      </w:r>
      <w:r w:rsidRPr="000A7642">
        <w:rPr>
          <w:i/>
          <w:color w:val="000000"/>
          <w:sz w:val="20"/>
        </w:rPr>
        <w:t>Carex scopulorum),</w:t>
      </w:r>
      <w:r w:rsidRPr="000A7642">
        <w:rPr>
          <w:color w:val="000000"/>
          <w:sz w:val="20"/>
        </w:rPr>
        <w:t xml:space="preserve"> Bering chickweed (</w:t>
      </w:r>
      <w:r w:rsidRPr="000A7642">
        <w:rPr>
          <w:i/>
          <w:color w:val="000000"/>
          <w:sz w:val="20"/>
        </w:rPr>
        <w:t>Cerastium beeringianum</w:t>
      </w:r>
      <w:r w:rsidRPr="000A7642">
        <w:rPr>
          <w:color w:val="000000"/>
          <w:sz w:val="20"/>
        </w:rPr>
        <w:t>), alpine spring beauty (</w:t>
      </w:r>
      <w:r w:rsidRPr="000A7642">
        <w:rPr>
          <w:i/>
          <w:color w:val="000000"/>
          <w:sz w:val="20"/>
        </w:rPr>
        <w:t>Claytonia megarhiza</w:t>
      </w:r>
      <w:r w:rsidRPr="000A7642">
        <w:rPr>
          <w:color w:val="000000"/>
          <w:sz w:val="20"/>
        </w:rPr>
        <w:t>), tufted hairgrass (</w:t>
      </w:r>
      <w:r w:rsidRPr="000A7642">
        <w:rPr>
          <w:i/>
          <w:color w:val="000000"/>
          <w:sz w:val="20"/>
        </w:rPr>
        <w:t>Deschampsia cespitosa</w:t>
      </w:r>
      <w:r w:rsidRPr="000A7642">
        <w:rPr>
          <w:color w:val="000000"/>
          <w:sz w:val="20"/>
        </w:rPr>
        <w:t>), Ross avens (</w:t>
      </w:r>
      <w:r w:rsidRPr="000A7642">
        <w:rPr>
          <w:i/>
          <w:color w:val="000000"/>
          <w:sz w:val="20"/>
        </w:rPr>
        <w:t>Geum rossii</w:t>
      </w:r>
      <w:r w:rsidRPr="000A7642">
        <w:rPr>
          <w:color w:val="000000"/>
          <w:sz w:val="20"/>
        </w:rPr>
        <w:t>), elephanthead (</w:t>
      </w:r>
      <w:r w:rsidRPr="000A7642">
        <w:rPr>
          <w:i/>
          <w:color w:val="000000"/>
          <w:sz w:val="20"/>
        </w:rPr>
        <w:t>Pedicularis groenlandica</w:t>
      </w:r>
      <w:r w:rsidRPr="000A7642">
        <w:rPr>
          <w:color w:val="000000"/>
          <w:sz w:val="20"/>
        </w:rPr>
        <w:t>), arctic bluegrass (</w:t>
      </w:r>
      <w:r w:rsidRPr="000A7642">
        <w:rPr>
          <w:i/>
          <w:color w:val="000000"/>
          <w:sz w:val="20"/>
        </w:rPr>
        <w:t>Poa arctica</w:t>
      </w:r>
      <w:r w:rsidRPr="000A7642">
        <w:rPr>
          <w:color w:val="000000"/>
          <w:sz w:val="20"/>
        </w:rPr>
        <w:t>), America bistort (</w:t>
      </w:r>
      <w:r w:rsidRPr="000A7642">
        <w:rPr>
          <w:i/>
          <w:color w:val="000000"/>
          <w:sz w:val="20"/>
        </w:rPr>
        <w:t xml:space="preserve">Polygonum bistortoides), </w:t>
      </w:r>
      <w:r w:rsidRPr="000A7642">
        <w:rPr>
          <w:color w:val="000000"/>
          <w:sz w:val="20"/>
        </w:rPr>
        <w:t>alpine bistort (</w:t>
      </w:r>
      <w:r w:rsidRPr="000A7642">
        <w:rPr>
          <w:i/>
          <w:color w:val="000000"/>
          <w:sz w:val="20"/>
        </w:rPr>
        <w:t>Polygonum viviparum</w:t>
      </w:r>
      <w:r w:rsidRPr="000A7642">
        <w:rPr>
          <w:color w:val="000000"/>
          <w:sz w:val="20"/>
        </w:rPr>
        <w:t>), King’s crown (</w:t>
      </w:r>
      <w:r w:rsidRPr="000A7642">
        <w:rPr>
          <w:i/>
          <w:color w:val="000000"/>
          <w:sz w:val="20"/>
        </w:rPr>
        <w:t>Rhodiola integrifolia</w:t>
      </w:r>
      <w:r w:rsidRPr="000A7642">
        <w:rPr>
          <w:color w:val="000000"/>
          <w:sz w:val="20"/>
        </w:rPr>
        <w:t>), Rose crown (</w:t>
      </w:r>
      <w:r w:rsidRPr="000A7642">
        <w:rPr>
          <w:i/>
          <w:color w:val="000000"/>
          <w:sz w:val="20"/>
        </w:rPr>
        <w:t>Rhodiola rhodantha</w:t>
      </w:r>
      <w:r w:rsidRPr="000A7642">
        <w:rPr>
          <w:color w:val="000000"/>
          <w:sz w:val="20"/>
        </w:rPr>
        <w:t>), diamondleaf saxifrage (</w:t>
      </w:r>
      <w:r w:rsidRPr="000A7642">
        <w:rPr>
          <w:i/>
          <w:color w:val="000000"/>
          <w:sz w:val="20"/>
        </w:rPr>
        <w:t>Saxifraga rhomboidea</w:t>
      </w:r>
      <w:r w:rsidRPr="000A7642">
        <w:rPr>
          <w:color w:val="000000"/>
          <w:sz w:val="20"/>
        </w:rPr>
        <w:t>), and alpine meadow rue (</w:t>
      </w:r>
      <w:r w:rsidRPr="000A7642">
        <w:rPr>
          <w:i/>
          <w:color w:val="000000"/>
          <w:sz w:val="20"/>
        </w:rPr>
        <w:t>Thalictrum alpinum</w:t>
      </w:r>
      <w:r w:rsidR="000A7642">
        <w:rPr>
          <w:color w:val="000000"/>
          <w:sz w:val="20"/>
        </w:rPr>
        <w:t>)</w:t>
      </w:r>
      <w:r w:rsidRPr="000A7642">
        <w:rPr>
          <w:color w:val="000000"/>
          <w:sz w:val="20"/>
        </w:rPr>
        <w:t>.  The Mosquito Range includes thirteen other rare plant species, of which, two are known only from the range</w:t>
      </w:r>
      <w:r w:rsidR="000A7642">
        <w:rPr>
          <w:color w:val="000000"/>
          <w:sz w:val="20"/>
        </w:rPr>
        <w:t>.</w:t>
      </w:r>
    </w:p>
    <w:p w:rsidR="000E323E" w:rsidRDefault="000E323E" w:rsidP="000E323E">
      <w:pPr>
        <w:pStyle w:val="NRCSBodyText"/>
        <w:rPr>
          <w:b/>
        </w:rPr>
      </w:pPr>
    </w:p>
    <w:p w:rsidR="00453E3C" w:rsidRDefault="00453E3C" w:rsidP="00453E3C">
      <w:pPr>
        <w:pStyle w:val="NRCSBodyText"/>
        <w:rPr>
          <w:b/>
        </w:rPr>
      </w:pPr>
      <w:r w:rsidRPr="00C41059">
        <w:rPr>
          <w:b/>
        </w:rPr>
        <w:t xml:space="preserve">Adaptation </w:t>
      </w:r>
    </w:p>
    <w:p w:rsidR="00453E3C" w:rsidRPr="004814DF" w:rsidRDefault="00453E3C" w:rsidP="00453E3C">
      <w:pPr>
        <w:pStyle w:val="NRCSBodyText"/>
        <w:rPr>
          <w:b/>
        </w:rPr>
      </w:pPr>
      <w:r>
        <w:rPr>
          <w:color w:val="000000"/>
        </w:rPr>
        <w:t>Penland’s eutrema is adapted to grow in</w:t>
      </w:r>
      <w:r w:rsidRPr="00F11FFD">
        <w:rPr>
          <w:color w:val="000000"/>
        </w:rPr>
        <w:t xml:space="preserve"> the Mosquito Range in </w:t>
      </w:r>
      <w:r w:rsidR="000A7642">
        <w:rPr>
          <w:color w:val="000000"/>
        </w:rPr>
        <w:t>central Colorado</w:t>
      </w:r>
      <w:r>
        <w:rPr>
          <w:bCs/>
          <w:color w:val="000000"/>
        </w:rPr>
        <w:t>,</w:t>
      </w:r>
      <w:r w:rsidRPr="004814DF">
        <w:t xml:space="preserve"> where a unique set of habitat conditions exist.</w:t>
      </w:r>
      <w:r>
        <w:t xml:space="preserve"> An arctic circumpolar species, Penland’s eutrema is separated from its closest relative </w:t>
      </w:r>
      <w:r w:rsidRPr="005E588C">
        <w:rPr>
          <w:i/>
        </w:rPr>
        <w:t>E. edwardsii</w:t>
      </w:r>
      <w:r>
        <w:t>, which occurs in the Canadian Arctic Archipelago by over 1000 mile</w:t>
      </w:r>
      <w:r w:rsidR="000A7642">
        <w:t>s to the north</w:t>
      </w:r>
      <w:r>
        <w:t xml:space="preserve">.  </w:t>
      </w:r>
    </w:p>
    <w:p w:rsidR="00125BE3" w:rsidRPr="001D1848" w:rsidRDefault="00C2775B" w:rsidP="0040152F">
      <w:pPr>
        <w:pStyle w:val="NRCSBodyText"/>
        <w:spacing w:before="240"/>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453E3C" w:rsidRPr="0031788D" w:rsidRDefault="00453E3C" w:rsidP="00453E3C">
      <w:pPr>
        <w:pStyle w:val="Heading3"/>
        <w:rPr>
          <w:b w:val="0"/>
        </w:rPr>
      </w:pPr>
      <w:r>
        <w:rPr>
          <w:b w:val="0"/>
        </w:rPr>
        <w:t>Depending on snow-melt, Penland’s eutrema produces mature fruits from late-July into A</w:t>
      </w:r>
      <w:r w:rsidR="000A7642">
        <w:rPr>
          <w:b w:val="0"/>
        </w:rPr>
        <w:t>ugust and into September</w:t>
      </w:r>
      <w:r>
        <w:rPr>
          <w:b w:val="0"/>
        </w:rPr>
        <w:t xml:space="preserve">. </w:t>
      </w:r>
      <w:r w:rsidRPr="006F486E">
        <w:rPr>
          <w:b w:val="0"/>
        </w:rPr>
        <w:t>Penland’s eutrema</w:t>
      </w:r>
      <w:r>
        <w:rPr>
          <w:b w:val="0"/>
        </w:rPr>
        <w:t xml:space="preserve"> produces from seed with no means of vegetative reproduction.  Little else is known </w:t>
      </w:r>
      <w:r>
        <w:rPr>
          <w:b w:val="0"/>
        </w:rPr>
        <w:lastRenderedPageBreak/>
        <w:t>about the reproduction, pollinators, or seed dispersal at this time.</w:t>
      </w:r>
    </w:p>
    <w:p w:rsidR="00CD49CC" w:rsidRDefault="00CD49CC" w:rsidP="0040152F">
      <w:pPr>
        <w:pStyle w:val="Heading3"/>
        <w:spacing w:before="240"/>
      </w:pPr>
      <w:r w:rsidRPr="00561A8A">
        <w:t>Management</w:t>
      </w:r>
    </w:p>
    <w:p w:rsidR="00453E3C" w:rsidRPr="001D321C" w:rsidRDefault="00453E3C" w:rsidP="00453E3C">
      <w:pPr>
        <w:pStyle w:val="NRCSBodyText"/>
      </w:pPr>
      <w:r>
        <w:t>P</w:t>
      </w:r>
      <w:r w:rsidRPr="00CF2878">
        <w:t xml:space="preserve">rimary threats to </w:t>
      </w:r>
      <w:r w:rsidRPr="00B154F4">
        <w:rPr>
          <w:iCs/>
        </w:rPr>
        <w:t xml:space="preserve">Penland’s </w:t>
      </w:r>
      <w:r>
        <w:rPr>
          <w:iCs/>
        </w:rPr>
        <w:t>eutrema</w:t>
      </w:r>
      <w:r>
        <w:rPr>
          <w:i/>
          <w:iCs/>
        </w:rPr>
        <w:t xml:space="preserve"> </w:t>
      </w:r>
      <w:r w:rsidRPr="00CF2878">
        <w:t xml:space="preserve">appear to be </w:t>
      </w:r>
      <w:r>
        <w:rPr>
          <w:szCs w:val="24"/>
        </w:rPr>
        <w:t>from h</w:t>
      </w:r>
      <w:r w:rsidRPr="00691415">
        <w:rPr>
          <w:szCs w:val="24"/>
        </w:rPr>
        <w:t>abitat</w:t>
      </w:r>
      <w:r>
        <w:rPr>
          <w:szCs w:val="24"/>
        </w:rPr>
        <w:t xml:space="preserve"> loss through recreation (off-highway vehicle use, camping, and hiking), alterations to hydrology, mining impacts, and climate. </w:t>
      </w:r>
      <w:r w:rsidRPr="00CF2878">
        <w:t xml:space="preserve"> </w:t>
      </w:r>
    </w:p>
    <w:p w:rsidR="00CD49CC" w:rsidRDefault="00CD49CC" w:rsidP="0040152F">
      <w:pPr>
        <w:pStyle w:val="Heading3"/>
        <w:spacing w:before="240"/>
      </w:pPr>
      <w:r w:rsidRPr="00561A8A">
        <w:t>Pests and Potential Problems</w:t>
      </w:r>
    </w:p>
    <w:p w:rsidR="000E323E" w:rsidRPr="000E323E" w:rsidRDefault="00453E3C" w:rsidP="000E323E">
      <w:pPr>
        <w:pStyle w:val="NRCSBodyText"/>
      </w:pPr>
      <w:r>
        <w:t xml:space="preserve">Currently there are no known pests affecting the growth and vigor of Penland’s eutrema.  </w:t>
      </w:r>
      <w:r w:rsidRPr="009A2581">
        <w:t xml:space="preserve">Associated threats </w:t>
      </w:r>
      <w:r>
        <w:t>may</w:t>
      </w:r>
      <w:r w:rsidRPr="009A2581">
        <w:t xml:space="preserve"> include the introduction of non-native </w:t>
      </w:r>
      <w:r>
        <w:t>invasive plant species</w:t>
      </w:r>
      <w:r w:rsidRPr="009A2581">
        <w:t xml:space="preserve"> from hikers and campers as </w:t>
      </w:r>
      <w:r>
        <w:t xml:space="preserve">recreational use numbers continue to increase annually of </w:t>
      </w:r>
      <w:r w:rsidRPr="009A2581">
        <w:t xml:space="preserve">this popular </w:t>
      </w:r>
      <w:r>
        <w:t>recreation area</w:t>
      </w:r>
      <w:r w:rsidRPr="009A2581">
        <w:t xml:space="preserve"> that constitute</w:t>
      </w:r>
      <w:r>
        <w:t>s</w:t>
      </w:r>
      <w:r w:rsidRPr="009A2581">
        <w:t xml:space="preserve"> the only habitat of Penland’s </w:t>
      </w:r>
      <w:r>
        <w:t>eutrema</w:t>
      </w:r>
      <w:r w:rsidRPr="009A2581">
        <w:t xml:space="preserve">.  </w:t>
      </w:r>
      <w:r>
        <w:t>Impacts of herbivory from pikas and rodents have been n</w:t>
      </w:r>
      <w:r w:rsidR="00C27712">
        <w:t>oted by researchers</w:t>
      </w:r>
      <w:r>
        <w:t>.  However, Penland’s mustard has evolved some tolerance to grazing and wildlife usage. For instance, a taproot growth form enables re-sprouting after grazing.  Interestingly, t</w:t>
      </w:r>
      <w:r w:rsidRPr="009A2581">
        <w:t xml:space="preserve">o date, the main non-native constituent in Penland’s mustard habitat is dandelion, </w:t>
      </w:r>
      <w:r>
        <w:rPr>
          <w:i/>
        </w:rPr>
        <w:t>T</w:t>
      </w:r>
      <w:r w:rsidRPr="009A2581">
        <w:rPr>
          <w:i/>
        </w:rPr>
        <w:t>araxacon officinales</w:t>
      </w:r>
      <w:r>
        <w:t>, another tap-rooted species.</w:t>
      </w:r>
    </w:p>
    <w:p w:rsidR="00CD49CC" w:rsidRDefault="00CD49CC" w:rsidP="0040152F">
      <w:pPr>
        <w:pStyle w:val="Heading3"/>
        <w:spacing w:before="240"/>
      </w:pPr>
      <w:r w:rsidRPr="00561A8A">
        <w:t>Environmental Concerns</w:t>
      </w:r>
    </w:p>
    <w:p w:rsidR="00453E3C" w:rsidRPr="00B03C76" w:rsidRDefault="00453E3C" w:rsidP="00453E3C">
      <w:pPr>
        <w:pStyle w:val="Heading3"/>
        <w:rPr>
          <w:b w:val="0"/>
          <w:color w:val="000000"/>
        </w:rPr>
      </w:pPr>
      <w:r w:rsidRPr="00CF2878">
        <w:rPr>
          <w:b w:val="0"/>
          <w:color w:val="000000"/>
        </w:rPr>
        <w:t xml:space="preserve">Hydrology is the most fragile aspect </w:t>
      </w:r>
      <w:r>
        <w:rPr>
          <w:b w:val="0"/>
          <w:color w:val="000000"/>
        </w:rPr>
        <w:t>of the habitat affecting Penland’s</w:t>
      </w:r>
      <w:r w:rsidRPr="00CF2878">
        <w:rPr>
          <w:b w:val="0"/>
          <w:color w:val="000000"/>
        </w:rPr>
        <w:t xml:space="preserve"> </w:t>
      </w:r>
      <w:r>
        <w:rPr>
          <w:b w:val="0"/>
          <w:color w:val="000000"/>
        </w:rPr>
        <w:t>eutrema</w:t>
      </w:r>
      <w:r w:rsidRPr="00CF2878">
        <w:rPr>
          <w:b w:val="0"/>
          <w:color w:val="000000"/>
        </w:rPr>
        <w:t xml:space="preserve">. </w:t>
      </w:r>
      <w:r>
        <w:rPr>
          <w:b w:val="0"/>
          <w:color w:val="000000"/>
        </w:rPr>
        <w:t xml:space="preserve"> </w:t>
      </w:r>
      <w:r w:rsidRPr="00CF2878">
        <w:rPr>
          <w:b w:val="0"/>
        </w:rPr>
        <w:t xml:space="preserve">Any activity that directly or indirectly alters the surface or ground water supply and alters the wetland habitat required by this species could pose a significant threat. On a larger scale, </w:t>
      </w:r>
      <w:r>
        <w:rPr>
          <w:b w:val="0"/>
        </w:rPr>
        <w:t>climate change could potentially threaten</w:t>
      </w:r>
      <w:r w:rsidRPr="00CF2878">
        <w:rPr>
          <w:b w:val="0"/>
        </w:rPr>
        <w:t xml:space="preserve"> this and other alpine species</w:t>
      </w:r>
      <w:r>
        <w:rPr>
          <w:b w:val="0"/>
        </w:rPr>
        <w:t xml:space="preserve"> since there are no upward elevation to which the species may migrate</w:t>
      </w:r>
      <w:r w:rsidRPr="00CF2878">
        <w:rPr>
          <w:b w:val="0"/>
        </w:rPr>
        <w:t>.</w:t>
      </w:r>
    </w:p>
    <w:p w:rsidR="00CD49CC" w:rsidRDefault="00CD49CC" w:rsidP="0040152F">
      <w:pPr>
        <w:pStyle w:val="Heading3"/>
        <w:spacing w:before="240"/>
      </w:pPr>
      <w:r w:rsidRPr="00561A8A">
        <w:t>Cultivars, Improved, and Selected Materials (and area of origin)</w:t>
      </w:r>
    </w:p>
    <w:p w:rsidR="000E323E" w:rsidRPr="000E323E" w:rsidRDefault="000E323E" w:rsidP="000E323E">
      <w:pPr>
        <w:pStyle w:val="NRCSBodyText"/>
      </w:pPr>
      <w:r>
        <w:t>N/A</w:t>
      </w:r>
    </w:p>
    <w:p w:rsidR="004B4787" w:rsidRDefault="004B4787" w:rsidP="004B4787">
      <w:pPr>
        <w:pStyle w:val="NRCSBodyText"/>
        <w:rPr>
          <w:b/>
        </w:rPr>
      </w:pPr>
    </w:p>
    <w:p w:rsidR="004B4787" w:rsidRDefault="004B4787" w:rsidP="004B4787">
      <w:pPr>
        <w:pStyle w:val="NRCSBodyText"/>
      </w:pPr>
      <w:r w:rsidRPr="00A90532">
        <w:rPr>
          <w:b/>
        </w:rPr>
        <w:t>Prepared By</w:t>
      </w:r>
      <w:r>
        <w:t xml:space="preserve">:  </w:t>
      </w:r>
    </w:p>
    <w:p w:rsidR="0046021B" w:rsidRDefault="004B4787" w:rsidP="004B4787">
      <w:pPr>
        <w:pStyle w:val="NRCSBodyText"/>
      </w:pPr>
      <w:proofErr w:type="gramStart"/>
      <w:r w:rsidRPr="0046021B">
        <w:rPr>
          <w:i/>
        </w:rPr>
        <w:t>Christine Taliga</w:t>
      </w:r>
      <w:r w:rsidR="0046021B">
        <w:t>; Plant Materials Specialist,</w:t>
      </w:r>
      <w:r w:rsidRPr="00CB1726">
        <w:t xml:space="preserve"> USDA NRCS </w:t>
      </w:r>
      <w:r>
        <w:t>Colorado</w:t>
      </w:r>
      <w:r w:rsidRPr="00CB1726">
        <w:t xml:space="preserve"> State Office, </w:t>
      </w:r>
      <w:r w:rsidR="0046021B">
        <w:t>Denver, Colorado.</w:t>
      </w:r>
      <w:proofErr w:type="gramEnd"/>
    </w:p>
    <w:p w:rsidR="004B4787" w:rsidRDefault="004B4787" w:rsidP="004B4787">
      <w:pPr>
        <w:pStyle w:val="NRCSBodyText"/>
      </w:pPr>
      <w:proofErr w:type="gramStart"/>
      <w:r w:rsidRPr="0046021B">
        <w:rPr>
          <w:i/>
        </w:rPr>
        <w:t xml:space="preserve">Gina </w:t>
      </w:r>
      <w:proofErr w:type="spellStart"/>
      <w:r w:rsidRPr="0046021B">
        <w:rPr>
          <w:i/>
        </w:rPr>
        <w:t>Glenne</w:t>
      </w:r>
      <w:proofErr w:type="spellEnd"/>
      <w:r w:rsidR="0046021B">
        <w:t>; Botanist</w:t>
      </w:r>
      <w:r>
        <w:t xml:space="preserve"> USFWS, Mountain-Prairie Region, Grand Junction, Colorado.</w:t>
      </w:r>
      <w:proofErr w:type="gramEnd"/>
    </w:p>
    <w:p w:rsidR="004B4787" w:rsidRPr="00023E03" w:rsidRDefault="004B4787" w:rsidP="004B4787">
      <w:pPr>
        <w:pStyle w:val="Heading3"/>
        <w:rPr>
          <w:i/>
          <w:iCs/>
        </w:rPr>
      </w:pPr>
      <w:r w:rsidRPr="00A90532">
        <w:t>Citation</w:t>
      </w:r>
    </w:p>
    <w:p w:rsidR="00D76B80" w:rsidRDefault="000D6006" w:rsidP="00D76B80">
      <w:pPr>
        <w:pStyle w:val="BodytextNRCS"/>
      </w:pPr>
      <w:r>
        <w:t xml:space="preserve">Taliga, Christine E. and Gina Glenne, 2012. </w:t>
      </w:r>
      <w:r w:rsidRPr="00514BD8">
        <w:t>Plant</w:t>
      </w:r>
      <w:r w:rsidR="000A7642">
        <w:t xml:space="preserve"> Fact Sheet</w:t>
      </w:r>
      <w:r w:rsidRPr="00514BD8">
        <w:t xml:space="preserve"> for </w:t>
      </w:r>
      <w:bookmarkStart w:id="2" w:name="OLE_LINK12"/>
      <w:bookmarkStart w:id="3" w:name="OLE_LINK13"/>
      <w:r>
        <w:t>Penland’s eutrema (</w:t>
      </w:r>
      <w:r>
        <w:rPr>
          <w:i/>
        </w:rPr>
        <w:t>Eutrema penlandii</w:t>
      </w:r>
      <w:bookmarkEnd w:id="2"/>
      <w:bookmarkEnd w:id="3"/>
      <w:r>
        <w:rPr>
          <w:i/>
        </w:rPr>
        <w:t>)</w:t>
      </w:r>
      <w:r>
        <w:t>. USDA-Natural Resources Conservation Service, Colorado State Office.  Denver, 80225-0426.</w:t>
      </w:r>
    </w:p>
    <w:p w:rsidR="00D76B80" w:rsidRDefault="00705B62" w:rsidP="00D76B80">
      <w:pPr>
        <w:pStyle w:val="BodytextNRCS"/>
        <w:rPr>
          <w:i/>
        </w:rPr>
      </w:pPr>
      <w:r w:rsidRPr="000E3166">
        <w:t xml:space="preserve">Published </w:t>
      </w:r>
      <w:r w:rsidR="004B4787">
        <w:rPr>
          <w:i/>
        </w:rPr>
        <w:t>September 2012</w:t>
      </w:r>
    </w:p>
    <w:p w:rsidR="00D76B80" w:rsidRDefault="009906F5" w:rsidP="00D76B80">
      <w:pPr>
        <w:pStyle w:val="BodytextNRCS"/>
      </w:pPr>
      <w:r w:rsidRPr="00705B62">
        <w:t xml:space="preserve">Edited: </w:t>
      </w:r>
      <w:r w:rsidR="00EA2BC4">
        <w:t>19Sep2012jab</w:t>
      </w:r>
      <w:bookmarkStart w:id="4" w:name="_GoBack"/>
      <w:bookmarkEnd w:id="4"/>
    </w:p>
    <w:p w:rsidR="00117649" w:rsidRDefault="006C47E2" w:rsidP="00D76B80">
      <w:pPr>
        <w:pStyle w:val="BodytextNRCS"/>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r w:rsidRPr="00810C71">
        <w:t>For more information about this and other plants, please contact your local NRCS field office or Conservation District</w:t>
      </w:r>
      <w:r w:rsidR="007D72E1" w:rsidRPr="00810C71">
        <w:t xml:space="preserve"> </w:t>
      </w:r>
      <w:r w:rsidR="00810C71" w:rsidRPr="00810C71">
        <w:t>&lt;</w:t>
      </w:r>
      <w:hyperlink r:id="rId16"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7" w:tooltip="Plants Web site" w:history="1">
        <w:r w:rsidRPr="00810C71">
          <w:rPr>
            <w:rStyle w:val="Hyperlink"/>
          </w:rPr>
          <w:t>http://plants.usda.gov</w:t>
        </w:r>
      </w:hyperlink>
      <w:r w:rsidRPr="00810C71">
        <w:t>&gt; or the Plant Materials Program Web site &lt;</w:t>
      </w:r>
      <w:hyperlink r:id="rId18" w:history="1">
        <w:r w:rsidR="00810C71" w:rsidRPr="00FB7A4D">
          <w:rPr>
            <w:rStyle w:val="Hyperlink"/>
          </w:rPr>
          <w:t>http://plant-materials.nrcs.usda.gov</w:t>
        </w:r>
      </w:hyperlink>
      <w:r w:rsidRPr="00810C71">
        <w:t>&gt;</w:t>
      </w:r>
      <w:r w:rsidR="004B4787">
        <w:t xml:space="preserve">. </w:t>
      </w:r>
    </w:p>
    <w:p w:rsidR="00117649" w:rsidRPr="00061FD0" w:rsidRDefault="00117649" w:rsidP="004B4787">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B21" w:rsidRDefault="00125B21">
      <w:r>
        <w:separator/>
      </w:r>
    </w:p>
  </w:endnote>
  <w:endnote w:type="continuationSeparator" w:id="0">
    <w:p w:rsidR="00125B21" w:rsidRDefault="00125B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B21" w:rsidRDefault="00125B21">
      <w:r>
        <w:separator/>
      </w:r>
    </w:p>
  </w:footnote>
  <w:footnote w:type="continuationSeparator" w:id="0">
    <w:p w:rsidR="00125B21" w:rsidRDefault="00125B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hideGrammaticalError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11266">
      <o:colormru v:ext="edit" colors="#0000b0,#0000c6,#060"/>
    </o:shapedefaults>
  </w:hdrShapeDefaults>
  <w:footnotePr>
    <w:footnote w:id="-1"/>
    <w:footnote w:id="0"/>
  </w:footnotePr>
  <w:endnotePr>
    <w:endnote w:id="-1"/>
    <w:endnote w:id="0"/>
  </w:endnotePr>
  <w:compat/>
  <w:rsids>
    <w:rsidRoot w:val="00EF3311"/>
    <w:rsid w:val="0000182C"/>
    <w:rsid w:val="00005184"/>
    <w:rsid w:val="000175D4"/>
    <w:rsid w:val="000178ED"/>
    <w:rsid w:val="00044DD1"/>
    <w:rsid w:val="0004577C"/>
    <w:rsid w:val="00056463"/>
    <w:rsid w:val="000578C2"/>
    <w:rsid w:val="00070BC9"/>
    <w:rsid w:val="00086114"/>
    <w:rsid w:val="000960D7"/>
    <w:rsid w:val="000968E2"/>
    <w:rsid w:val="000A4DDE"/>
    <w:rsid w:val="000A7642"/>
    <w:rsid w:val="000C2B18"/>
    <w:rsid w:val="000C46B8"/>
    <w:rsid w:val="000D0108"/>
    <w:rsid w:val="000D6006"/>
    <w:rsid w:val="000E323E"/>
    <w:rsid w:val="000F1970"/>
    <w:rsid w:val="000F3296"/>
    <w:rsid w:val="00117649"/>
    <w:rsid w:val="00120F6B"/>
    <w:rsid w:val="00125B21"/>
    <w:rsid w:val="00125BE3"/>
    <w:rsid w:val="00162ECD"/>
    <w:rsid w:val="0016580B"/>
    <w:rsid w:val="00171009"/>
    <w:rsid w:val="00174373"/>
    <w:rsid w:val="0018267D"/>
    <w:rsid w:val="001A3FFC"/>
    <w:rsid w:val="001A52AF"/>
    <w:rsid w:val="001B52A6"/>
    <w:rsid w:val="001C6E25"/>
    <w:rsid w:val="001D076F"/>
    <w:rsid w:val="001D1848"/>
    <w:rsid w:val="001D3F0B"/>
    <w:rsid w:val="001E6B6D"/>
    <w:rsid w:val="001F35D7"/>
    <w:rsid w:val="001F5751"/>
    <w:rsid w:val="00206004"/>
    <w:rsid w:val="002148DF"/>
    <w:rsid w:val="0021601C"/>
    <w:rsid w:val="00242709"/>
    <w:rsid w:val="00256DC2"/>
    <w:rsid w:val="0026727E"/>
    <w:rsid w:val="00267929"/>
    <w:rsid w:val="002710AC"/>
    <w:rsid w:val="00281336"/>
    <w:rsid w:val="00284422"/>
    <w:rsid w:val="00286EAC"/>
    <w:rsid w:val="0029032F"/>
    <w:rsid w:val="002A2014"/>
    <w:rsid w:val="002B7160"/>
    <w:rsid w:val="002D3C5A"/>
    <w:rsid w:val="002D7A49"/>
    <w:rsid w:val="002E2F74"/>
    <w:rsid w:val="003050BA"/>
    <w:rsid w:val="00315F39"/>
    <w:rsid w:val="0033284E"/>
    <w:rsid w:val="003361CB"/>
    <w:rsid w:val="003476A2"/>
    <w:rsid w:val="003579D8"/>
    <w:rsid w:val="003631C1"/>
    <w:rsid w:val="00375E14"/>
    <w:rsid w:val="00377934"/>
    <w:rsid w:val="00383E58"/>
    <w:rsid w:val="0038415D"/>
    <w:rsid w:val="003A2960"/>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51BF5"/>
    <w:rsid w:val="00453903"/>
    <w:rsid w:val="00453E3C"/>
    <w:rsid w:val="00454D39"/>
    <w:rsid w:val="0046021B"/>
    <w:rsid w:val="0046775F"/>
    <w:rsid w:val="00475C41"/>
    <w:rsid w:val="004867F5"/>
    <w:rsid w:val="00490BBA"/>
    <w:rsid w:val="00496FA1"/>
    <w:rsid w:val="004B4787"/>
    <w:rsid w:val="004B628B"/>
    <w:rsid w:val="004B7357"/>
    <w:rsid w:val="004D34B0"/>
    <w:rsid w:val="004D7D29"/>
    <w:rsid w:val="004E2D19"/>
    <w:rsid w:val="004F0A5F"/>
    <w:rsid w:val="00521184"/>
    <w:rsid w:val="00521D04"/>
    <w:rsid w:val="0054009F"/>
    <w:rsid w:val="005427F1"/>
    <w:rsid w:val="00561A8A"/>
    <w:rsid w:val="00564985"/>
    <w:rsid w:val="00587B82"/>
    <w:rsid w:val="0059148B"/>
    <w:rsid w:val="00592CFA"/>
    <w:rsid w:val="005A1E93"/>
    <w:rsid w:val="005A7A54"/>
    <w:rsid w:val="005B7A24"/>
    <w:rsid w:val="005C1456"/>
    <w:rsid w:val="005C4132"/>
    <w:rsid w:val="005D2ECE"/>
    <w:rsid w:val="005E5E78"/>
    <w:rsid w:val="005F4FC1"/>
    <w:rsid w:val="0062577D"/>
    <w:rsid w:val="00647C24"/>
    <w:rsid w:val="006610ED"/>
    <w:rsid w:val="006631A2"/>
    <w:rsid w:val="00665AF3"/>
    <w:rsid w:val="00667542"/>
    <w:rsid w:val="00672EB8"/>
    <w:rsid w:val="00676A70"/>
    <w:rsid w:val="00680FB5"/>
    <w:rsid w:val="00683584"/>
    <w:rsid w:val="00692190"/>
    <w:rsid w:val="00697753"/>
    <w:rsid w:val="006A7F33"/>
    <w:rsid w:val="006B445C"/>
    <w:rsid w:val="006C47E2"/>
    <w:rsid w:val="006D3A07"/>
    <w:rsid w:val="006E5F7B"/>
    <w:rsid w:val="006F0E21"/>
    <w:rsid w:val="00700843"/>
    <w:rsid w:val="00702FC1"/>
    <w:rsid w:val="00705B62"/>
    <w:rsid w:val="00717F00"/>
    <w:rsid w:val="00741185"/>
    <w:rsid w:val="0074131F"/>
    <w:rsid w:val="00742DE3"/>
    <w:rsid w:val="00772F6F"/>
    <w:rsid w:val="00774ABD"/>
    <w:rsid w:val="00776CDA"/>
    <w:rsid w:val="00791579"/>
    <w:rsid w:val="007B2285"/>
    <w:rsid w:val="007C52E4"/>
    <w:rsid w:val="007D72E1"/>
    <w:rsid w:val="007F678B"/>
    <w:rsid w:val="007F7A33"/>
    <w:rsid w:val="00810C71"/>
    <w:rsid w:val="008259A0"/>
    <w:rsid w:val="00827C92"/>
    <w:rsid w:val="0083615D"/>
    <w:rsid w:val="008407F0"/>
    <w:rsid w:val="008455BA"/>
    <w:rsid w:val="00854604"/>
    <w:rsid w:val="008556D9"/>
    <w:rsid w:val="008650D5"/>
    <w:rsid w:val="00865FDC"/>
    <w:rsid w:val="00880D71"/>
    <w:rsid w:val="00883345"/>
    <w:rsid w:val="00885E30"/>
    <w:rsid w:val="008A2C3F"/>
    <w:rsid w:val="008B118A"/>
    <w:rsid w:val="008D3D78"/>
    <w:rsid w:val="008E75ED"/>
    <w:rsid w:val="008E7D1F"/>
    <w:rsid w:val="008F3D5A"/>
    <w:rsid w:val="008F54AC"/>
    <w:rsid w:val="00901E58"/>
    <w:rsid w:val="00902398"/>
    <w:rsid w:val="00942265"/>
    <w:rsid w:val="00942547"/>
    <w:rsid w:val="0095114D"/>
    <w:rsid w:val="00955302"/>
    <w:rsid w:val="00966A16"/>
    <w:rsid w:val="00987392"/>
    <w:rsid w:val="009906F5"/>
    <w:rsid w:val="00993AA9"/>
    <w:rsid w:val="009A0E7A"/>
    <w:rsid w:val="009B7D57"/>
    <w:rsid w:val="009C10B0"/>
    <w:rsid w:val="009C45C1"/>
    <w:rsid w:val="009D38B9"/>
    <w:rsid w:val="009D5F78"/>
    <w:rsid w:val="00A0079A"/>
    <w:rsid w:val="00A1146D"/>
    <w:rsid w:val="00A2247D"/>
    <w:rsid w:val="00A27583"/>
    <w:rsid w:val="00A43227"/>
    <w:rsid w:val="00A44B37"/>
    <w:rsid w:val="00A46ABF"/>
    <w:rsid w:val="00A52D2C"/>
    <w:rsid w:val="00A777AE"/>
    <w:rsid w:val="00A82E8F"/>
    <w:rsid w:val="00A90C12"/>
    <w:rsid w:val="00A91834"/>
    <w:rsid w:val="00A94A30"/>
    <w:rsid w:val="00A94FDE"/>
    <w:rsid w:val="00AA377C"/>
    <w:rsid w:val="00AA4C27"/>
    <w:rsid w:val="00AB2B50"/>
    <w:rsid w:val="00AB363D"/>
    <w:rsid w:val="00B00F6C"/>
    <w:rsid w:val="00B0669A"/>
    <w:rsid w:val="00B07BD5"/>
    <w:rsid w:val="00B35C3E"/>
    <w:rsid w:val="00B55E68"/>
    <w:rsid w:val="00B67FFC"/>
    <w:rsid w:val="00B730E7"/>
    <w:rsid w:val="00B8425D"/>
    <w:rsid w:val="00BC1760"/>
    <w:rsid w:val="00BC76F8"/>
    <w:rsid w:val="00BD37B0"/>
    <w:rsid w:val="00BE0AAA"/>
    <w:rsid w:val="00BE5356"/>
    <w:rsid w:val="00BE744D"/>
    <w:rsid w:val="00BE775B"/>
    <w:rsid w:val="00BF2C15"/>
    <w:rsid w:val="00C06924"/>
    <w:rsid w:val="00C16499"/>
    <w:rsid w:val="00C27712"/>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34AA"/>
    <w:rsid w:val="00D36CA3"/>
    <w:rsid w:val="00D56ED4"/>
    <w:rsid w:val="00D57FE6"/>
    <w:rsid w:val="00D61972"/>
    <w:rsid w:val="00D62818"/>
    <w:rsid w:val="00D669F9"/>
    <w:rsid w:val="00D76B80"/>
    <w:rsid w:val="00D82E30"/>
    <w:rsid w:val="00DC616D"/>
    <w:rsid w:val="00DC7C36"/>
    <w:rsid w:val="00DD46A9"/>
    <w:rsid w:val="00DE0E57"/>
    <w:rsid w:val="00E30EC6"/>
    <w:rsid w:val="00E505BD"/>
    <w:rsid w:val="00E52D6E"/>
    <w:rsid w:val="00E65AAF"/>
    <w:rsid w:val="00E80488"/>
    <w:rsid w:val="00EA2BC4"/>
    <w:rsid w:val="00EA31EF"/>
    <w:rsid w:val="00EA5D73"/>
    <w:rsid w:val="00EC257E"/>
    <w:rsid w:val="00EE261A"/>
    <w:rsid w:val="00EE296B"/>
    <w:rsid w:val="00EE4520"/>
    <w:rsid w:val="00EE464C"/>
    <w:rsid w:val="00EF3311"/>
    <w:rsid w:val="00EF7390"/>
    <w:rsid w:val="00F0149C"/>
    <w:rsid w:val="00F108EA"/>
    <w:rsid w:val="00F202B5"/>
    <w:rsid w:val="00F3785A"/>
    <w:rsid w:val="00F71BD0"/>
    <w:rsid w:val="00F71F08"/>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character" w:styleId="CommentReference">
    <w:name w:val="annotation reference"/>
    <w:basedOn w:val="DefaultParagraphFont"/>
    <w:semiHidden/>
    <w:unhideWhenUsed/>
    <w:rsid w:val="008F54AC"/>
    <w:rPr>
      <w:sz w:val="16"/>
      <w:szCs w:val="16"/>
    </w:rPr>
  </w:style>
  <w:style w:type="paragraph" w:styleId="CommentText">
    <w:name w:val="annotation text"/>
    <w:basedOn w:val="Normal"/>
    <w:link w:val="CommentTextChar"/>
    <w:semiHidden/>
    <w:unhideWhenUsed/>
    <w:rsid w:val="008F54AC"/>
    <w:rPr>
      <w:sz w:val="20"/>
    </w:rPr>
  </w:style>
  <w:style w:type="character" w:customStyle="1" w:styleId="CommentTextChar">
    <w:name w:val="Comment Text Char"/>
    <w:basedOn w:val="DefaultParagraphFont"/>
    <w:link w:val="CommentText"/>
    <w:semiHidden/>
    <w:rsid w:val="008F54AC"/>
  </w:style>
  <w:style w:type="paragraph" w:styleId="CommentSubject">
    <w:name w:val="annotation subject"/>
    <w:basedOn w:val="CommentText"/>
    <w:next w:val="CommentText"/>
    <w:link w:val="CommentSubjectChar"/>
    <w:semiHidden/>
    <w:unhideWhenUsed/>
    <w:rsid w:val="008F54AC"/>
    <w:rPr>
      <w:b/>
      <w:bCs/>
    </w:rPr>
  </w:style>
  <w:style w:type="character" w:customStyle="1" w:styleId="CommentSubjectChar">
    <w:name w:val="Comment Subject Char"/>
    <w:basedOn w:val="CommentTextChar"/>
    <w:link w:val="CommentSubject"/>
    <w:semiHidden/>
    <w:rsid w:val="008F54A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character" w:styleId="CommentReference">
    <w:name w:val="annotation reference"/>
    <w:basedOn w:val="DefaultParagraphFont"/>
    <w:semiHidden/>
    <w:unhideWhenUsed/>
    <w:rsid w:val="008F54AC"/>
    <w:rPr>
      <w:sz w:val="16"/>
      <w:szCs w:val="16"/>
    </w:rPr>
  </w:style>
  <w:style w:type="paragraph" w:styleId="CommentText">
    <w:name w:val="annotation text"/>
    <w:basedOn w:val="Normal"/>
    <w:link w:val="CommentTextChar"/>
    <w:semiHidden/>
    <w:unhideWhenUsed/>
    <w:rsid w:val="008F54AC"/>
    <w:rPr>
      <w:sz w:val="20"/>
    </w:rPr>
  </w:style>
  <w:style w:type="character" w:customStyle="1" w:styleId="CommentTextChar">
    <w:name w:val="Comment Text Char"/>
    <w:basedOn w:val="DefaultParagraphFont"/>
    <w:link w:val="CommentText"/>
    <w:semiHidden/>
    <w:rsid w:val="008F54AC"/>
  </w:style>
  <w:style w:type="paragraph" w:styleId="CommentSubject">
    <w:name w:val="annotation subject"/>
    <w:basedOn w:val="CommentText"/>
    <w:next w:val="CommentText"/>
    <w:link w:val="CommentSubjectChar"/>
    <w:semiHidden/>
    <w:unhideWhenUsed/>
    <w:rsid w:val="008F54AC"/>
    <w:rPr>
      <w:b/>
      <w:bCs/>
    </w:rPr>
  </w:style>
  <w:style w:type="character" w:customStyle="1" w:styleId="CommentSubjectChar">
    <w:name w:val="Comment Subject Char"/>
    <w:basedOn w:val="CommentTextChar"/>
    <w:link w:val="CommentSubject"/>
    <w:semiHidden/>
    <w:rsid w:val="008F54AC"/>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plant-materials.nrcs.usda.gov" TargetMode="Externa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plants.usda.gov/" TargetMode="External"/><Relationship Id="rId2" Type="http://schemas.openxmlformats.org/officeDocument/2006/relationships/customXml" Target="../customXml/item2.xml"/><Relationship Id="rId16" Type="http://schemas.openxmlformats.org/officeDocument/2006/relationships/hyperlink" Target="http://www.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ris.taliga\Desktop\fact_sheets\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C39A86-0D94-48D1-A812-E0285173B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07DE609-F3EB-49DE-A740-5FA5EFEC2965}">
  <ds:schemaRefs>
    <ds:schemaRef ds:uri="http://schemas.microsoft.com/office/2006/metadata/properties"/>
  </ds:schemaRefs>
</ds:datastoreItem>
</file>

<file path=customXml/itemProps3.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4.xml><?xml version="1.0" encoding="utf-8"?>
<ds:datastoreItem xmlns:ds="http://schemas.openxmlformats.org/officeDocument/2006/customXml" ds:itemID="{01402D34-153C-427B-9056-DBD7FDEB1F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fs_template_dec_2011</Template>
  <TotalTime>15</TotalTime>
  <Pages>2</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Clay-loving wild Penland’s eutrema (Eutrema penlandii, Plant Fact Sheet</vt:lpstr>
    </vt:vector>
  </TitlesOfParts>
  <Company>USDA NRCS National Plant Materials Center</Company>
  <LinksUpToDate>false</LinksUpToDate>
  <CharactersWithSpaces>7344</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Clay-loving wild Penland’s eutrema (Eutrema penlandii, Plant Fact Sheet</dc:title>
  <dc:subject>Clay-Penland’s eutrema (Eutrema penlandii, endangered species of alpine mustard endemic to Colorado</dc:subject>
  <dc:creator>Christine Taliga and Gina Glenne</dc:creator>
  <cp:keywords>Plant Fact Sheet, NRCS, Plant Materials Program, Plant Data Center, endangered species of eutrema, Penland’s eutrema, Eutrema penlandii, endangered eutrema,Penland Alpine Fen mustard,Mosquito Range mustard</cp:keywords>
  <cp:lastModifiedBy>chris.taliga</cp:lastModifiedBy>
  <cp:revision>3</cp:revision>
  <cp:lastPrinted>2012-09-21T13:44:00Z</cp:lastPrinted>
  <dcterms:created xsi:type="dcterms:W3CDTF">2012-09-21T14:01:00Z</dcterms:created>
  <dcterms:modified xsi:type="dcterms:W3CDTF">2012-09-21T15:15:00Z</dcterms:modified>
  <cp:contentStatus>federally endangered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0x0101005852B334D480E3428C3E59D2795964AA</vt:lpwstr>
  </property>
</Properties>
</file>
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6"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headerReference w:type="default" r:id="rId17"/>
          <w:footerReference w:type="default" r:id="rId18"/>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0A409F" w:rsidP="00564985">
      <w:pPr>
        <w:pStyle w:val="Heading1"/>
        <w:rPr>
          <w:i w:val="0"/>
        </w:rPr>
      </w:pPr>
      <w:r>
        <w:rPr>
          <w:i w:val="0"/>
        </w:rPr>
        <w:lastRenderedPageBreak/>
        <w:t>lance</w:t>
      </w:r>
      <w:r w:rsidR="00CE5409" w:rsidRPr="007B2285">
        <w:rPr>
          <w:i w:val="0"/>
        </w:rPr>
        <w:t xml:space="preserve"> </w:t>
      </w:r>
      <w:r w:rsidR="00F4768E">
        <w:rPr>
          <w:i w:val="0"/>
        </w:rPr>
        <w:t>selfheal</w:t>
      </w:r>
    </w:p>
    <w:p w:rsidR="00CE5409" w:rsidRPr="00561A8A" w:rsidRDefault="000A409F" w:rsidP="00561A8A">
      <w:pPr>
        <w:pStyle w:val="Heading2"/>
      </w:pPr>
      <w:proofErr w:type="spellStart"/>
      <w:r w:rsidRPr="000A409F">
        <w:rPr>
          <w:iCs/>
        </w:rPr>
        <w:t>Prunella</w:t>
      </w:r>
      <w:proofErr w:type="spellEnd"/>
      <w:r w:rsidRPr="000A409F">
        <w:t xml:space="preserve"> </w:t>
      </w:r>
      <w:proofErr w:type="spellStart"/>
      <w:r w:rsidRPr="000A409F">
        <w:rPr>
          <w:iCs/>
        </w:rPr>
        <w:t>vulgaris</w:t>
      </w:r>
      <w:proofErr w:type="spellEnd"/>
      <w:r w:rsidRPr="000A409F">
        <w:t xml:space="preserve"> </w:t>
      </w:r>
      <w:r w:rsidRPr="000A409F">
        <w:rPr>
          <w:i w:val="0"/>
        </w:rPr>
        <w:t>L. ssp</w:t>
      </w:r>
      <w:r w:rsidRPr="000A409F">
        <w:t xml:space="preserve">. </w:t>
      </w:r>
      <w:proofErr w:type="spellStart"/>
      <w:r w:rsidRPr="000A409F">
        <w:rPr>
          <w:iCs/>
        </w:rPr>
        <w:t>lanceolata</w:t>
      </w:r>
      <w:proofErr w:type="spellEnd"/>
      <w:r w:rsidRPr="000A409F">
        <w:t xml:space="preserve"> </w:t>
      </w:r>
      <w:r w:rsidRPr="000A409F">
        <w:rPr>
          <w:i w:val="0"/>
        </w:rPr>
        <w:t xml:space="preserve">(W. Bartram) </w:t>
      </w:r>
      <w:proofErr w:type="spellStart"/>
      <w:r w:rsidRPr="000A409F">
        <w:rPr>
          <w:i w:val="0"/>
        </w:rPr>
        <w:t>Hultén</w:t>
      </w:r>
      <w:proofErr w:type="spellEnd"/>
    </w:p>
    <w:p w:rsidR="00CE5409" w:rsidRPr="00561A8A" w:rsidRDefault="00CE5409" w:rsidP="00A91834">
      <w:pPr>
        <w:pStyle w:val="PlantSymbol"/>
      </w:pPr>
      <w:r w:rsidRPr="00561A8A">
        <w:t xml:space="preserve">Plant Symbol = </w:t>
      </w:r>
      <w:r w:rsidR="00F4768E">
        <w:t>PRVU</w:t>
      </w:r>
      <w:r w:rsidR="000A409F">
        <w:t>L2</w:t>
      </w:r>
    </w:p>
    <w:p w:rsidR="00A1146D" w:rsidRDefault="008455BA" w:rsidP="005C12DF">
      <w:pPr>
        <w:pStyle w:val="BodytextNRCS"/>
        <w:spacing w:before="120"/>
      </w:pPr>
      <w:r w:rsidRPr="00561A8A">
        <w:t xml:space="preserve">Contributed by: </w:t>
      </w:r>
      <w:r w:rsidR="00A1146D">
        <w:t xml:space="preserve">USDA NRCS </w:t>
      </w:r>
      <w:r w:rsidR="00F678FE">
        <w:t xml:space="preserve">Corvallis </w:t>
      </w:r>
      <w:r w:rsidR="00A1146D">
        <w:t>P</w:t>
      </w:r>
      <w:r w:rsidR="00F678FE">
        <w:t xml:space="preserve">lant </w:t>
      </w:r>
      <w:r w:rsidR="00A1146D">
        <w:t>M</w:t>
      </w:r>
      <w:r w:rsidR="00F678FE">
        <w:t xml:space="preserve">aterials </w:t>
      </w:r>
      <w:r w:rsidR="00A1146D">
        <w:t>C</w:t>
      </w:r>
      <w:r w:rsidR="00F678FE">
        <w:t>enter, Oregon</w:t>
      </w:r>
    </w:p>
    <w:p w:rsidR="00F678FE" w:rsidRDefault="00F678FE" w:rsidP="005C12DF">
      <w:pPr>
        <w:pStyle w:val="NRCSBodyText"/>
        <w:keepNext/>
        <w:spacing w:before="120"/>
      </w:pPr>
      <w:r>
        <w:rPr>
          <w:i/>
          <w:noProof/>
          <w:sz w:val="16"/>
          <w:szCs w:val="16"/>
        </w:rPr>
        <w:drawing>
          <wp:inline distT="0" distB="0" distL="0" distR="0">
            <wp:extent cx="2971800" cy="2223770"/>
            <wp:effectExtent l="19050" t="0" r="0" b="0"/>
            <wp:docPr id="2" name="Picture 1" descr="Color photo of common selfheal plant in full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lla.JPG"/>
                    <pic:cNvPicPr/>
                  </pic:nvPicPr>
                  <pic:blipFill>
                    <a:blip r:embed="rId19" cstate="print"/>
                    <a:stretch>
                      <a:fillRect/>
                    </a:stretch>
                  </pic:blipFill>
                  <pic:spPr>
                    <a:xfrm>
                      <a:off x="0" y="0"/>
                      <a:ext cx="2971800" cy="2223770"/>
                    </a:xfrm>
                    <a:prstGeom prst="rect">
                      <a:avLst/>
                    </a:prstGeom>
                  </pic:spPr>
                </pic:pic>
              </a:graphicData>
            </a:graphic>
          </wp:inline>
        </w:drawing>
      </w:r>
    </w:p>
    <w:p w:rsidR="00F678FE" w:rsidRDefault="00F678FE" w:rsidP="00F678FE">
      <w:pPr>
        <w:pStyle w:val="CaptionNRCS"/>
      </w:pPr>
      <w:r>
        <w:t>Photo by Amy Bartow, Corvallis Plant Materials Center, 2010</w:t>
      </w:r>
    </w:p>
    <w:p w:rsidR="00CD49CC" w:rsidRPr="00561A8A" w:rsidRDefault="008455BA" w:rsidP="00F40BEB">
      <w:pPr>
        <w:pStyle w:val="Heading3"/>
        <w:spacing w:before="120"/>
        <w:rPr>
          <w:b w:val="0"/>
          <w:i/>
        </w:rPr>
      </w:pPr>
      <w:r w:rsidRPr="00561A8A">
        <w:t>Alternat</w:t>
      </w:r>
      <w:r w:rsidR="00D334AA">
        <w:t>ive</w:t>
      </w:r>
      <w:r w:rsidRPr="00561A8A">
        <w:t xml:space="preserve"> Names</w:t>
      </w:r>
    </w:p>
    <w:p w:rsidR="00CD49CC" w:rsidRPr="00F678FE" w:rsidRDefault="00F678FE" w:rsidP="000A409F">
      <w:pPr>
        <w:pStyle w:val="NRCSBodyText"/>
        <w:spacing w:after="120"/>
      </w:pPr>
      <w:r>
        <w:rPr>
          <w:i/>
        </w:rPr>
        <w:t xml:space="preserve">Alternate </w:t>
      </w:r>
      <w:r w:rsidR="00D334AA">
        <w:rPr>
          <w:i/>
        </w:rPr>
        <w:t xml:space="preserve">Common Names: </w:t>
      </w:r>
      <w:r w:rsidR="007235CD">
        <w:t xml:space="preserve">mountain </w:t>
      </w:r>
      <w:proofErr w:type="spellStart"/>
      <w:r w:rsidR="007235CD">
        <w:t>selfheal</w:t>
      </w:r>
      <w:proofErr w:type="spellEnd"/>
      <w:r w:rsidR="007235CD">
        <w:t>,</w:t>
      </w:r>
      <w:r w:rsidR="00476EAF">
        <w:t xml:space="preserve"> </w:t>
      </w:r>
      <w:proofErr w:type="spellStart"/>
      <w:r w:rsidR="00476EAF">
        <w:t>narrowleaf</w:t>
      </w:r>
      <w:proofErr w:type="spellEnd"/>
      <w:r w:rsidR="00476EAF">
        <w:t xml:space="preserve"> </w:t>
      </w:r>
      <w:proofErr w:type="spellStart"/>
      <w:r w:rsidR="00476EAF">
        <w:t>selfheal</w:t>
      </w:r>
      <w:proofErr w:type="spellEnd"/>
      <w:r w:rsidR="00476EAF">
        <w:t xml:space="preserve">, </w:t>
      </w:r>
      <w:proofErr w:type="spellStart"/>
      <w:r w:rsidR="00476EAF">
        <w:t>lanceleaf</w:t>
      </w:r>
      <w:proofErr w:type="spellEnd"/>
      <w:r w:rsidR="00476EAF">
        <w:t xml:space="preserve"> </w:t>
      </w:r>
      <w:proofErr w:type="spellStart"/>
      <w:r w:rsidR="00476EAF">
        <w:t>selfheal</w:t>
      </w:r>
      <w:proofErr w:type="spellEnd"/>
      <w:r w:rsidR="00476EAF">
        <w:t>,</w:t>
      </w:r>
      <w:r w:rsidR="00F10F01">
        <w:t xml:space="preserve"> American self-heal,</w:t>
      </w:r>
      <w:r w:rsidR="007235CD">
        <w:t xml:space="preserve"> self heal, heal-all</w:t>
      </w:r>
      <w:r w:rsidR="00B0095F">
        <w:t>, all heal</w:t>
      </w:r>
    </w:p>
    <w:p w:rsidR="00D334AA" w:rsidRPr="000968E2" w:rsidRDefault="000A409F" w:rsidP="003E6391">
      <w:pPr>
        <w:pStyle w:val="NRCSBodyText"/>
        <w:rPr>
          <w:i/>
        </w:rPr>
      </w:pPr>
      <w:r>
        <w:rPr>
          <w:i/>
        </w:rPr>
        <w:t xml:space="preserve">Alternate </w:t>
      </w:r>
      <w:r w:rsidR="00D334AA">
        <w:rPr>
          <w:i/>
        </w:rPr>
        <w:t xml:space="preserve">Scientific Names:  </w:t>
      </w:r>
      <w:proofErr w:type="spellStart"/>
      <w:r w:rsidRPr="000A409F">
        <w:rPr>
          <w:i/>
          <w:iCs/>
        </w:rPr>
        <w:t>Prunella</w:t>
      </w:r>
      <w:proofErr w:type="spellEnd"/>
      <w:r w:rsidRPr="000A409F">
        <w:rPr>
          <w:i/>
        </w:rPr>
        <w:t xml:space="preserve"> </w:t>
      </w:r>
      <w:proofErr w:type="spellStart"/>
      <w:r w:rsidRPr="000A409F">
        <w:rPr>
          <w:i/>
          <w:iCs/>
        </w:rPr>
        <w:t>vulgaris</w:t>
      </w:r>
      <w:proofErr w:type="spellEnd"/>
      <w:r w:rsidRPr="000A409F">
        <w:rPr>
          <w:i/>
        </w:rPr>
        <w:t xml:space="preserve"> </w:t>
      </w:r>
      <w:r w:rsidRPr="000A409F">
        <w:t>L. var.</w:t>
      </w:r>
      <w:r w:rsidRPr="000A409F">
        <w:rPr>
          <w:i/>
        </w:rPr>
        <w:t xml:space="preserve"> </w:t>
      </w:r>
      <w:proofErr w:type="spellStart"/>
      <w:r w:rsidRPr="000A409F">
        <w:rPr>
          <w:i/>
          <w:iCs/>
        </w:rPr>
        <w:t>elongata</w:t>
      </w:r>
      <w:proofErr w:type="spellEnd"/>
      <w:r w:rsidRPr="000A409F">
        <w:rPr>
          <w:i/>
        </w:rPr>
        <w:t xml:space="preserve"> </w:t>
      </w:r>
      <w:proofErr w:type="spellStart"/>
      <w:proofErr w:type="gramStart"/>
      <w:r w:rsidRPr="000A409F">
        <w:t>Benth</w:t>
      </w:r>
      <w:proofErr w:type="spellEnd"/>
      <w:r w:rsidRPr="000A409F">
        <w:t>.,</w:t>
      </w:r>
      <w:proofErr w:type="gramEnd"/>
      <w:r>
        <w:rPr>
          <w:i/>
        </w:rPr>
        <w:t xml:space="preserve"> </w:t>
      </w:r>
      <w:proofErr w:type="spellStart"/>
      <w:r w:rsidRPr="000A409F">
        <w:rPr>
          <w:i/>
          <w:iCs/>
        </w:rPr>
        <w:t>Prunella</w:t>
      </w:r>
      <w:proofErr w:type="spellEnd"/>
      <w:r w:rsidRPr="000A409F">
        <w:rPr>
          <w:i/>
        </w:rPr>
        <w:t xml:space="preserve"> </w:t>
      </w:r>
      <w:proofErr w:type="spellStart"/>
      <w:r w:rsidRPr="000A409F">
        <w:rPr>
          <w:i/>
          <w:iCs/>
        </w:rPr>
        <w:t>vulgaris</w:t>
      </w:r>
      <w:proofErr w:type="spellEnd"/>
      <w:r w:rsidRPr="000A409F">
        <w:rPr>
          <w:i/>
        </w:rPr>
        <w:t xml:space="preserve"> </w:t>
      </w:r>
      <w:r w:rsidRPr="000A409F">
        <w:t>L. var.</w:t>
      </w:r>
      <w:r w:rsidRPr="000A409F">
        <w:rPr>
          <w:i/>
        </w:rPr>
        <w:t xml:space="preserve"> </w:t>
      </w:r>
      <w:proofErr w:type="spellStart"/>
      <w:r w:rsidRPr="000A409F">
        <w:rPr>
          <w:i/>
          <w:iCs/>
        </w:rPr>
        <w:t>lanceolata</w:t>
      </w:r>
      <w:proofErr w:type="spellEnd"/>
      <w:r w:rsidRPr="000A409F">
        <w:rPr>
          <w:i/>
        </w:rPr>
        <w:t xml:space="preserve"> </w:t>
      </w:r>
      <w:r w:rsidRPr="000A409F">
        <w:t>(W. Bartram) Fernald</w:t>
      </w:r>
      <w:r w:rsidR="00D65019">
        <w:t xml:space="preserve">, </w:t>
      </w:r>
      <w:proofErr w:type="spellStart"/>
      <w:r w:rsidR="00D65019" w:rsidRPr="00D65019">
        <w:rPr>
          <w:i/>
        </w:rPr>
        <w:t>Prunella</w:t>
      </w:r>
      <w:proofErr w:type="spellEnd"/>
      <w:r w:rsidR="00D65019" w:rsidRPr="00D65019">
        <w:rPr>
          <w:i/>
        </w:rPr>
        <w:t xml:space="preserve"> </w:t>
      </w:r>
      <w:proofErr w:type="spellStart"/>
      <w:r w:rsidR="00D65019" w:rsidRPr="00D65019">
        <w:rPr>
          <w:i/>
        </w:rPr>
        <w:t>pennsylvanica</w:t>
      </w:r>
      <w:proofErr w:type="spellEnd"/>
      <w:r w:rsidR="00D65019" w:rsidRPr="00D65019">
        <w:t xml:space="preserve"> </w:t>
      </w:r>
      <w:proofErr w:type="spellStart"/>
      <w:r w:rsidR="00D65019" w:rsidRPr="00D65019">
        <w:t>Willd</w:t>
      </w:r>
      <w:proofErr w:type="spellEnd"/>
      <w:r w:rsidR="00D65019" w:rsidRPr="00D65019">
        <w:t xml:space="preserve">. </w:t>
      </w:r>
      <w:proofErr w:type="gramStart"/>
      <w:r w:rsidR="00D65019" w:rsidRPr="00D65019">
        <w:t>var</w:t>
      </w:r>
      <w:proofErr w:type="gramEnd"/>
      <w:r w:rsidR="00D65019" w:rsidRPr="00D65019">
        <w:t xml:space="preserve">. </w:t>
      </w:r>
      <w:proofErr w:type="spellStart"/>
      <w:r w:rsidR="00D65019" w:rsidRPr="00D65019">
        <w:rPr>
          <w:i/>
        </w:rPr>
        <w:t>lanceolata</w:t>
      </w:r>
      <w:proofErr w:type="spellEnd"/>
      <w:r w:rsidR="00D65019" w:rsidRPr="00D65019">
        <w:t xml:space="preserve"> </w:t>
      </w:r>
      <w:proofErr w:type="spellStart"/>
      <w:r w:rsidR="00D65019" w:rsidRPr="00D65019">
        <w:t>W.P.C.Barton</w:t>
      </w:r>
      <w:proofErr w:type="spellEnd"/>
      <w:r w:rsidR="0078790D">
        <w:t xml:space="preserve">, </w:t>
      </w:r>
      <w:proofErr w:type="spellStart"/>
      <w:r w:rsidR="0078790D">
        <w:rPr>
          <w:rStyle w:val="HTMLCite"/>
          <w:color w:val="000000"/>
          <w:sz w:val="19"/>
          <w:szCs w:val="19"/>
        </w:rPr>
        <w:t>Prunella</w:t>
      </w:r>
      <w:proofErr w:type="spellEnd"/>
      <w:r w:rsidR="0078790D">
        <w:rPr>
          <w:rStyle w:val="HTMLCite"/>
          <w:color w:val="000000"/>
          <w:sz w:val="19"/>
          <w:szCs w:val="19"/>
        </w:rPr>
        <w:t xml:space="preserve"> </w:t>
      </w:r>
      <w:proofErr w:type="spellStart"/>
      <w:r w:rsidR="0078790D">
        <w:rPr>
          <w:rStyle w:val="HTMLCite"/>
          <w:color w:val="000000"/>
          <w:sz w:val="19"/>
          <w:szCs w:val="19"/>
        </w:rPr>
        <w:t>vulgaris</w:t>
      </w:r>
      <w:proofErr w:type="spellEnd"/>
      <w:r w:rsidR="0078790D">
        <w:rPr>
          <w:color w:val="000000"/>
          <w:sz w:val="19"/>
          <w:szCs w:val="19"/>
        </w:rPr>
        <w:t xml:space="preserve"> var. </w:t>
      </w:r>
      <w:proofErr w:type="spellStart"/>
      <w:r w:rsidR="0078790D">
        <w:rPr>
          <w:rStyle w:val="HTMLCite"/>
          <w:color w:val="000000"/>
          <w:sz w:val="19"/>
          <w:szCs w:val="19"/>
        </w:rPr>
        <w:t>calvescens</w:t>
      </w:r>
      <w:proofErr w:type="spellEnd"/>
    </w:p>
    <w:p w:rsidR="00CD49CC" w:rsidRPr="00561A8A" w:rsidRDefault="00CD49CC" w:rsidP="00F40BEB">
      <w:pPr>
        <w:pStyle w:val="Heading3"/>
        <w:spacing w:before="120"/>
        <w:rPr>
          <w:i/>
          <w:iCs/>
        </w:rPr>
      </w:pPr>
      <w:r w:rsidRPr="00561A8A">
        <w:t>Uses</w:t>
      </w:r>
    </w:p>
    <w:p w:rsidR="003A2FCB" w:rsidRDefault="003A2FCB" w:rsidP="003A2FCB">
      <w:pPr>
        <w:pStyle w:val="NRCSBodyText"/>
        <w:spacing w:after="120"/>
      </w:pPr>
      <w:r>
        <w:rPr>
          <w:i/>
        </w:rPr>
        <w:t xml:space="preserve">Ornamental: </w:t>
      </w:r>
      <w:r>
        <w:t xml:space="preserve">Lance </w:t>
      </w:r>
      <w:proofErr w:type="spellStart"/>
      <w:r>
        <w:t>selfheal</w:t>
      </w:r>
      <w:proofErr w:type="spellEnd"/>
      <w:r>
        <w:t xml:space="preserve"> can be used as a</w:t>
      </w:r>
      <w:r w:rsidR="00F10F01">
        <w:t xml:space="preserve"> native groundcover or</w:t>
      </w:r>
      <w:r>
        <w:t xml:space="preserve"> </w:t>
      </w:r>
      <w:r w:rsidR="00C2765D">
        <w:t xml:space="preserve">alternative </w:t>
      </w:r>
      <w:r>
        <w:t xml:space="preserve">lawn </w:t>
      </w:r>
      <w:r w:rsidR="00C2765D">
        <w:t xml:space="preserve">that will generally stay green all summer in the Pacific Northwest without watering </w:t>
      </w:r>
      <w:r>
        <w:t>and will flower even when mowed fairly short.</w:t>
      </w:r>
      <w:r w:rsidR="00C45029">
        <w:t xml:space="preserve">  Plants will form a dense mat with small leaves when repeatedly mowed or grazed.</w:t>
      </w:r>
      <w:r>
        <w:t xml:space="preserve">  </w:t>
      </w:r>
      <w:r w:rsidR="00C45029">
        <w:t>This species</w:t>
      </w:r>
      <w:r>
        <w:t xml:space="preserve"> is also a </w:t>
      </w:r>
      <w:r w:rsidR="00C45029">
        <w:t>valuable</w:t>
      </w:r>
      <w:r>
        <w:t xml:space="preserve"> addition to a wildflower meadow or butterfly garden</w:t>
      </w:r>
      <w:r w:rsidR="004000A0">
        <w:t>, but can become weedy</w:t>
      </w:r>
      <w:r w:rsidR="00C2765D">
        <w:t>,</w:t>
      </w:r>
      <w:r w:rsidR="004000A0">
        <w:t xml:space="preserve"> so </w:t>
      </w:r>
      <w:r w:rsidR="008211EA">
        <w:t>it may not be appropriate for small spaces or formal gardens</w:t>
      </w:r>
      <w:r>
        <w:t>.</w:t>
      </w:r>
    </w:p>
    <w:p w:rsidR="003A2FCB" w:rsidRPr="003A2FCB" w:rsidRDefault="003A2FCB" w:rsidP="003A2FCB">
      <w:pPr>
        <w:pStyle w:val="NRCSBodyText"/>
        <w:spacing w:after="120"/>
      </w:pPr>
      <w:r w:rsidRPr="003A2FCB">
        <w:rPr>
          <w:i/>
        </w:rPr>
        <w:t>Wildlife and pollinators:</w:t>
      </w:r>
      <w:r>
        <w:t xml:space="preserve"> Flowers provide </w:t>
      </w:r>
      <w:r w:rsidR="004000A0">
        <w:t xml:space="preserve">nectar </w:t>
      </w:r>
      <w:r>
        <w:t>and</w:t>
      </w:r>
      <w:r w:rsidR="00A41A02">
        <w:t xml:space="preserve"> </w:t>
      </w:r>
      <w:r w:rsidR="004000A0">
        <w:t xml:space="preserve">pollen to </w:t>
      </w:r>
      <w:r w:rsidR="00F06D57">
        <w:t>butterflies</w:t>
      </w:r>
      <w:r w:rsidR="00C94B52">
        <w:t xml:space="preserve"> </w:t>
      </w:r>
      <w:r w:rsidR="002D2A87">
        <w:t>such as</w:t>
      </w:r>
      <w:r w:rsidR="00C94B52">
        <w:t xml:space="preserve"> w</w:t>
      </w:r>
      <w:r w:rsidR="004000A0">
        <w:t>hites</w:t>
      </w:r>
      <w:r w:rsidR="002D2A87">
        <w:t xml:space="preserve"> (</w:t>
      </w:r>
      <w:proofErr w:type="spellStart"/>
      <w:r w:rsidR="002D2A87">
        <w:t>Pierinae</w:t>
      </w:r>
      <w:proofErr w:type="spellEnd"/>
      <w:r w:rsidR="002D2A87">
        <w:t>),</w:t>
      </w:r>
      <w:r w:rsidR="004000A0">
        <w:t xml:space="preserve"> </w:t>
      </w:r>
      <w:r w:rsidR="00C94B52">
        <w:t>s</w:t>
      </w:r>
      <w:r w:rsidR="002D2A87">
        <w:t>ulfurs (</w:t>
      </w:r>
      <w:proofErr w:type="spellStart"/>
      <w:r w:rsidR="002D2A87">
        <w:t>Coliadinae</w:t>
      </w:r>
      <w:proofErr w:type="spellEnd"/>
      <w:r w:rsidR="002D2A87">
        <w:t>),</w:t>
      </w:r>
      <w:r w:rsidR="004000A0">
        <w:t xml:space="preserve"> and sk</w:t>
      </w:r>
      <w:r w:rsidR="00F40BEB">
        <w:t>ippers</w:t>
      </w:r>
      <w:r w:rsidR="002D2A87">
        <w:t xml:space="preserve"> (</w:t>
      </w:r>
      <w:proofErr w:type="spellStart"/>
      <w:r w:rsidR="002D2A87">
        <w:t>Hesperiidae</w:t>
      </w:r>
      <w:proofErr w:type="spellEnd"/>
      <w:r w:rsidR="002D2A87">
        <w:t>)</w:t>
      </w:r>
      <w:r w:rsidR="00F40BEB">
        <w:t xml:space="preserve">, as well as native bees </w:t>
      </w:r>
      <w:r w:rsidR="004000A0">
        <w:t>such as bumblebees</w:t>
      </w:r>
      <w:r w:rsidR="007C13E9">
        <w:t xml:space="preserve"> (</w:t>
      </w:r>
      <w:proofErr w:type="spellStart"/>
      <w:r w:rsidR="007C13E9" w:rsidRPr="007C13E9">
        <w:rPr>
          <w:i/>
        </w:rPr>
        <w:t>Bombus</w:t>
      </w:r>
      <w:proofErr w:type="spellEnd"/>
      <w:r w:rsidR="007C13E9">
        <w:t xml:space="preserve"> spp.)</w:t>
      </w:r>
      <w:r w:rsidR="004000A0">
        <w:t xml:space="preserve">, </w:t>
      </w:r>
      <w:r w:rsidR="00C94B52">
        <w:t>digger</w:t>
      </w:r>
      <w:r w:rsidR="004000A0">
        <w:t xml:space="preserve"> bees</w:t>
      </w:r>
      <w:r w:rsidR="007C13E9">
        <w:t xml:space="preserve"> (</w:t>
      </w:r>
      <w:proofErr w:type="spellStart"/>
      <w:r w:rsidR="007C13E9" w:rsidRPr="007C13E9">
        <w:rPr>
          <w:i/>
        </w:rPr>
        <w:t>Anthophora</w:t>
      </w:r>
      <w:proofErr w:type="spellEnd"/>
      <w:r w:rsidR="007C13E9">
        <w:t xml:space="preserve"> spp.)</w:t>
      </w:r>
      <w:r w:rsidR="004000A0">
        <w:t xml:space="preserve">, </w:t>
      </w:r>
      <w:r w:rsidR="002D2A87">
        <w:t>small</w:t>
      </w:r>
      <w:r w:rsidR="004000A0">
        <w:t xml:space="preserve"> </w:t>
      </w:r>
      <w:r w:rsidR="00A65B6F">
        <w:t>c</w:t>
      </w:r>
      <w:r w:rsidR="004000A0">
        <w:t>arpenter bees</w:t>
      </w:r>
      <w:r w:rsidR="007C13E9">
        <w:t xml:space="preserve"> (</w:t>
      </w:r>
      <w:proofErr w:type="spellStart"/>
      <w:r w:rsidR="002D2A87" w:rsidRPr="002D2A87">
        <w:rPr>
          <w:i/>
        </w:rPr>
        <w:t>Ceratina</w:t>
      </w:r>
      <w:proofErr w:type="spellEnd"/>
      <w:r w:rsidR="002D2A87">
        <w:t xml:space="preserve"> spp.)</w:t>
      </w:r>
      <w:r w:rsidR="004000A0">
        <w:t xml:space="preserve">, </w:t>
      </w:r>
      <w:r w:rsidR="00C94B52">
        <w:t>long-horned</w:t>
      </w:r>
      <w:r w:rsidR="004000A0">
        <w:t xml:space="preserve"> bees</w:t>
      </w:r>
      <w:r w:rsidR="007C13E9">
        <w:t xml:space="preserve"> (</w:t>
      </w:r>
      <w:proofErr w:type="spellStart"/>
      <w:r w:rsidR="007C13E9" w:rsidRPr="007C13E9">
        <w:rPr>
          <w:i/>
        </w:rPr>
        <w:t>Eucera</w:t>
      </w:r>
      <w:proofErr w:type="spellEnd"/>
      <w:r w:rsidR="007C13E9">
        <w:t xml:space="preserve"> spp.)</w:t>
      </w:r>
      <w:r w:rsidR="004000A0">
        <w:t xml:space="preserve">, and </w:t>
      </w:r>
      <w:r w:rsidR="00A65B6F">
        <w:t>g</w:t>
      </w:r>
      <w:r w:rsidR="004000A0">
        <w:t xml:space="preserve">reen </w:t>
      </w:r>
      <w:r w:rsidR="002D2A87">
        <w:t>sweat</w:t>
      </w:r>
      <w:r w:rsidR="004000A0">
        <w:t xml:space="preserve"> bees</w:t>
      </w:r>
      <w:r w:rsidR="002D2A87">
        <w:t xml:space="preserve"> (</w:t>
      </w:r>
      <w:proofErr w:type="spellStart"/>
      <w:r w:rsidR="002D2A87" w:rsidRPr="002D2A87">
        <w:rPr>
          <w:i/>
        </w:rPr>
        <w:t>Agapostemon</w:t>
      </w:r>
      <w:proofErr w:type="spellEnd"/>
      <w:r w:rsidR="002D2A87">
        <w:t xml:space="preserve"> spp.)</w:t>
      </w:r>
      <w:r w:rsidR="004000A0">
        <w:t xml:space="preserve">.  Caterpillars of the </w:t>
      </w:r>
      <w:r w:rsidR="00A65B6F">
        <w:t>g</w:t>
      </w:r>
      <w:r w:rsidR="004000A0">
        <w:t xml:space="preserve">ray </w:t>
      </w:r>
      <w:r w:rsidR="00A65B6F">
        <w:t>m</w:t>
      </w:r>
      <w:r w:rsidR="004000A0">
        <w:t>arvel moth (</w:t>
      </w:r>
      <w:proofErr w:type="spellStart"/>
      <w:r w:rsidR="004000A0">
        <w:rPr>
          <w:i/>
          <w:iCs/>
        </w:rPr>
        <w:t>Agriopodes</w:t>
      </w:r>
      <w:proofErr w:type="spellEnd"/>
      <w:r w:rsidR="004000A0">
        <w:rPr>
          <w:i/>
          <w:iCs/>
        </w:rPr>
        <w:t xml:space="preserve"> </w:t>
      </w:r>
      <w:proofErr w:type="spellStart"/>
      <w:r w:rsidR="004000A0">
        <w:rPr>
          <w:i/>
          <w:iCs/>
        </w:rPr>
        <w:t>teratophora</w:t>
      </w:r>
      <w:proofErr w:type="spellEnd"/>
      <w:r w:rsidR="004000A0">
        <w:t xml:space="preserve">) sometimes feed on the foliage.  </w:t>
      </w:r>
      <w:r w:rsidR="004000A0">
        <w:lastRenderedPageBreak/>
        <w:t xml:space="preserve">Due to its bitter taste, lance </w:t>
      </w:r>
      <w:proofErr w:type="spellStart"/>
      <w:r w:rsidR="004000A0">
        <w:t>selfheal</w:t>
      </w:r>
      <w:proofErr w:type="spellEnd"/>
      <w:r w:rsidR="004000A0">
        <w:t xml:space="preserve"> is not generally eaten by herbivorous mammals, but the plants may be incidentally eaten by </w:t>
      </w:r>
      <w:r w:rsidR="00E3629D">
        <w:t>cattle, sheep, or deer</w:t>
      </w:r>
      <w:r w:rsidR="004000A0">
        <w:t xml:space="preserve"> along with </w:t>
      </w:r>
      <w:r w:rsidR="00D77E28">
        <w:t xml:space="preserve">pasture </w:t>
      </w:r>
      <w:r w:rsidR="004000A0">
        <w:t>grass</w:t>
      </w:r>
      <w:r w:rsidR="00D77E28">
        <w:t>es</w:t>
      </w:r>
      <w:r w:rsidR="004000A0">
        <w:t>.</w:t>
      </w:r>
      <w:r w:rsidR="00E3629D">
        <w:t xml:space="preserve">  Ground-foraging birds sometimes eat the </w:t>
      </w:r>
      <w:proofErr w:type="spellStart"/>
      <w:r w:rsidR="00E3629D">
        <w:t>nutlets</w:t>
      </w:r>
      <w:proofErr w:type="spellEnd"/>
      <w:r w:rsidR="00E3629D">
        <w:t>.</w:t>
      </w:r>
    </w:p>
    <w:p w:rsidR="00196EF4" w:rsidRPr="00196EF4" w:rsidRDefault="00196EF4" w:rsidP="00196EF4">
      <w:pPr>
        <w:pStyle w:val="NRCSBodyText"/>
        <w:spacing w:after="120"/>
      </w:pPr>
      <w:r>
        <w:rPr>
          <w:i/>
        </w:rPr>
        <w:t xml:space="preserve">Erosion control: </w:t>
      </w:r>
      <w:r>
        <w:t xml:space="preserve">Due to its fibrous, rhizomatous roots and </w:t>
      </w:r>
      <w:r w:rsidRPr="00196EF4">
        <w:t>spreading growth habit</w:t>
      </w:r>
      <w:r>
        <w:t>,</w:t>
      </w:r>
      <w:r w:rsidRPr="00196EF4">
        <w:t xml:space="preserve"> lance </w:t>
      </w:r>
      <w:proofErr w:type="spellStart"/>
      <w:r w:rsidRPr="00196EF4">
        <w:t>selfheal</w:t>
      </w:r>
      <w:proofErr w:type="spellEnd"/>
      <w:r w:rsidRPr="00196EF4">
        <w:t xml:space="preserve"> can be used for erosion control along roadsides, </w:t>
      </w:r>
      <w:proofErr w:type="spellStart"/>
      <w:r w:rsidRPr="00196EF4">
        <w:t>streambanks</w:t>
      </w:r>
      <w:proofErr w:type="spellEnd"/>
      <w:r w:rsidRPr="00196EF4">
        <w:t xml:space="preserve"> and pond edges.</w:t>
      </w:r>
      <w:r w:rsidR="00624897">
        <w:t xml:space="preserve">  The species </w:t>
      </w:r>
      <w:r w:rsidR="008A6C8A">
        <w:t xml:space="preserve">also </w:t>
      </w:r>
      <w:r w:rsidR="00624897">
        <w:t>has potential as a perennial cover crop</w:t>
      </w:r>
      <w:r w:rsidR="008A6C8A">
        <w:t xml:space="preserve"> to provide habitat for pollinators and other beneficial insects</w:t>
      </w:r>
      <w:r w:rsidR="00624897">
        <w:t xml:space="preserve"> in vineyards, </w:t>
      </w:r>
      <w:r w:rsidR="008A6C8A">
        <w:t xml:space="preserve">orchards, and </w:t>
      </w:r>
      <w:r w:rsidR="00624897">
        <w:t>can</w:t>
      </w:r>
      <w:r w:rsidR="008A6C8A">
        <w:t>e fruit or blueberry plantations,</w:t>
      </w:r>
      <w:r w:rsidR="00624897">
        <w:t xml:space="preserve"> but more testing is needed.</w:t>
      </w:r>
    </w:p>
    <w:p w:rsidR="000968E2" w:rsidRPr="00D3305B" w:rsidRDefault="003A2FCB" w:rsidP="000968E2">
      <w:pPr>
        <w:pStyle w:val="NRCSBodyText"/>
        <w:rPr>
          <w:i/>
        </w:rPr>
      </w:pPr>
      <w:proofErr w:type="spellStart"/>
      <w:r w:rsidRPr="003A2FCB">
        <w:rPr>
          <w:i/>
        </w:rPr>
        <w:t>Ethnobotanic</w:t>
      </w:r>
      <w:proofErr w:type="spellEnd"/>
      <w:r w:rsidR="00B0095F">
        <w:rPr>
          <w:i/>
        </w:rPr>
        <w:t>/medicinal</w:t>
      </w:r>
      <w:r w:rsidRPr="003A2FCB">
        <w:rPr>
          <w:i/>
        </w:rPr>
        <w:t>:</w:t>
      </w:r>
      <w:r>
        <w:t xml:space="preserve"> </w:t>
      </w:r>
      <w:r w:rsidRPr="003A2FCB">
        <w:t>This plant</w:t>
      </w:r>
      <w:r w:rsidR="00D3305B" w:rsidRPr="00D3305B">
        <w:t xml:space="preserve"> was used medicinally by</w:t>
      </w:r>
      <w:r w:rsidR="00695336">
        <w:t xml:space="preserve"> many North American</w:t>
      </w:r>
      <w:r w:rsidR="00D3305B" w:rsidRPr="00D3305B">
        <w:t xml:space="preserve"> tribes</w:t>
      </w:r>
      <w:r w:rsidR="00695336">
        <w:t>, giving rise to the common names used today</w:t>
      </w:r>
      <w:r w:rsidR="00D3305B" w:rsidRPr="00D3305B">
        <w:t>. The Quileute, Quinault, and Coast Salish in the Pacific Northwest rubbed the juice from the plant on boils to heal them.</w:t>
      </w:r>
      <w:r w:rsidR="00D3305B">
        <w:t xml:space="preserve">  </w:t>
      </w:r>
      <w:r w:rsidR="00D3305B" w:rsidRPr="00D3305B">
        <w:t>The Delaware, Mohegan and Iroquois made a drink or body wash of plant tops to reduc</w:t>
      </w:r>
      <w:r w:rsidR="00D3305B">
        <w:t>e fevers.</w:t>
      </w:r>
      <w:r w:rsidR="00695336">
        <w:t xml:space="preserve">  The </w:t>
      </w:r>
      <w:proofErr w:type="spellStart"/>
      <w:r w:rsidR="00695336">
        <w:t>Nuxalk</w:t>
      </w:r>
      <w:proofErr w:type="spellEnd"/>
      <w:r w:rsidR="00695336">
        <w:t xml:space="preserve"> boiled the entire plant to make a weak tea that was taken for the heart.</w:t>
      </w:r>
      <w:r w:rsidR="008C1B4E">
        <w:t xml:space="preserve">  Studies have shown that </w:t>
      </w:r>
      <w:r w:rsidR="008C1B4E" w:rsidRPr="008C1B4E">
        <w:rPr>
          <w:i/>
        </w:rPr>
        <w:t xml:space="preserve">P. </w:t>
      </w:r>
      <w:proofErr w:type="spellStart"/>
      <w:r w:rsidR="008C1B4E" w:rsidRPr="008C1B4E">
        <w:rPr>
          <w:i/>
        </w:rPr>
        <w:t>vulgaris</w:t>
      </w:r>
      <w:proofErr w:type="spellEnd"/>
      <w:r w:rsidR="008C1B4E">
        <w:t xml:space="preserve"> has antibiotic properties, lowers blood pressure, and contains a compound (</w:t>
      </w:r>
      <w:proofErr w:type="spellStart"/>
      <w:r w:rsidR="008C1B4E">
        <w:t>ursolic</w:t>
      </w:r>
      <w:proofErr w:type="spellEnd"/>
      <w:r w:rsidR="008C1B4E">
        <w:t xml:space="preserve"> acid) that is believed to increase urination and fight tumors.</w:t>
      </w:r>
      <w:r w:rsidR="00B0095F">
        <w:t xml:space="preserve">  It is still used as a medicinal herb today, but plants are known to concentrate </w:t>
      </w:r>
      <w:r w:rsidR="00B0095F" w:rsidRPr="00B0095F">
        <w:t>lead compounds</w:t>
      </w:r>
      <w:r w:rsidR="00B0095F">
        <w:t xml:space="preserve"> </w:t>
      </w:r>
      <w:r w:rsidR="00B0095F" w:rsidRPr="00B0095F">
        <w:t>and other</w:t>
      </w:r>
      <w:r w:rsidR="00B0095F">
        <w:t xml:space="preserve"> </w:t>
      </w:r>
      <w:r w:rsidR="00B0095F" w:rsidRPr="00B0095F">
        <w:t>pollutants</w:t>
      </w:r>
      <w:r w:rsidR="00B0095F">
        <w:t xml:space="preserve">, so </w:t>
      </w:r>
      <w:r w:rsidR="005C12DF">
        <w:t>they should not be gathered</w:t>
      </w:r>
      <w:r w:rsidR="00C2765D" w:rsidRPr="00B0095F">
        <w:t xml:space="preserve"> from roadsides</w:t>
      </w:r>
      <w:r w:rsidR="00B0095F">
        <w:t>.</w:t>
      </w:r>
    </w:p>
    <w:p w:rsidR="00CD49CC" w:rsidRPr="00561A8A" w:rsidRDefault="00CD49CC" w:rsidP="00F40BEB">
      <w:pPr>
        <w:pStyle w:val="Heading3"/>
        <w:keepNext/>
        <w:spacing w:before="120"/>
        <w:rPr>
          <w:i/>
          <w:iCs/>
        </w:rPr>
      </w:pPr>
      <w:r w:rsidRPr="00561A8A">
        <w:t>Status</w:t>
      </w:r>
    </w:p>
    <w:p w:rsidR="00CD49CC" w:rsidRPr="009F46CB" w:rsidRDefault="00CD49CC" w:rsidP="009F46CB">
      <w:pPr>
        <w:pStyle w:val="NRCSInstructionComments"/>
        <w:rPr>
          <w:i w:val="0"/>
        </w:rPr>
      </w:pPr>
      <w:r w:rsidRPr="009F46CB">
        <w:rPr>
          <w:i w:val="0"/>
        </w:rPr>
        <w:t>Please consult the PLANTS Web site and your State Department of Natural Resources for this plant’s current status (</w:t>
      </w:r>
      <w:r w:rsidR="000F3296" w:rsidRPr="009F46CB">
        <w:rPr>
          <w:i w:val="0"/>
        </w:rPr>
        <w:t>e.g.,</w:t>
      </w:r>
      <w:r w:rsidRPr="009F46CB">
        <w:rPr>
          <w:i w:val="0"/>
        </w:rPr>
        <w:t xml:space="preserve"> threatened or endangered species, state noxious status, and wetland indicator values).</w:t>
      </w:r>
    </w:p>
    <w:p w:rsidR="00F0149C" w:rsidRPr="00561A8A" w:rsidRDefault="00F0149C" w:rsidP="00F40BEB">
      <w:pPr>
        <w:pStyle w:val="Heading3"/>
        <w:spacing w:before="120"/>
        <w:rPr>
          <w:i/>
          <w:iCs/>
        </w:rPr>
      </w:pPr>
      <w:proofErr w:type="spellStart"/>
      <w:r w:rsidRPr="00561A8A">
        <w:t>Weediness</w:t>
      </w:r>
      <w:proofErr w:type="spellEnd"/>
    </w:p>
    <w:p w:rsidR="00F0149C" w:rsidRDefault="00F0149C" w:rsidP="0074131F">
      <w:pPr>
        <w:pStyle w:val="NRCSBodyText"/>
      </w:pPr>
      <w:r>
        <w:t xml:space="preserve">This plant may become weedy or invasive in some regions or habitats and may </w:t>
      </w:r>
      <w:r w:rsidR="002C3620">
        <w:t xml:space="preserve">outcompete, </w:t>
      </w:r>
      <w:r>
        <w:t>displace</w:t>
      </w:r>
      <w:r w:rsidR="002C3620">
        <w:t>, or overrun</w:t>
      </w:r>
      <w:r>
        <w:t xml:space="preserve"> desirable vegetation if not properly managed.</w:t>
      </w:r>
      <w:r w:rsidR="00F174B5">
        <w:t xml:space="preserve">  </w:t>
      </w:r>
      <w:proofErr w:type="spellStart"/>
      <w:r w:rsidR="00AD4A49">
        <w:rPr>
          <w:i/>
        </w:rPr>
        <w:t>Prunella</w:t>
      </w:r>
      <w:proofErr w:type="spellEnd"/>
      <w:r w:rsidR="00F174B5" w:rsidRPr="00F174B5">
        <w:rPr>
          <w:i/>
        </w:rPr>
        <w:t xml:space="preserve"> </w:t>
      </w:r>
      <w:proofErr w:type="spellStart"/>
      <w:r w:rsidR="00F174B5" w:rsidRPr="00F174B5">
        <w:rPr>
          <w:i/>
        </w:rPr>
        <w:t>vulgaris</w:t>
      </w:r>
      <w:proofErr w:type="spellEnd"/>
      <w:r w:rsidR="00AD4A49">
        <w:rPr>
          <w:i/>
        </w:rPr>
        <w:t xml:space="preserve"> </w:t>
      </w:r>
      <w:r w:rsidR="00AD4A49">
        <w:t>(no subspecies specified)</w:t>
      </w:r>
      <w:r w:rsidR="00F174B5">
        <w:t xml:space="preserve"> is listed in </w:t>
      </w:r>
      <w:r w:rsidR="00F174B5" w:rsidRPr="00F174B5">
        <w:rPr>
          <w:i/>
        </w:rPr>
        <w:t xml:space="preserve">Weeds of the Northeast </w:t>
      </w:r>
      <w:r w:rsidR="00F174B5">
        <w:t xml:space="preserve">and </w:t>
      </w:r>
      <w:r w:rsidR="00F174B5" w:rsidRPr="00F174B5">
        <w:rPr>
          <w:i/>
        </w:rPr>
        <w:t>Weeds of the Great Plains</w:t>
      </w:r>
      <w:r w:rsidR="00F174B5">
        <w:t>.</w:t>
      </w:r>
      <w:r>
        <w:t xml:space="preserve">  Please consult with your local NRCS Field Office, Cooperative Extension Service office, state natural resource, or state agriculture department regarding its status and use.  </w:t>
      </w:r>
    </w:p>
    <w:p w:rsidR="00CD49CC" w:rsidRPr="00561A8A" w:rsidRDefault="00CD49CC" w:rsidP="00F40BEB">
      <w:pPr>
        <w:pStyle w:val="Heading3"/>
        <w:keepNext/>
        <w:spacing w:before="120"/>
        <w:rPr>
          <w:i/>
          <w:iCs/>
        </w:rPr>
      </w:pPr>
      <w:r w:rsidRPr="00561A8A">
        <w:t>Description</w:t>
      </w:r>
      <w:r w:rsidR="0018267D" w:rsidRPr="00561A8A">
        <w:t xml:space="preserve"> and Adaptation</w:t>
      </w:r>
    </w:p>
    <w:p w:rsidR="009D38B9" w:rsidRDefault="00FE7358" w:rsidP="000B3457">
      <w:pPr>
        <w:pStyle w:val="NRCSInstructionComments"/>
        <w:spacing w:after="120"/>
        <w:rPr>
          <w:i w:val="0"/>
        </w:rPr>
      </w:pPr>
      <w:r>
        <w:rPr>
          <w:i w:val="0"/>
        </w:rPr>
        <w:t xml:space="preserve">Lance </w:t>
      </w:r>
      <w:proofErr w:type="spellStart"/>
      <w:r>
        <w:rPr>
          <w:i w:val="0"/>
        </w:rPr>
        <w:t>selfheal</w:t>
      </w:r>
      <w:proofErr w:type="spellEnd"/>
      <w:r>
        <w:rPr>
          <w:i w:val="0"/>
        </w:rPr>
        <w:t xml:space="preserve"> is a native,</w:t>
      </w:r>
      <w:r w:rsidR="00D65019">
        <w:rPr>
          <w:i w:val="0"/>
        </w:rPr>
        <w:t xml:space="preserve"> fibrous-rooted,</w:t>
      </w:r>
      <w:r>
        <w:rPr>
          <w:i w:val="0"/>
        </w:rPr>
        <w:t xml:space="preserve"> herbaceous perennial that grows from short rhizomes or a</w:t>
      </w:r>
      <w:r w:rsidR="00D65019">
        <w:rPr>
          <w:i w:val="0"/>
        </w:rPr>
        <w:t>n enlarged stem-</w:t>
      </w:r>
      <w:r>
        <w:rPr>
          <w:i w:val="0"/>
        </w:rPr>
        <w:t xml:space="preserve">base, reaching </w:t>
      </w:r>
      <w:r w:rsidR="00271610">
        <w:rPr>
          <w:i w:val="0"/>
        </w:rPr>
        <w:t xml:space="preserve">4 to </w:t>
      </w:r>
      <w:r>
        <w:rPr>
          <w:i w:val="0"/>
        </w:rPr>
        <w:t>20 inches tall.  Like other m</w:t>
      </w:r>
      <w:r w:rsidR="00F174B5">
        <w:rPr>
          <w:i w:val="0"/>
        </w:rPr>
        <w:t>embers of the mint family (</w:t>
      </w:r>
      <w:proofErr w:type="spellStart"/>
      <w:r w:rsidR="00F174B5">
        <w:rPr>
          <w:i w:val="0"/>
        </w:rPr>
        <w:t>Lami</w:t>
      </w:r>
      <w:r>
        <w:rPr>
          <w:i w:val="0"/>
        </w:rPr>
        <w:t>aceae</w:t>
      </w:r>
      <w:proofErr w:type="spellEnd"/>
      <w:r>
        <w:rPr>
          <w:i w:val="0"/>
        </w:rPr>
        <w:t>), it has square stems and opposite leaves.</w:t>
      </w:r>
      <w:r w:rsidR="00271610">
        <w:rPr>
          <w:i w:val="0"/>
        </w:rPr>
        <w:t xml:space="preserve">  The stems are generally un-branched, slightly hairy above, and may be solitary or clustered.  Leaves are lance-shaped,</w:t>
      </w:r>
      <w:r w:rsidR="00D65019">
        <w:rPr>
          <w:i w:val="0"/>
        </w:rPr>
        <w:t xml:space="preserve"> 0.8 to 2.8 inches long,</w:t>
      </w:r>
      <w:r w:rsidR="00271610">
        <w:rPr>
          <w:i w:val="0"/>
        </w:rPr>
        <w:t xml:space="preserve"> minutely hairy to hairless, with short stalks on lower </w:t>
      </w:r>
      <w:r w:rsidR="00271610">
        <w:rPr>
          <w:i w:val="0"/>
        </w:rPr>
        <w:lastRenderedPageBreak/>
        <w:t xml:space="preserve">leaves, and smooth or slightly toothed margins.  </w:t>
      </w:r>
      <w:r w:rsidR="008259E3">
        <w:rPr>
          <w:i w:val="0"/>
        </w:rPr>
        <w:t>The numerous</w:t>
      </w:r>
      <w:r w:rsidR="00841ECD">
        <w:rPr>
          <w:i w:val="0"/>
        </w:rPr>
        <w:t>,</w:t>
      </w:r>
      <w:r w:rsidR="008259E3">
        <w:rPr>
          <w:i w:val="0"/>
        </w:rPr>
        <w:t xml:space="preserve"> small</w:t>
      </w:r>
      <w:r w:rsidR="006B2369">
        <w:rPr>
          <w:i w:val="0"/>
        </w:rPr>
        <w:t xml:space="preserve"> (about ½ inch)</w:t>
      </w:r>
      <w:r w:rsidR="00841ECD">
        <w:rPr>
          <w:i w:val="0"/>
        </w:rPr>
        <w:t>,</w:t>
      </w:r>
      <w:r w:rsidR="008259E3">
        <w:rPr>
          <w:i w:val="0"/>
        </w:rPr>
        <w:t xml:space="preserve"> </w:t>
      </w:r>
      <w:r w:rsidR="00841ECD">
        <w:rPr>
          <w:i w:val="0"/>
        </w:rPr>
        <w:t>purple to</w:t>
      </w:r>
      <w:r w:rsidR="008259E3">
        <w:rPr>
          <w:i w:val="0"/>
        </w:rPr>
        <w:t xml:space="preserve"> pink or </w:t>
      </w:r>
      <w:r w:rsidR="00841ECD">
        <w:rPr>
          <w:i w:val="0"/>
        </w:rPr>
        <w:t>white</w:t>
      </w:r>
      <w:r w:rsidR="008259E3">
        <w:rPr>
          <w:i w:val="0"/>
        </w:rPr>
        <w:t xml:space="preserve"> snapdragon-like f</w:t>
      </w:r>
      <w:r w:rsidR="00271610">
        <w:rPr>
          <w:i w:val="0"/>
        </w:rPr>
        <w:t>lowers have short stalks and</w:t>
      </w:r>
      <w:r w:rsidR="00C06496">
        <w:rPr>
          <w:i w:val="0"/>
        </w:rPr>
        <w:t xml:space="preserve"> are tubular in shape, with a large, hooded upper lip and a large, 3-lobed lower lip that is sometimes fringed. </w:t>
      </w:r>
      <w:r w:rsidR="00271610">
        <w:rPr>
          <w:i w:val="0"/>
        </w:rPr>
        <w:t xml:space="preserve"> </w:t>
      </w:r>
      <w:r w:rsidR="00C06496">
        <w:rPr>
          <w:i w:val="0"/>
        </w:rPr>
        <w:t xml:space="preserve">They </w:t>
      </w:r>
      <w:r w:rsidR="00271610">
        <w:rPr>
          <w:i w:val="0"/>
        </w:rPr>
        <w:t>are arranged in</w:t>
      </w:r>
      <w:r w:rsidR="008259E3">
        <w:rPr>
          <w:i w:val="0"/>
        </w:rPr>
        <w:t xml:space="preserve"> a</w:t>
      </w:r>
      <w:r w:rsidR="00271610">
        <w:rPr>
          <w:i w:val="0"/>
        </w:rPr>
        <w:t xml:space="preserve"> </w:t>
      </w:r>
      <w:r w:rsidR="008259E3">
        <w:rPr>
          <w:i w:val="0"/>
        </w:rPr>
        <w:t>tight cluster</w:t>
      </w:r>
      <w:r w:rsidR="006B2369">
        <w:rPr>
          <w:i w:val="0"/>
        </w:rPr>
        <w:t xml:space="preserve"> 1 to 2 inches long by about 1 inch wide</w:t>
      </w:r>
      <w:r w:rsidR="008259E3">
        <w:rPr>
          <w:i w:val="0"/>
        </w:rPr>
        <w:t xml:space="preserve"> at the end of the stem.</w:t>
      </w:r>
      <w:r w:rsidR="00841ECD">
        <w:rPr>
          <w:i w:val="0"/>
        </w:rPr>
        <w:t xml:space="preserve">  Within the cluster, the flowers are arranged in whorls of sixes, </w:t>
      </w:r>
      <w:r w:rsidR="008A6C8A">
        <w:rPr>
          <w:i w:val="0"/>
        </w:rPr>
        <w:t xml:space="preserve">with </w:t>
      </w:r>
      <w:r w:rsidR="00841ECD">
        <w:rPr>
          <w:i w:val="0"/>
        </w:rPr>
        <w:t>each whorl above two sprea</w:t>
      </w:r>
      <w:r w:rsidR="008A6C8A">
        <w:rPr>
          <w:i w:val="0"/>
        </w:rPr>
        <w:t xml:space="preserve">ding, pointed, leaf-like bracts. </w:t>
      </w:r>
      <w:r w:rsidR="00841ECD">
        <w:rPr>
          <w:i w:val="0"/>
        </w:rPr>
        <w:t xml:space="preserve"> </w:t>
      </w:r>
      <w:r w:rsidR="008A6C8A">
        <w:rPr>
          <w:i w:val="0"/>
        </w:rPr>
        <w:t>Flowers bloom</w:t>
      </w:r>
      <w:r w:rsidR="00841ECD">
        <w:rPr>
          <w:i w:val="0"/>
        </w:rPr>
        <w:t xml:space="preserve"> progressively in the spike from </w:t>
      </w:r>
      <w:r w:rsidR="008A6C8A">
        <w:rPr>
          <w:i w:val="0"/>
        </w:rPr>
        <w:t xml:space="preserve">the </w:t>
      </w:r>
      <w:r w:rsidR="00841ECD">
        <w:rPr>
          <w:i w:val="0"/>
        </w:rPr>
        <w:t>lower to upper</w:t>
      </w:r>
      <w:r w:rsidR="000A7D21">
        <w:rPr>
          <w:i w:val="0"/>
        </w:rPr>
        <w:t xml:space="preserve"> end</w:t>
      </w:r>
      <w:r w:rsidR="00841ECD">
        <w:rPr>
          <w:i w:val="0"/>
        </w:rPr>
        <w:t>.</w:t>
      </w:r>
      <w:r>
        <w:rPr>
          <w:i w:val="0"/>
        </w:rPr>
        <w:t xml:space="preserve">  </w:t>
      </w:r>
      <w:r w:rsidR="00271610">
        <w:rPr>
          <w:i w:val="0"/>
        </w:rPr>
        <w:t>B</w:t>
      </w:r>
      <w:r w:rsidR="002C3620" w:rsidRPr="002C3620">
        <w:rPr>
          <w:i w:val="0"/>
        </w:rPr>
        <w:t xml:space="preserve">loom </w:t>
      </w:r>
      <w:r w:rsidR="00271610">
        <w:rPr>
          <w:i w:val="0"/>
        </w:rPr>
        <w:t>occurs April</w:t>
      </w:r>
      <w:r w:rsidR="002C3620" w:rsidRPr="002C3620">
        <w:rPr>
          <w:i w:val="0"/>
        </w:rPr>
        <w:t xml:space="preserve"> to September, depending on the latitude and elevation.</w:t>
      </w:r>
      <w:r w:rsidR="008259E3">
        <w:rPr>
          <w:i w:val="0"/>
        </w:rPr>
        <w:t xml:space="preserve">  </w:t>
      </w:r>
      <w:r w:rsidR="00DD3A48">
        <w:rPr>
          <w:i w:val="0"/>
        </w:rPr>
        <w:t>Each flower produces four</w:t>
      </w:r>
      <w:r w:rsidR="008259E3">
        <w:rPr>
          <w:i w:val="0"/>
        </w:rPr>
        <w:t xml:space="preserve"> </w:t>
      </w:r>
      <w:r w:rsidR="0078790D">
        <w:rPr>
          <w:i w:val="0"/>
        </w:rPr>
        <w:t xml:space="preserve">smooth, egg-shaped, </w:t>
      </w:r>
      <w:r w:rsidR="00D65019">
        <w:rPr>
          <w:i w:val="0"/>
        </w:rPr>
        <w:t>one-seeded</w:t>
      </w:r>
      <w:r w:rsidR="008259E3">
        <w:rPr>
          <w:i w:val="0"/>
        </w:rPr>
        <w:t xml:space="preserve"> </w:t>
      </w:r>
      <w:proofErr w:type="spellStart"/>
      <w:r w:rsidR="008259E3">
        <w:rPr>
          <w:i w:val="0"/>
        </w:rPr>
        <w:t>nutlets</w:t>
      </w:r>
      <w:proofErr w:type="spellEnd"/>
      <w:r w:rsidR="00DD3A48">
        <w:rPr>
          <w:i w:val="0"/>
        </w:rPr>
        <w:t xml:space="preserve"> that are retained in the persistent calyx</w:t>
      </w:r>
      <w:r w:rsidR="006615D5">
        <w:rPr>
          <w:i w:val="0"/>
        </w:rPr>
        <w:t xml:space="preserve">.  The </w:t>
      </w:r>
      <w:proofErr w:type="spellStart"/>
      <w:r w:rsidR="006615D5">
        <w:rPr>
          <w:i w:val="0"/>
        </w:rPr>
        <w:t>nutlets</w:t>
      </w:r>
      <w:proofErr w:type="spellEnd"/>
      <w:r w:rsidR="006615D5">
        <w:rPr>
          <w:i w:val="0"/>
        </w:rPr>
        <w:t xml:space="preserve"> are primarily distributed by flowing water, grazing mammals and birds</w:t>
      </w:r>
      <w:r w:rsidR="008259E3">
        <w:rPr>
          <w:i w:val="0"/>
        </w:rPr>
        <w:t>.</w:t>
      </w:r>
    </w:p>
    <w:p w:rsidR="00BC7A4B" w:rsidRDefault="00431769" w:rsidP="000B3457">
      <w:pPr>
        <w:pStyle w:val="NRCSInstructionComments"/>
        <w:spacing w:after="120"/>
        <w:rPr>
          <w:i w:val="0"/>
        </w:rPr>
      </w:pPr>
      <w:proofErr w:type="spellStart"/>
      <w:proofErr w:type="gramStart"/>
      <w:r w:rsidRPr="00431769">
        <w:t>Prunella</w:t>
      </w:r>
      <w:proofErr w:type="spellEnd"/>
      <w:r w:rsidRPr="00431769">
        <w:t xml:space="preserve"> </w:t>
      </w:r>
      <w:proofErr w:type="spellStart"/>
      <w:r w:rsidRPr="00431769">
        <w:t>vulgaris</w:t>
      </w:r>
      <w:proofErr w:type="spellEnd"/>
      <w:r>
        <w:rPr>
          <w:i w:val="0"/>
        </w:rPr>
        <w:t xml:space="preserve"> </w:t>
      </w:r>
      <w:r w:rsidR="00FB6777">
        <w:rPr>
          <w:i w:val="0"/>
        </w:rPr>
        <w:t>ssp</w:t>
      </w:r>
      <w:r>
        <w:rPr>
          <w:i w:val="0"/>
        </w:rPr>
        <w:t xml:space="preserve">. </w:t>
      </w:r>
      <w:proofErr w:type="spellStart"/>
      <w:r w:rsidRPr="00431769">
        <w:t>vulgaris</w:t>
      </w:r>
      <w:proofErr w:type="spellEnd"/>
      <w:r>
        <w:rPr>
          <w:i w:val="0"/>
        </w:rPr>
        <w:t xml:space="preserve"> in an introduced species from Eurasia</w:t>
      </w:r>
      <w:r w:rsidR="00A40AC8">
        <w:rPr>
          <w:i w:val="0"/>
        </w:rPr>
        <w:t>.</w:t>
      </w:r>
      <w:proofErr w:type="gramEnd"/>
      <w:r w:rsidR="00A40AC8">
        <w:rPr>
          <w:i w:val="0"/>
        </w:rPr>
        <w:t xml:space="preserve"> </w:t>
      </w:r>
      <w:r>
        <w:rPr>
          <w:i w:val="0"/>
        </w:rPr>
        <w:t xml:space="preserve"> </w:t>
      </w:r>
      <w:r w:rsidR="00A40AC8">
        <w:rPr>
          <w:i w:val="0"/>
        </w:rPr>
        <w:t>It</w:t>
      </w:r>
      <w:r>
        <w:rPr>
          <w:i w:val="0"/>
        </w:rPr>
        <w:t xml:space="preserve"> is now naturalized throughout much of the same range as</w:t>
      </w:r>
      <w:r w:rsidR="00196EF4">
        <w:rPr>
          <w:i w:val="0"/>
        </w:rPr>
        <w:t xml:space="preserve"> the North American native</w:t>
      </w:r>
      <w:r>
        <w:rPr>
          <w:i w:val="0"/>
        </w:rPr>
        <w:t xml:space="preserve"> </w:t>
      </w:r>
      <w:r w:rsidR="00FB6777">
        <w:rPr>
          <w:i w:val="0"/>
        </w:rPr>
        <w:t>ssp</w:t>
      </w:r>
      <w:r>
        <w:rPr>
          <w:i w:val="0"/>
        </w:rPr>
        <w:t xml:space="preserve">. </w:t>
      </w:r>
      <w:proofErr w:type="spellStart"/>
      <w:r w:rsidRPr="00431769">
        <w:t>lanceolata</w:t>
      </w:r>
      <w:proofErr w:type="spellEnd"/>
      <w:r>
        <w:rPr>
          <w:i w:val="0"/>
        </w:rPr>
        <w:t xml:space="preserve">.  The two can be distinguished </w:t>
      </w:r>
      <w:r w:rsidR="004541C4">
        <w:rPr>
          <w:i w:val="0"/>
        </w:rPr>
        <w:t xml:space="preserve">by their growth form and the shape of the leaves growing along the </w:t>
      </w:r>
      <w:r w:rsidR="00196EF4">
        <w:rPr>
          <w:i w:val="0"/>
        </w:rPr>
        <w:t xml:space="preserve">middle of the </w:t>
      </w:r>
      <w:r w:rsidR="004541C4">
        <w:rPr>
          <w:i w:val="0"/>
        </w:rPr>
        <w:t xml:space="preserve">stems: </w:t>
      </w:r>
      <w:r w:rsidR="00FB6777">
        <w:rPr>
          <w:i w:val="0"/>
        </w:rPr>
        <w:t>ssp</w:t>
      </w:r>
      <w:r w:rsidR="004541C4">
        <w:rPr>
          <w:i w:val="0"/>
        </w:rPr>
        <w:t xml:space="preserve">. </w:t>
      </w:r>
      <w:proofErr w:type="spellStart"/>
      <w:r w:rsidR="004541C4" w:rsidRPr="004541C4">
        <w:t>lanceolata</w:t>
      </w:r>
      <w:proofErr w:type="spellEnd"/>
      <w:r w:rsidR="004541C4">
        <w:rPr>
          <w:i w:val="0"/>
        </w:rPr>
        <w:t xml:space="preserve"> grows upright or reclining on the ground with tips ascending and its </w:t>
      </w:r>
      <w:r w:rsidR="00196EF4">
        <w:rPr>
          <w:i w:val="0"/>
        </w:rPr>
        <w:t>mid-</w:t>
      </w:r>
      <w:r w:rsidR="004541C4">
        <w:rPr>
          <w:i w:val="0"/>
        </w:rPr>
        <w:t xml:space="preserve">stem leaves are narrower (about 3 times as long as wide), while </w:t>
      </w:r>
      <w:r w:rsidR="00FB6777">
        <w:rPr>
          <w:i w:val="0"/>
        </w:rPr>
        <w:t>ssp</w:t>
      </w:r>
      <w:r w:rsidR="004541C4">
        <w:rPr>
          <w:i w:val="0"/>
        </w:rPr>
        <w:t xml:space="preserve">. </w:t>
      </w:r>
      <w:proofErr w:type="spellStart"/>
      <w:r w:rsidR="004541C4" w:rsidRPr="004541C4">
        <w:t>vulgaris</w:t>
      </w:r>
      <w:proofErr w:type="spellEnd"/>
      <w:r w:rsidR="004541C4">
        <w:rPr>
          <w:i w:val="0"/>
        </w:rPr>
        <w:t xml:space="preserve"> generally lies flat on the ground and has wider </w:t>
      </w:r>
      <w:r w:rsidR="00196EF4">
        <w:rPr>
          <w:i w:val="0"/>
        </w:rPr>
        <w:t>mid-</w:t>
      </w:r>
      <w:r w:rsidR="004541C4">
        <w:rPr>
          <w:i w:val="0"/>
        </w:rPr>
        <w:t>stem leaves (twice as long as wide).</w:t>
      </w:r>
    </w:p>
    <w:p w:rsidR="00431769" w:rsidRPr="00BC7A4B" w:rsidRDefault="00BC7A4B" w:rsidP="000B3457">
      <w:pPr>
        <w:pStyle w:val="NRCSBodyText"/>
        <w:spacing w:after="120"/>
      </w:pPr>
      <w:r>
        <w:t xml:space="preserve">Lance </w:t>
      </w:r>
      <w:proofErr w:type="spellStart"/>
      <w:r>
        <w:t>selfheal</w:t>
      </w:r>
      <w:proofErr w:type="spellEnd"/>
      <w:r>
        <w:t xml:space="preserve"> is </w:t>
      </w:r>
      <w:r w:rsidR="00196EF4">
        <w:t xml:space="preserve">an early successional species </w:t>
      </w:r>
      <w:r>
        <w:t>commonly found in m</w:t>
      </w:r>
      <w:r w:rsidRPr="00695336">
        <w:t>oist</w:t>
      </w:r>
      <w:r>
        <w:t>, often disturbed areas</w:t>
      </w:r>
      <w:r w:rsidRPr="00695336">
        <w:t xml:space="preserve"> </w:t>
      </w:r>
      <w:r>
        <w:t>including</w:t>
      </w:r>
      <w:r w:rsidRPr="00695336">
        <w:t xml:space="preserve"> </w:t>
      </w:r>
      <w:r>
        <w:t>forest edges</w:t>
      </w:r>
      <w:r w:rsidRPr="00695336">
        <w:t xml:space="preserve">, </w:t>
      </w:r>
      <w:r>
        <w:t xml:space="preserve">open </w:t>
      </w:r>
      <w:r w:rsidRPr="00695336">
        <w:t>woodland</w:t>
      </w:r>
      <w:r>
        <w:t>s, meadows, pasturelands, roadsides, clearings and lawns at elevations below 8000 ft.  It grows best in full sun to partial shade and moist soil.  It</w:t>
      </w:r>
      <w:r w:rsidR="002D2A87">
        <w:t xml:space="preserve"> i</w:t>
      </w:r>
      <w:r>
        <w:t xml:space="preserve">s </w:t>
      </w:r>
      <w:r w:rsidR="002D2A87">
        <w:t xml:space="preserve">native to North America and its </w:t>
      </w:r>
      <w:r>
        <w:t xml:space="preserve">distribution is </w:t>
      </w:r>
      <w:proofErr w:type="spellStart"/>
      <w:r>
        <w:t>circumboreal</w:t>
      </w:r>
      <w:proofErr w:type="spellEnd"/>
      <w:r>
        <w:t xml:space="preserve">, including most of </w:t>
      </w:r>
      <w:r w:rsidR="00991CC0">
        <w:t xml:space="preserve">the </w:t>
      </w:r>
      <w:r>
        <w:t>North</w:t>
      </w:r>
      <w:r w:rsidR="00991CC0">
        <w:t>ern</w:t>
      </w:r>
      <w:r>
        <w:t xml:space="preserve"> </w:t>
      </w:r>
      <w:r w:rsidR="00991CC0">
        <w:t>Hemisphere</w:t>
      </w:r>
      <w:r>
        <w:t xml:space="preserve">.  </w:t>
      </w:r>
      <w:r w:rsidRPr="00C430F6">
        <w:t xml:space="preserve">For </w:t>
      </w:r>
      <w:r>
        <w:t>updated</w:t>
      </w:r>
      <w:r w:rsidRPr="00C430F6">
        <w:t xml:space="preserve"> distribution, please consult the Plant Profile page</w:t>
      </w:r>
      <w:r w:rsidRPr="001D1848">
        <w:t xml:space="preserve"> for this species on the PLANTS Web site.</w:t>
      </w:r>
      <w:r w:rsidR="004541C4">
        <w:rPr>
          <w:i/>
        </w:rPr>
        <w:t xml:space="preserve"> </w:t>
      </w:r>
    </w:p>
    <w:p w:rsidR="003C5000" w:rsidRDefault="004B628B" w:rsidP="000B3457">
      <w:pPr>
        <w:tabs>
          <w:tab w:val="left" w:pos="2430"/>
        </w:tabs>
        <w:jc w:val="left"/>
      </w:pPr>
      <w:r>
        <w:rPr>
          <w:rFonts w:ascii="Verdana" w:hAnsi="Verdana"/>
          <w:noProof/>
          <w:color w:val="000000"/>
          <w:sz w:val="17"/>
          <w:szCs w:val="17"/>
        </w:rPr>
        <w:drawing>
          <wp:inline distT="0" distB="0" distL="0" distR="0">
            <wp:extent cx="2377440" cy="1978684"/>
            <wp:effectExtent l="19050" t="0" r="3810" b="0"/>
            <wp:docPr id="1"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20" cstate="print"/>
                    <a:stretch>
                      <a:fillRect/>
                    </a:stretch>
                  </pic:blipFill>
                  <pic:spPr bwMode="auto">
                    <a:xfrm>
                      <a:off x="0" y="0"/>
                      <a:ext cx="2377440" cy="1978684"/>
                    </a:xfrm>
                    <a:prstGeom prst="rect">
                      <a:avLst/>
                    </a:prstGeom>
                    <a:noFill/>
                    <a:ln w="9525">
                      <a:noFill/>
                      <a:miter lim="800000"/>
                      <a:headEnd/>
                      <a:tailEnd/>
                    </a:ln>
                  </pic:spPr>
                </pic:pic>
              </a:graphicData>
            </a:graphic>
          </wp:inline>
        </w:drawing>
      </w:r>
    </w:p>
    <w:p w:rsidR="003C5000" w:rsidRDefault="000A409F" w:rsidP="00F678FE">
      <w:pPr>
        <w:pStyle w:val="CaptionNRCS"/>
      </w:pPr>
      <w:r>
        <w:t>Lance</w:t>
      </w:r>
      <w:r w:rsidR="00F678FE">
        <w:t xml:space="preserve"> </w:t>
      </w:r>
      <w:proofErr w:type="spellStart"/>
      <w:r w:rsidR="00F678FE">
        <w:t>selfheal</w:t>
      </w:r>
      <w:proofErr w:type="spellEnd"/>
      <w:r w:rsidR="003C5000">
        <w:t xml:space="preserve"> distribution from USDA-NRCS PLANTS Database.</w:t>
      </w:r>
    </w:p>
    <w:p w:rsidR="00CD49CC" w:rsidRDefault="00CD49CC" w:rsidP="005C12DF">
      <w:pPr>
        <w:pStyle w:val="Heading3"/>
        <w:keepNext/>
        <w:spacing w:before="120"/>
      </w:pPr>
      <w:r w:rsidRPr="00561A8A">
        <w:t>Establishment</w:t>
      </w:r>
    </w:p>
    <w:p w:rsidR="002B58E9" w:rsidRPr="002B58E9" w:rsidRDefault="002B58E9" w:rsidP="002B58E9">
      <w:pPr>
        <w:pStyle w:val="NRCSBodyText"/>
      </w:pPr>
      <w:r>
        <w:t xml:space="preserve">Lance </w:t>
      </w:r>
      <w:proofErr w:type="spellStart"/>
      <w:r>
        <w:t>selfheal</w:t>
      </w:r>
      <w:proofErr w:type="spellEnd"/>
      <w:r>
        <w:t xml:space="preserve"> establishes easily from seed, having high germination rates at most temperatures, with no pretreatment necessary.</w:t>
      </w:r>
      <w:r w:rsidR="00991CC0">
        <w:t xml:space="preserve">  There are </w:t>
      </w:r>
      <w:r w:rsidR="0060267A">
        <w:t>about</w:t>
      </w:r>
      <w:r w:rsidR="00991CC0">
        <w:t xml:space="preserve"> </w:t>
      </w:r>
      <w:r w:rsidR="00355EFB">
        <w:t>756,000</w:t>
      </w:r>
      <w:r w:rsidR="000D210A">
        <w:t xml:space="preserve"> seeds per pound</w:t>
      </w:r>
      <w:r w:rsidR="00991CC0">
        <w:t xml:space="preserve">.  The recommended </w:t>
      </w:r>
      <w:r w:rsidR="00C500ED">
        <w:t xml:space="preserve">single-species </w:t>
      </w:r>
      <w:r w:rsidR="00991CC0">
        <w:t xml:space="preserve">seeding rate for pollinator enhancement plantings is </w:t>
      </w:r>
      <w:r w:rsidR="00C500ED">
        <w:t xml:space="preserve">2 to </w:t>
      </w:r>
      <w:r w:rsidR="004C202A" w:rsidRPr="00A40AC8">
        <w:t>4</w:t>
      </w:r>
      <w:r w:rsidR="00991CC0">
        <w:t xml:space="preserve"> lbs/acre</w:t>
      </w:r>
      <w:r w:rsidR="00C500ED">
        <w:t xml:space="preserve">, </w:t>
      </w:r>
      <w:r w:rsidR="00C500ED">
        <w:lastRenderedPageBreak/>
        <w:t>while the recommended rate in a mix for prairie restoration is 2 to 8 ounces per acre</w:t>
      </w:r>
      <w:r w:rsidR="00991CC0">
        <w:t>.</w:t>
      </w:r>
      <w:r w:rsidR="00841ECD">
        <w:t xml:space="preserve">  Plants can also be propagated by dividing and planting out rhizomes in the spring.</w:t>
      </w:r>
    </w:p>
    <w:p w:rsidR="00CD49CC" w:rsidRDefault="00CD49CC" w:rsidP="000D210A">
      <w:pPr>
        <w:pStyle w:val="Heading3"/>
        <w:spacing w:before="120"/>
      </w:pPr>
      <w:r w:rsidRPr="00561A8A">
        <w:t>Management</w:t>
      </w:r>
    </w:p>
    <w:p w:rsidR="009F46CB" w:rsidRPr="009F46CB" w:rsidRDefault="009F46CB" w:rsidP="009F46CB">
      <w:pPr>
        <w:pStyle w:val="NRCSBodyText"/>
      </w:pPr>
      <w:r>
        <w:t xml:space="preserve">For seed production, fields are direct sown and the first seed harvest occurs in the second year after planting.  </w:t>
      </w:r>
      <w:r w:rsidR="004C202A">
        <w:t xml:space="preserve">A </w:t>
      </w:r>
      <w:r w:rsidR="00A40AC8">
        <w:t>small percentage</w:t>
      </w:r>
      <w:r w:rsidR="004C202A">
        <w:t xml:space="preserve"> of plants </w:t>
      </w:r>
      <w:r w:rsidR="00A40AC8">
        <w:t xml:space="preserve">will </w:t>
      </w:r>
      <w:r w:rsidR="004C202A">
        <w:t>flower the first year, especially if they are fall sown.</w:t>
      </w:r>
      <w:r w:rsidR="00A40AC8">
        <w:t xml:space="preserve"> </w:t>
      </w:r>
      <w:r w:rsidR="004C202A">
        <w:t xml:space="preserve"> </w:t>
      </w:r>
      <w:r>
        <w:t>Large fields can be direct combined, while smaller production fields are generally swathed and collected to dry on tarps.</w:t>
      </w:r>
      <w:r w:rsidR="00A40AC8">
        <w:t xml:space="preserve"> </w:t>
      </w:r>
      <w:r w:rsidR="004C202A">
        <w:t xml:space="preserve"> In seed production fields, plants usually die after harvest.</w:t>
      </w:r>
      <w:r w:rsidR="00A40AC8">
        <w:t xml:space="preserve"> </w:t>
      </w:r>
      <w:r w:rsidR="004C202A">
        <w:t xml:space="preserve"> </w:t>
      </w:r>
      <w:r w:rsidR="00A40AC8">
        <w:t>In the wild, p</w:t>
      </w:r>
      <w:r w:rsidR="004C202A">
        <w:t>lants are typical</w:t>
      </w:r>
      <w:r w:rsidR="00A40AC8">
        <w:t>ly short-lived but readily self-</w:t>
      </w:r>
      <w:proofErr w:type="spellStart"/>
      <w:r w:rsidR="00A40AC8">
        <w:t>sow.</w:t>
      </w:r>
      <w:proofErr w:type="spellEnd"/>
    </w:p>
    <w:p w:rsidR="00CD49CC" w:rsidRDefault="00CD49CC" w:rsidP="000D210A">
      <w:pPr>
        <w:pStyle w:val="Heading3"/>
        <w:spacing w:before="120"/>
      </w:pPr>
      <w:r w:rsidRPr="00561A8A">
        <w:t>Pests and Potential Problems</w:t>
      </w:r>
    </w:p>
    <w:p w:rsidR="008043A7" w:rsidRPr="008043A7" w:rsidRDefault="004A325A" w:rsidP="008043A7">
      <w:pPr>
        <w:pStyle w:val="NRCSBodyText"/>
      </w:pPr>
      <w:r>
        <w:t>Information is lacking on</w:t>
      </w:r>
      <w:r w:rsidR="008043A7">
        <w:t xml:space="preserve"> pests </w:t>
      </w:r>
      <w:r>
        <w:t>and</w:t>
      </w:r>
      <w:r w:rsidR="008043A7">
        <w:t xml:space="preserve"> diseases associated with lance </w:t>
      </w:r>
      <w:proofErr w:type="spellStart"/>
      <w:r w:rsidR="008043A7">
        <w:t>selfheal</w:t>
      </w:r>
      <w:proofErr w:type="spellEnd"/>
      <w:r w:rsidR="008043A7">
        <w:t>.</w:t>
      </w:r>
    </w:p>
    <w:p w:rsidR="00CD49CC" w:rsidRDefault="00CD49CC" w:rsidP="000D210A">
      <w:pPr>
        <w:pStyle w:val="Heading3"/>
        <w:spacing w:before="120"/>
      </w:pPr>
      <w:r w:rsidRPr="00561A8A">
        <w:t>Environmental Concerns</w:t>
      </w:r>
    </w:p>
    <w:p w:rsidR="002C3620" w:rsidRPr="002C3620" w:rsidRDefault="008043A7" w:rsidP="002C3620">
      <w:pPr>
        <w:pStyle w:val="NRCSBodyText"/>
      </w:pPr>
      <w:r>
        <w:t>Plants can become weedy or invasive and may displace other desirable vegetation if not managed.</w:t>
      </w:r>
      <w:r w:rsidR="000B3457">
        <w:t xml:space="preserve">  Plants can regenerate from rhizome or shoot fragments, and the seed can persist in cultivated soil for at least 5 years.</w:t>
      </w:r>
    </w:p>
    <w:p w:rsidR="004D7D29" w:rsidRPr="00561A8A" w:rsidRDefault="00F0149C" w:rsidP="000D210A">
      <w:pPr>
        <w:pStyle w:val="Heading3"/>
        <w:spacing w:before="120"/>
        <w:rPr>
          <w:i/>
          <w:iCs/>
        </w:rPr>
      </w:pPr>
      <w:r w:rsidRPr="00561A8A">
        <w:t>Control</w:t>
      </w:r>
    </w:p>
    <w:p w:rsidR="00F0149C" w:rsidRPr="002D7A49" w:rsidRDefault="00F747CE" w:rsidP="0074131F">
      <w:pPr>
        <w:pStyle w:val="NRCSBodyText"/>
      </w:pPr>
      <w:r>
        <w:t xml:space="preserve">A </w:t>
      </w:r>
      <w:r w:rsidR="004A325A">
        <w:t>surface application</w:t>
      </w:r>
      <w:r>
        <w:t xml:space="preserve"> of lime may help control </w:t>
      </w:r>
      <w:proofErr w:type="spellStart"/>
      <w:r>
        <w:t>selfheal</w:t>
      </w:r>
      <w:proofErr w:type="spellEnd"/>
      <w:r>
        <w:t xml:space="preserve"> infestations on pastures with poor soils.  </w:t>
      </w:r>
      <w:r w:rsidR="00F0149C">
        <w:t xml:space="preserve">Please contact your local agricultural extension specialist or county weed specialist to learn what works best in your area and how to use it safely.  Always read label and safety instructions for each control method.  </w:t>
      </w:r>
    </w:p>
    <w:p w:rsidR="00CD49CC" w:rsidRDefault="00CD49CC" w:rsidP="000D210A">
      <w:pPr>
        <w:pStyle w:val="Heading3"/>
        <w:spacing w:before="120"/>
      </w:pPr>
      <w:r w:rsidRPr="00561A8A">
        <w:t>Cultivars, Improved, and Selected Materials (and area of origin)</w:t>
      </w:r>
    </w:p>
    <w:p w:rsidR="000A409F" w:rsidRPr="000A409F" w:rsidRDefault="000A409F" w:rsidP="000A409F">
      <w:pPr>
        <w:pStyle w:val="NRCSBodyText"/>
      </w:pPr>
      <w:r>
        <w:t xml:space="preserve">There are no developed cultivars of lance </w:t>
      </w:r>
      <w:proofErr w:type="spellStart"/>
      <w:r>
        <w:t>selfheal</w:t>
      </w:r>
      <w:proofErr w:type="spellEnd"/>
      <w:r>
        <w:t>, but both non-certified and certified source identified seed is available from commercial sources.  Container plants are also sometimes available from native plant nurseries.</w:t>
      </w:r>
    </w:p>
    <w:p w:rsidR="00CD49CC" w:rsidRDefault="00CD49CC" w:rsidP="000D210A">
      <w:pPr>
        <w:pStyle w:val="Heading3"/>
        <w:spacing w:before="120"/>
      </w:pPr>
      <w:r w:rsidRPr="00561A8A">
        <w:t xml:space="preserve">Prepared By </w:t>
      </w:r>
    </w:p>
    <w:p w:rsidR="001251C7" w:rsidRDefault="000A409F" w:rsidP="000A409F">
      <w:pPr>
        <w:pStyle w:val="NRCSBodyText"/>
      </w:pPr>
      <w:r w:rsidRPr="00D26075">
        <w:rPr>
          <w:i/>
        </w:rPr>
        <w:t>Annie Young-Mathews</w:t>
      </w:r>
      <w:r>
        <w:t xml:space="preserve"> </w:t>
      </w:r>
    </w:p>
    <w:p w:rsidR="000A409F" w:rsidRPr="000A409F" w:rsidRDefault="001251C7" w:rsidP="000A409F">
      <w:pPr>
        <w:pStyle w:val="NRCSBodyText"/>
      </w:pPr>
      <w:r>
        <w:t xml:space="preserve">USDA-NRCS </w:t>
      </w:r>
      <w:r w:rsidR="000A409F">
        <w:t>Corvallis Plant Materials Center, Oregon</w:t>
      </w:r>
    </w:p>
    <w:p w:rsidR="00CD49CC" w:rsidRPr="00D57FE6" w:rsidRDefault="009C45C1" w:rsidP="000D210A">
      <w:pPr>
        <w:pStyle w:val="Heading3"/>
        <w:spacing w:before="120"/>
      </w:pPr>
      <w:r w:rsidRPr="00D57FE6">
        <w:t>Citation</w:t>
      </w:r>
    </w:p>
    <w:p w:rsidR="000A409F" w:rsidRDefault="000A409F" w:rsidP="000A409F">
      <w:pPr>
        <w:pStyle w:val="NRCSBodyText"/>
        <w:rPr>
          <w:b/>
        </w:rPr>
      </w:pPr>
      <w:bookmarkStart w:id="0" w:name="OLE_LINK3"/>
      <w:bookmarkStart w:id="1" w:name="OLE_LINK4"/>
      <w:proofErr w:type="gramStart"/>
      <w:r>
        <w:t>Young-Mathews, A. 2012.</w:t>
      </w:r>
      <w:proofErr w:type="gramEnd"/>
      <w:r>
        <w:t xml:space="preserve"> </w:t>
      </w:r>
      <w:proofErr w:type="gramStart"/>
      <w:r>
        <w:t>Plant fact sheet</w:t>
      </w:r>
      <w:r w:rsidRPr="00514BD8">
        <w:t xml:space="preserve"> for </w:t>
      </w:r>
      <w:r>
        <w:t xml:space="preserve">lance </w:t>
      </w:r>
      <w:proofErr w:type="spellStart"/>
      <w:r>
        <w:t>selfheal</w:t>
      </w:r>
      <w:proofErr w:type="spellEnd"/>
      <w:r>
        <w:t xml:space="preserve"> (</w:t>
      </w:r>
      <w:proofErr w:type="spellStart"/>
      <w:r>
        <w:rPr>
          <w:i/>
        </w:rPr>
        <w:t>Prunella</w:t>
      </w:r>
      <w:proofErr w:type="spellEnd"/>
      <w:r>
        <w:rPr>
          <w:i/>
        </w:rPr>
        <w:t xml:space="preserve"> </w:t>
      </w:r>
      <w:proofErr w:type="spellStart"/>
      <w:r>
        <w:rPr>
          <w:i/>
        </w:rPr>
        <w:t>vulgaris</w:t>
      </w:r>
      <w:proofErr w:type="spellEnd"/>
      <w:r>
        <w:rPr>
          <w:i/>
        </w:rPr>
        <w:t xml:space="preserve"> </w:t>
      </w:r>
      <w:r w:rsidRPr="000A409F">
        <w:t>ssp.</w:t>
      </w:r>
      <w:r>
        <w:rPr>
          <w:i/>
        </w:rPr>
        <w:t xml:space="preserve"> </w:t>
      </w:r>
      <w:proofErr w:type="spellStart"/>
      <w:r>
        <w:rPr>
          <w:i/>
        </w:rPr>
        <w:t>lanceolata</w:t>
      </w:r>
      <w:proofErr w:type="spellEnd"/>
      <w:r>
        <w:rPr>
          <w:i/>
        </w:rPr>
        <w:t>)</w:t>
      </w:r>
      <w:r>
        <w:t>.</w:t>
      </w:r>
      <w:proofErr w:type="gramEnd"/>
      <w:r>
        <w:t xml:space="preserve"> </w:t>
      </w:r>
      <w:proofErr w:type="gramStart"/>
      <w:r>
        <w:t>USDA-Natural Resources Conservation Service, Corvallis Plant Materials Center, Corvallis, OR.</w:t>
      </w:r>
      <w:proofErr w:type="gramEnd"/>
    </w:p>
    <w:bookmarkEnd w:id="0"/>
    <w:bookmarkEnd w:id="1"/>
    <w:p w:rsidR="00705B62" w:rsidRPr="00705B62" w:rsidRDefault="00705B62" w:rsidP="00F747CE">
      <w:pPr>
        <w:pStyle w:val="NRCSBodyText"/>
        <w:spacing w:before="120"/>
        <w:rPr>
          <w:i/>
        </w:rPr>
      </w:pPr>
      <w:r w:rsidRPr="000E3166">
        <w:t xml:space="preserve">Published </w:t>
      </w:r>
      <w:r w:rsidR="00AD4A49">
        <w:t>April</w:t>
      </w:r>
      <w:r w:rsidR="000A409F" w:rsidRPr="00D26075">
        <w:t xml:space="preserve"> 2012</w:t>
      </w:r>
    </w:p>
    <w:p w:rsidR="009906F5" w:rsidRPr="00AD4A49" w:rsidRDefault="009906F5" w:rsidP="00F747CE">
      <w:pPr>
        <w:pStyle w:val="NRCSBodyText"/>
        <w:spacing w:before="120"/>
        <w:rPr>
          <w:sz w:val="14"/>
          <w:szCs w:val="14"/>
        </w:rPr>
      </w:pPr>
      <w:r w:rsidRPr="00AD4A49">
        <w:rPr>
          <w:sz w:val="14"/>
          <w:szCs w:val="14"/>
        </w:rPr>
        <w:t xml:space="preserve">Edited: </w:t>
      </w:r>
      <w:r w:rsidR="000D210A" w:rsidRPr="00AD4A49">
        <w:rPr>
          <w:sz w:val="14"/>
          <w:szCs w:val="14"/>
        </w:rPr>
        <w:t xml:space="preserve">16Dec2011 </w:t>
      </w:r>
      <w:proofErr w:type="spellStart"/>
      <w:r w:rsidR="000D210A" w:rsidRPr="00AD4A49">
        <w:rPr>
          <w:sz w:val="14"/>
          <w:szCs w:val="14"/>
        </w:rPr>
        <w:t>dcd</w:t>
      </w:r>
      <w:proofErr w:type="spellEnd"/>
      <w:r w:rsidR="000D210A" w:rsidRPr="00AD4A49">
        <w:rPr>
          <w:sz w:val="14"/>
          <w:szCs w:val="14"/>
        </w:rPr>
        <w:t>,</w:t>
      </w:r>
      <w:r w:rsidR="004A325A" w:rsidRPr="00AD4A49">
        <w:rPr>
          <w:sz w:val="14"/>
          <w:szCs w:val="14"/>
        </w:rPr>
        <w:t xml:space="preserve"> 16Dec2011 </w:t>
      </w:r>
      <w:proofErr w:type="spellStart"/>
      <w:r w:rsidR="004A325A" w:rsidRPr="00AD4A49">
        <w:rPr>
          <w:sz w:val="14"/>
          <w:szCs w:val="14"/>
        </w:rPr>
        <w:t>ab</w:t>
      </w:r>
      <w:proofErr w:type="spellEnd"/>
      <w:r w:rsidR="004A325A" w:rsidRPr="00AD4A49">
        <w:rPr>
          <w:sz w:val="14"/>
          <w:szCs w:val="14"/>
        </w:rPr>
        <w:t xml:space="preserve">; 19Dec2011 </w:t>
      </w:r>
      <w:proofErr w:type="spellStart"/>
      <w:r w:rsidR="004A325A" w:rsidRPr="00AD4A49">
        <w:rPr>
          <w:sz w:val="14"/>
          <w:szCs w:val="14"/>
        </w:rPr>
        <w:t>klp</w:t>
      </w:r>
      <w:proofErr w:type="spellEnd"/>
      <w:r w:rsidR="00D44096" w:rsidRPr="00AD4A49">
        <w:rPr>
          <w:sz w:val="14"/>
          <w:szCs w:val="14"/>
        </w:rPr>
        <w:t>; 03Jan2012 jab</w:t>
      </w:r>
      <w:r w:rsidR="007C13E9" w:rsidRPr="00AD4A49">
        <w:rPr>
          <w:sz w:val="14"/>
          <w:szCs w:val="14"/>
        </w:rPr>
        <w:t>; 18Jan2012 gm</w:t>
      </w:r>
    </w:p>
    <w:p w:rsidR="00117649" w:rsidRDefault="006C47E2" w:rsidP="00F747CE">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2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22" w:tooltip="Plants Web site" w:history="1">
        <w:r w:rsidRPr="00810C71">
          <w:rPr>
            <w:rStyle w:val="Hyperlink"/>
          </w:rPr>
          <w:t>http://plants.usda.gov</w:t>
        </w:r>
      </w:hyperlink>
      <w:r w:rsidRPr="00810C71">
        <w:t>&gt; or the Plant Materials Program Web site &lt;</w:t>
      </w:r>
      <w:hyperlink r:id="rId2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24"/>
          <w:footerReference w:type="default" r:id="rId2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1F1" w:rsidRDefault="00DA31F1">
      <w:r>
        <w:separator/>
      </w:r>
    </w:p>
  </w:endnote>
  <w:endnote w:type="continuationSeparator" w:id="0">
    <w:p w:rsidR="00DA31F1" w:rsidRDefault="00DA3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181" w:rsidRDefault="003771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1F1" w:rsidRDefault="00DA31F1">
      <w:r>
        <w:separator/>
      </w:r>
    </w:p>
  </w:footnote>
  <w:footnote w:type="continuationSeparator" w:id="0">
    <w:p w:rsidR="00DA31F1" w:rsidRDefault="00DA3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181" w:rsidRDefault="003771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67585">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3305B"/>
    <w:rsid w:val="0000182C"/>
    <w:rsid w:val="00005184"/>
    <w:rsid w:val="000062D2"/>
    <w:rsid w:val="000175D4"/>
    <w:rsid w:val="000178ED"/>
    <w:rsid w:val="00044DD1"/>
    <w:rsid w:val="0004577C"/>
    <w:rsid w:val="00056463"/>
    <w:rsid w:val="000578C2"/>
    <w:rsid w:val="00070BC9"/>
    <w:rsid w:val="00086114"/>
    <w:rsid w:val="000960D7"/>
    <w:rsid w:val="000968E2"/>
    <w:rsid w:val="000A409F"/>
    <w:rsid w:val="000A4DDE"/>
    <w:rsid w:val="000A5608"/>
    <w:rsid w:val="000A7D21"/>
    <w:rsid w:val="000B3457"/>
    <w:rsid w:val="000C1509"/>
    <w:rsid w:val="000C46B8"/>
    <w:rsid w:val="000D0108"/>
    <w:rsid w:val="000D210A"/>
    <w:rsid w:val="000F1970"/>
    <w:rsid w:val="000F3296"/>
    <w:rsid w:val="00117649"/>
    <w:rsid w:val="00120F6B"/>
    <w:rsid w:val="001251C7"/>
    <w:rsid w:val="00125BE3"/>
    <w:rsid w:val="001407BA"/>
    <w:rsid w:val="001566B6"/>
    <w:rsid w:val="00162ECD"/>
    <w:rsid w:val="0016580B"/>
    <w:rsid w:val="00171009"/>
    <w:rsid w:val="00174373"/>
    <w:rsid w:val="0018267D"/>
    <w:rsid w:val="00196EF4"/>
    <w:rsid w:val="001A3FFC"/>
    <w:rsid w:val="001A52AF"/>
    <w:rsid w:val="001C6E25"/>
    <w:rsid w:val="001D076F"/>
    <w:rsid w:val="001D1848"/>
    <w:rsid w:val="001D3F0B"/>
    <w:rsid w:val="001D779C"/>
    <w:rsid w:val="001E6B6D"/>
    <w:rsid w:val="001F35D7"/>
    <w:rsid w:val="001F5751"/>
    <w:rsid w:val="00201A7A"/>
    <w:rsid w:val="002148DF"/>
    <w:rsid w:val="0021601C"/>
    <w:rsid w:val="0022125E"/>
    <w:rsid w:val="00242709"/>
    <w:rsid w:val="00256DC2"/>
    <w:rsid w:val="0026727E"/>
    <w:rsid w:val="00267929"/>
    <w:rsid w:val="002710AC"/>
    <w:rsid w:val="002713AB"/>
    <w:rsid w:val="00271610"/>
    <w:rsid w:val="00281336"/>
    <w:rsid w:val="00284422"/>
    <w:rsid w:val="00286EAC"/>
    <w:rsid w:val="002B58E9"/>
    <w:rsid w:val="002B7160"/>
    <w:rsid w:val="002C3620"/>
    <w:rsid w:val="002D2907"/>
    <w:rsid w:val="002D2A87"/>
    <w:rsid w:val="002D3C5A"/>
    <w:rsid w:val="002D7A49"/>
    <w:rsid w:val="002E2F74"/>
    <w:rsid w:val="003050BA"/>
    <w:rsid w:val="00315F39"/>
    <w:rsid w:val="003361CB"/>
    <w:rsid w:val="0034034C"/>
    <w:rsid w:val="00343A6D"/>
    <w:rsid w:val="00355EFB"/>
    <w:rsid w:val="003579D8"/>
    <w:rsid w:val="003631C1"/>
    <w:rsid w:val="00375E14"/>
    <w:rsid w:val="00377181"/>
    <w:rsid w:val="00377934"/>
    <w:rsid w:val="00383E58"/>
    <w:rsid w:val="0038415D"/>
    <w:rsid w:val="003A2960"/>
    <w:rsid w:val="003A2FCB"/>
    <w:rsid w:val="003A69B8"/>
    <w:rsid w:val="003C5000"/>
    <w:rsid w:val="003D40FD"/>
    <w:rsid w:val="003D7758"/>
    <w:rsid w:val="003D7F2F"/>
    <w:rsid w:val="003E064E"/>
    <w:rsid w:val="003E6391"/>
    <w:rsid w:val="003F1973"/>
    <w:rsid w:val="003F7C32"/>
    <w:rsid w:val="004000A0"/>
    <w:rsid w:val="0040152F"/>
    <w:rsid w:val="004018AA"/>
    <w:rsid w:val="004052E3"/>
    <w:rsid w:val="0040539A"/>
    <w:rsid w:val="00406A9A"/>
    <w:rsid w:val="004261A4"/>
    <w:rsid w:val="004278D8"/>
    <w:rsid w:val="00431769"/>
    <w:rsid w:val="004322D6"/>
    <w:rsid w:val="0043317D"/>
    <w:rsid w:val="004340C9"/>
    <w:rsid w:val="00437F11"/>
    <w:rsid w:val="00453903"/>
    <w:rsid w:val="004541C4"/>
    <w:rsid w:val="004665DA"/>
    <w:rsid w:val="0046775F"/>
    <w:rsid w:val="00475C41"/>
    <w:rsid w:val="00476EAF"/>
    <w:rsid w:val="004867F5"/>
    <w:rsid w:val="00496FA1"/>
    <w:rsid w:val="004A325A"/>
    <w:rsid w:val="004B628B"/>
    <w:rsid w:val="004B7357"/>
    <w:rsid w:val="004C202A"/>
    <w:rsid w:val="004D34B0"/>
    <w:rsid w:val="004D7D29"/>
    <w:rsid w:val="004F0A5F"/>
    <w:rsid w:val="00521184"/>
    <w:rsid w:val="00521D04"/>
    <w:rsid w:val="00524C4B"/>
    <w:rsid w:val="0054009F"/>
    <w:rsid w:val="005427F1"/>
    <w:rsid w:val="00545240"/>
    <w:rsid w:val="005478C4"/>
    <w:rsid w:val="00561A8A"/>
    <w:rsid w:val="00564985"/>
    <w:rsid w:val="0057718A"/>
    <w:rsid w:val="00587B82"/>
    <w:rsid w:val="0059148B"/>
    <w:rsid w:val="00592CFA"/>
    <w:rsid w:val="005933D7"/>
    <w:rsid w:val="005A7A54"/>
    <w:rsid w:val="005B7A24"/>
    <w:rsid w:val="005C12DF"/>
    <w:rsid w:val="005C1456"/>
    <w:rsid w:val="005C4132"/>
    <w:rsid w:val="005D2ECE"/>
    <w:rsid w:val="005E5E78"/>
    <w:rsid w:val="005F4FC1"/>
    <w:rsid w:val="0060267A"/>
    <w:rsid w:val="00624897"/>
    <w:rsid w:val="0062577D"/>
    <w:rsid w:val="00647C24"/>
    <w:rsid w:val="006540D7"/>
    <w:rsid w:val="006615D5"/>
    <w:rsid w:val="006631A2"/>
    <w:rsid w:val="00665AF3"/>
    <w:rsid w:val="00667542"/>
    <w:rsid w:val="00672EB8"/>
    <w:rsid w:val="00676A70"/>
    <w:rsid w:val="00680FB5"/>
    <w:rsid w:val="00683584"/>
    <w:rsid w:val="00692190"/>
    <w:rsid w:val="00695336"/>
    <w:rsid w:val="006A68AD"/>
    <w:rsid w:val="006A7F33"/>
    <w:rsid w:val="006B2369"/>
    <w:rsid w:val="006B445C"/>
    <w:rsid w:val="006C47E2"/>
    <w:rsid w:val="006D3C4E"/>
    <w:rsid w:val="006E5F7B"/>
    <w:rsid w:val="006F0E21"/>
    <w:rsid w:val="00700843"/>
    <w:rsid w:val="00702FC1"/>
    <w:rsid w:val="00705B62"/>
    <w:rsid w:val="00717E61"/>
    <w:rsid w:val="00717F00"/>
    <w:rsid w:val="007235CD"/>
    <w:rsid w:val="00741185"/>
    <w:rsid w:val="0074131F"/>
    <w:rsid w:val="00742DE3"/>
    <w:rsid w:val="00772F6F"/>
    <w:rsid w:val="00774ABD"/>
    <w:rsid w:val="00776CDA"/>
    <w:rsid w:val="0078790D"/>
    <w:rsid w:val="00795AF8"/>
    <w:rsid w:val="007B2285"/>
    <w:rsid w:val="007C13E9"/>
    <w:rsid w:val="007C52E4"/>
    <w:rsid w:val="007D72E1"/>
    <w:rsid w:val="007F10FF"/>
    <w:rsid w:val="007F678B"/>
    <w:rsid w:val="007F7A33"/>
    <w:rsid w:val="008043A7"/>
    <w:rsid w:val="00810C71"/>
    <w:rsid w:val="008211EA"/>
    <w:rsid w:val="008259A0"/>
    <w:rsid w:val="008259E3"/>
    <w:rsid w:val="00827C92"/>
    <w:rsid w:val="0083053F"/>
    <w:rsid w:val="008407F0"/>
    <w:rsid w:val="00841ECD"/>
    <w:rsid w:val="008455BA"/>
    <w:rsid w:val="00854604"/>
    <w:rsid w:val="008556D9"/>
    <w:rsid w:val="008650D5"/>
    <w:rsid w:val="00865FDC"/>
    <w:rsid w:val="00880D71"/>
    <w:rsid w:val="00885E30"/>
    <w:rsid w:val="008A2C3F"/>
    <w:rsid w:val="008A6C8A"/>
    <w:rsid w:val="008B118A"/>
    <w:rsid w:val="008B1FCB"/>
    <w:rsid w:val="008C1B4E"/>
    <w:rsid w:val="008D3D78"/>
    <w:rsid w:val="008E690D"/>
    <w:rsid w:val="008E7D1F"/>
    <w:rsid w:val="008F3D5A"/>
    <w:rsid w:val="00902398"/>
    <w:rsid w:val="00942265"/>
    <w:rsid w:val="00942547"/>
    <w:rsid w:val="0095114D"/>
    <w:rsid w:val="00955302"/>
    <w:rsid w:val="0096634C"/>
    <w:rsid w:val="00966A16"/>
    <w:rsid w:val="009866D7"/>
    <w:rsid w:val="00987392"/>
    <w:rsid w:val="009906F5"/>
    <w:rsid w:val="00991CC0"/>
    <w:rsid w:val="009A0E7A"/>
    <w:rsid w:val="009B6856"/>
    <w:rsid w:val="009B7D57"/>
    <w:rsid w:val="009C10B0"/>
    <w:rsid w:val="009C45C1"/>
    <w:rsid w:val="009D38B9"/>
    <w:rsid w:val="009D5F78"/>
    <w:rsid w:val="009F46CB"/>
    <w:rsid w:val="00A0079A"/>
    <w:rsid w:val="00A013D9"/>
    <w:rsid w:val="00A1146D"/>
    <w:rsid w:val="00A1202A"/>
    <w:rsid w:val="00A14335"/>
    <w:rsid w:val="00A2247D"/>
    <w:rsid w:val="00A40AC8"/>
    <w:rsid w:val="00A41A02"/>
    <w:rsid w:val="00A43227"/>
    <w:rsid w:val="00A46ABF"/>
    <w:rsid w:val="00A52D2C"/>
    <w:rsid w:val="00A65B6F"/>
    <w:rsid w:val="00A82E8F"/>
    <w:rsid w:val="00A90C12"/>
    <w:rsid w:val="00A91834"/>
    <w:rsid w:val="00AA0481"/>
    <w:rsid w:val="00AA377C"/>
    <w:rsid w:val="00AB2B50"/>
    <w:rsid w:val="00AB363D"/>
    <w:rsid w:val="00AD4A49"/>
    <w:rsid w:val="00AF6CD8"/>
    <w:rsid w:val="00B0095F"/>
    <w:rsid w:val="00B00F6C"/>
    <w:rsid w:val="00B0669A"/>
    <w:rsid w:val="00B07BD5"/>
    <w:rsid w:val="00B35C3E"/>
    <w:rsid w:val="00B55E68"/>
    <w:rsid w:val="00B67FFC"/>
    <w:rsid w:val="00B730E7"/>
    <w:rsid w:val="00B8425D"/>
    <w:rsid w:val="00BC76F8"/>
    <w:rsid w:val="00BC7A4B"/>
    <w:rsid w:val="00BD37B0"/>
    <w:rsid w:val="00BD544D"/>
    <w:rsid w:val="00BE0AAA"/>
    <w:rsid w:val="00BE5356"/>
    <w:rsid w:val="00BE744D"/>
    <w:rsid w:val="00BE775B"/>
    <w:rsid w:val="00BF2C15"/>
    <w:rsid w:val="00C06496"/>
    <w:rsid w:val="00C06924"/>
    <w:rsid w:val="00C16499"/>
    <w:rsid w:val="00C2765D"/>
    <w:rsid w:val="00C2775B"/>
    <w:rsid w:val="00C35078"/>
    <w:rsid w:val="00C36DFB"/>
    <w:rsid w:val="00C430F6"/>
    <w:rsid w:val="00C43D6A"/>
    <w:rsid w:val="00C45029"/>
    <w:rsid w:val="00C500ED"/>
    <w:rsid w:val="00C86821"/>
    <w:rsid w:val="00C94B52"/>
    <w:rsid w:val="00CB4C7E"/>
    <w:rsid w:val="00CC1918"/>
    <w:rsid w:val="00CC4E6D"/>
    <w:rsid w:val="00CD49CC"/>
    <w:rsid w:val="00CD5C3F"/>
    <w:rsid w:val="00CE5409"/>
    <w:rsid w:val="00CF7EC1"/>
    <w:rsid w:val="00CF7F90"/>
    <w:rsid w:val="00D20E52"/>
    <w:rsid w:val="00D3305B"/>
    <w:rsid w:val="00D334AA"/>
    <w:rsid w:val="00D36139"/>
    <w:rsid w:val="00D36CA3"/>
    <w:rsid w:val="00D44096"/>
    <w:rsid w:val="00D47F7F"/>
    <w:rsid w:val="00D53E95"/>
    <w:rsid w:val="00D57FE6"/>
    <w:rsid w:val="00D61972"/>
    <w:rsid w:val="00D62818"/>
    <w:rsid w:val="00D65019"/>
    <w:rsid w:val="00D669F9"/>
    <w:rsid w:val="00D77E28"/>
    <w:rsid w:val="00D82E30"/>
    <w:rsid w:val="00DA31F1"/>
    <w:rsid w:val="00DC616D"/>
    <w:rsid w:val="00DC7C36"/>
    <w:rsid w:val="00DD3A48"/>
    <w:rsid w:val="00DD3CCD"/>
    <w:rsid w:val="00DD46A9"/>
    <w:rsid w:val="00DE0E57"/>
    <w:rsid w:val="00E30EC6"/>
    <w:rsid w:val="00E3629D"/>
    <w:rsid w:val="00E505BD"/>
    <w:rsid w:val="00E52D6E"/>
    <w:rsid w:val="00E80225"/>
    <w:rsid w:val="00E80488"/>
    <w:rsid w:val="00EA5D73"/>
    <w:rsid w:val="00EA6738"/>
    <w:rsid w:val="00EC257E"/>
    <w:rsid w:val="00EE261A"/>
    <w:rsid w:val="00EE296B"/>
    <w:rsid w:val="00EE4520"/>
    <w:rsid w:val="00EE464C"/>
    <w:rsid w:val="00EF7390"/>
    <w:rsid w:val="00F0149C"/>
    <w:rsid w:val="00F06D57"/>
    <w:rsid w:val="00F10F01"/>
    <w:rsid w:val="00F11DE6"/>
    <w:rsid w:val="00F15475"/>
    <w:rsid w:val="00F16296"/>
    <w:rsid w:val="00F174B5"/>
    <w:rsid w:val="00F202B5"/>
    <w:rsid w:val="00F3785A"/>
    <w:rsid w:val="00F40BEB"/>
    <w:rsid w:val="00F4768E"/>
    <w:rsid w:val="00F678FE"/>
    <w:rsid w:val="00F71BD0"/>
    <w:rsid w:val="00F71F08"/>
    <w:rsid w:val="00F74365"/>
    <w:rsid w:val="00F747CE"/>
    <w:rsid w:val="00F802DB"/>
    <w:rsid w:val="00F82DDC"/>
    <w:rsid w:val="00F908A7"/>
    <w:rsid w:val="00F913EA"/>
    <w:rsid w:val="00FA5007"/>
    <w:rsid w:val="00FB334D"/>
    <w:rsid w:val="00FB60D6"/>
    <w:rsid w:val="00FB6777"/>
    <w:rsid w:val="00FD2879"/>
    <w:rsid w:val="00FD4997"/>
    <w:rsid w:val="00FD57FC"/>
    <w:rsid w:val="00FE7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F678FE"/>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styleId="HTMLCite">
    <w:name w:val="HTML Cite"/>
    <w:basedOn w:val="DefaultParagraphFont"/>
    <w:uiPriority w:val="99"/>
    <w:semiHidden/>
    <w:unhideWhenUsed/>
    <w:rsid w:val="0078790D"/>
    <w:rPr>
      <w:i/>
      <w:iCs/>
    </w:rPr>
  </w:style>
  <w:style w:type="character" w:styleId="CommentReference">
    <w:name w:val="annotation reference"/>
    <w:basedOn w:val="DefaultParagraphFont"/>
    <w:semiHidden/>
    <w:unhideWhenUsed/>
    <w:rsid w:val="00377181"/>
    <w:rPr>
      <w:sz w:val="16"/>
      <w:szCs w:val="16"/>
    </w:rPr>
  </w:style>
  <w:style w:type="paragraph" w:styleId="CommentText">
    <w:name w:val="annotation text"/>
    <w:basedOn w:val="Normal"/>
    <w:link w:val="CommentTextChar"/>
    <w:semiHidden/>
    <w:unhideWhenUsed/>
    <w:rsid w:val="00377181"/>
    <w:rPr>
      <w:sz w:val="20"/>
    </w:rPr>
  </w:style>
  <w:style w:type="character" w:customStyle="1" w:styleId="CommentTextChar">
    <w:name w:val="Comment Text Char"/>
    <w:basedOn w:val="DefaultParagraphFont"/>
    <w:link w:val="CommentText"/>
    <w:semiHidden/>
    <w:rsid w:val="00377181"/>
  </w:style>
  <w:style w:type="paragraph" w:styleId="CommentSubject">
    <w:name w:val="annotation subject"/>
    <w:basedOn w:val="CommentText"/>
    <w:next w:val="CommentText"/>
    <w:link w:val="CommentSubjectChar"/>
    <w:semiHidden/>
    <w:unhideWhenUsed/>
    <w:rsid w:val="00377181"/>
    <w:rPr>
      <w:b/>
      <w:bCs/>
    </w:rPr>
  </w:style>
  <w:style w:type="character" w:customStyle="1" w:styleId="CommentSubjectChar">
    <w:name w:val="Comment Subject Char"/>
    <w:basedOn w:val="CommentTextChar"/>
    <w:link w:val="CommentSubject"/>
    <w:semiHidden/>
    <w:rsid w:val="00377181"/>
    <w:rPr>
      <w:b/>
      <w:bCs/>
    </w:rPr>
  </w:style>
  <w:style w:type="paragraph" w:styleId="Revision">
    <w:name w:val="Revision"/>
    <w:hidden/>
    <w:uiPriority w:val="99"/>
    <w:semiHidden/>
    <w:rsid w:val="00377181"/>
    <w:rPr>
      <w:sz w:val="24"/>
    </w:rPr>
  </w:style>
</w:styles>
</file>

<file path=word/webSettings.xml><?xml version="1.0" encoding="utf-8"?>
<w:webSettings xmlns:r="http://schemas.openxmlformats.org/officeDocument/2006/relationships" xmlns:w="http://schemas.openxmlformats.org/wordprocessingml/2006/main">
  <w:divs>
    <w:div w:id="1440098684">
      <w:bodyDiv w:val="1"/>
      <w:marLeft w:val="0"/>
      <w:marRight w:val="0"/>
      <w:marTop w:val="0"/>
      <w:marBottom w:val="0"/>
      <w:divBdr>
        <w:top w:val="none" w:sz="0" w:space="0" w:color="auto"/>
        <w:left w:val="none" w:sz="0" w:space="0" w:color="auto"/>
        <w:bottom w:val="none" w:sz="0" w:space="0" w:color="auto"/>
        <w:right w:val="none" w:sz="0" w:space="0" w:color="auto"/>
      </w:divBdr>
    </w:div>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rcs.usda.gov/"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http://plant-materials.nrcs.usda.gov" TargetMode="External"/><Relationship Id="rId10" Type="http://schemas.openxmlformats.org/officeDocument/2006/relationships/numbering" Target="numbering.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http://plants.usda.gov/"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PM%20Template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2.xml><?xml version="1.0" encoding="utf-8"?>
<ds:datastoreItem xmlns:ds="http://schemas.openxmlformats.org/officeDocument/2006/customXml" ds:itemID="{92C27404-FCF1-477D-B0C9-430C16C3419B}">
  <ds:schemaRefs>
    <ds:schemaRef ds:uri="http://schemas.openxmlformats.org/officeDocument/2006/bibliography"/>
  </ds:schemaRefs>
</ds:datastoreItem>
</file>

<file path=customXml/itemProps3.xml><?xml version="1.0" encoding="utf-8"?>
<ds:datastoreItem xmlns:ds="http://schemas.openxmlformats.org/officeDocument/2006/customXml" ds:itemID="{60DB5EA3-7BE4-48A3-B919-1D6EF4E27C12}">
  <ds:schemaRefs>
    <ds:schemaRef ds:uri="http://schemas.openxmlformats.org/officeDocument/2006/bibliography"/>
  </ds:schemaRefs>
</ds:datastoreItem>
</file>

<file path=customXml/itemProps4.xml><?xml version="1.0" encoding="utf-8"?>
<ds:datastoreItem xmlns:ds="http://schemas.openxmlformats.org/officeDocument/2006/customXml" ds:itemID="{F1BCBB10-1B81-46F8-93BB-DB3B2FB1CD93}">
  <ds:schemaRefs>
    <ds:schemaRef ds:uri="http://schemas.openxmlformats.org/officeDocument/2006/bibliography"/>
  </ds:schemaRefs>
</ds:datastoreItem>
</file>

<file path=customXml/itemProps5.xml><?xml version="1.0" encoding="utf-8"?>
<ds:datastoreItem xmlns:ds="http://schemas.openxmlformats.org/officeDocument/2006/customXml" ds:itemID="{D2851CFA-40DA-47CB-9153-083CEFC26F84}">
  <ds:schemaRefs>
    <ds:schemaRef ds:uri="http://schemas.openxmlformats.org/officeDocument/2006/bibliography"/>
  </ds:schemaRefs>
</ds:datastoreItem>
</file>

<file path=customXml/itemProps6.xml><?xml version="1.0" encoding="utf-8"?>
<ds:datastoreItem xmlns:ds="http://schemas.openxmlformats.org/officeDocument/2006/customXml" ds:itemID="{8F6CF1B1-52E6-43B6-A447-7686BACC61F4}">
  <ds:schemaRefs>
    <ds:schemaRef ds:uri="http://schemas.openxmlformats.org/officeDocument/2006/bibliography"/>
  </ds:schemaRefs>
</ds:datastoreItem>
</file>

<file path=customXml/itemProps7.xml><?xml version="1.0" encoding="utf-8"?>
<ds:datastoreItem xmlns:ds="http://schemas.openxmlformats.org/officeDocument/2006/customXml" ds:itemID="{EABBB240-8144-4AF1-B6BE-4201C0264DCC}">
  <ds:schemaRefs>
    <ds:schemaRef ds:uri="http://schemas.openxmlformats.org/officeDocument/2006/bibliography"/>
  </ds:schemaRefs>
</ds:datastoreItem>
</file>

<file path=customXml/itemProps8.xml><?xml version="1.0" encoding="utf-8"?>
<ds:datastoreItem xmlns:ds="http://schemas.openxmlformats.org/officeDocument/2006/customXml" ds:itemID="{099D6716-1576-481F-9ABF-3A4681376961}">
  <ds:schemaRefs>
    <ds:schemaRef ds:uri="http://schemas.openxmlformats.org/officeDocument/2006/bibliography"/>
  </ds:schemaRefs>
</ds:datastoreItem>
</file>

<file path=customXml/itemProps9.xml><?xml version="1.0" encoding="utf-8"?>
<ds:datastoreItem xmlns:ds="http://schemas.openxmlformats.org/officeDocument/2006/customXml" ds:itemID="{8CFC64E9-D9B4-4F45-B1D9-B7EB5338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770</TotalTime>
  <Pages>2</Pages>
  <Words>1305</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Lance Selfheal (Prunella vulgaris var. lanceolata) Plant Fact Sheet</vt:lpstr>
    </vt:vector>
  </TitlesOfParts>
  <Company>USDA NRCS National Plant Materials Center</Company>
  <LinksUpToDate>false</LinksUpToDate>
  <CharactersWithSpaces>8795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 Selfheal (Prunella vulgaris var. lanceolata) Plant Fact Sheet</dc:title>
  <dc:subject>Lance Selfheal (Prunella vulgaris var. lanceolata) is a native, herbaceous perennial wildflower used for pollinator enhancement and prairie or meadow restoration.</dc:subject>
  <dc:creator>Annie Young-Mathews, USDA NRCS Corvallis Plant Materials Center</dc:creator>
  <cp:keywords>lance selfheal, selfheal, self heal, self-heal, healall, heal all, Prunella vulgaris, Prunella vulgaris ssp. lanceolata, native, perennial, rhizomatous, herbaceous, wildflower, pollinator, habitat, wildlife, butterfly</cp:keywords>
  <cp:lastModifiedBy>anna.young-mathews</cp:lastModifiedBy>
  <cp:revision>41</cp:revision>
  <cp:lastPrinted>2003-06-09T19:39:00Z</cp:lastPrinted>
  <dcterms:created xsi:type="dcterms:W3CDTF">2011-12-13T17:52:00Z</dcterms:created>
  <dcterms:modified xsi:type="dcterms:W3CDTF">2012-04-10T17:30:00Z</dcterms:modified>
</cp:coreProperties>
</file>
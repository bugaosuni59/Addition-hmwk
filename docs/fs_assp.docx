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headerReference w:type="default" r:id="rId9"/>
          <w:footerReference w:type="default" r:id="rId10"/>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5A2069" w:rsidP="00564985">
      <w:pPr>
        <w:pStyle w:val="Heading1"/>
        <w:rPr>
          <w:i w:val="0"/>
        </w:rPr>
      </w:pPr>
      <w:r>
        <w:rPr>
          <w:i w:val="0"/>
        </w:rPr>
        <w:lastRenderedPageBreak/>
        <w:t>showy milkweed</w:t>
      </w:r>
    </w:p>
    <w:p w:rsidR="00CE5409" w:rsidRPr="00561A8A" w:rsidRDefault="005A2069" w:rsidP="00561A8A">
      <w:pPr>
        <w:pStyle w:val="Heading2"/>
      </w:pPr>
      <w:proofErr w:type="spellStart"/>
      <w:proofErr w:type="gramStart"/>
      <w:r>
        <w:t>Asclepias</w:t>
      </w:r>
      <w:proofErr w:type="spellEnd"/>
      <w:r>
        <w:t xml:space="preserve"> </w:t>
      </w:r>
      <w:proofErr w:type="spellStart"/>
      <w:r>
        <w:t>speciosa</w:t>
      </w:r>
      <w:proofErr w:type="spellEnd"/>
      <w:r w:rsidR="00CE5409" w:rsidRPr="00561A8A">
        <w:t xml:space="preserve"> </w:t>
      </w:r>
      <w:proofErr w:type="spellStart"/>
      <w:r>
        <w:rPr>
          <w:i w:val="0"/>
        </w:rPr>
        <w:t>Torr</w:t>
      </w:r>
      <w:proofErr w:type="spellEnd"/>
      <w:r>
        <w:rPr>
          <w:i w:val="0"/>
        </w:rPr>
        <w:t>.</w:t>
      </w:r>
      <w:proofErr w:type="gramEnd"/>
    </w:p>
    <w:p w:rsidR="00CE5409" w:rsidRPr="00561A8A" w:rsidRDefault="00CE5409" w:rsidP="00A91834">
      <w:pPr>
        <w:pStyle w:val="PlantSymbol"/>
      </w:pPr>
      <w:r w:rsidRPr="00561A8A">
        <w:t xml:space="preserve">Plant Symbol = </w:t>
      </w:r>
      <w:r w:rsidR="005A2069">
        <w:t>ASSP</w:t>
      </w:r>
    </w:p>
    <w:p w:rsidR="00A1146D" w:rsidRPr="00B4648E" w:rsidRDefault="008455BA" w:rsidP="00410AEE">
      <w:pPr>
        <w:pStyle w:val="BodytextNRCS"/>
        <w:spacing w:before="240" w:after="120"/>
        <w:rPr>
          <w:i/>
        </w:rPr>
      </w:pPr>
      <w:r w:rsidRPr="00B4648E">
        <w:rPr>
          <w:i/>
        </w:rPr>
        <w:t xml:space="preserve">Contributed by: </w:t>
      </w:r>
      <w:r w:rsidR="00A1146D" w:rsidRPr="00B4648E">
        <w:rPr>
          <w:i/>
        </w:rPr>
        <w:t xml:space="preserve">USDA NRCS </w:t>
      </w:r>
      <w:r w:rsidR="005A2069" w:rsidRPr="00B4648E">
        <w:rPr>
          <w:i/>
        </w:rPr>
        <w:t xml:space="preserve">Corvallis </w:t>
      </w:r>
      <w:r w:rsidR="00A1146D" w:rsidRPr="00B4648E">
        <w:rPr>
          <w:i/>
        </w:rPr>
        <w:t>P</w:t>
      </w:r>
      <w:r w:rsidR="005A2069" w:rsidRPr="00B4648E">
        <w:rPr>
          <w:i/>
        </w:rPr>
        <w:t xml:space="preserve">lant </w:t>
      </w:r>
      <w:r w:rsidR="00A1146D" w:rsidRPr="00B4648E">
        <w:rPr>
          <w:i/>
        </w:rPr>
        <w:t>M</w:t>
      </w:r>
      <w:r w:rsidR="005A2069" w:rsidRPr="00B4648E">
        <w:rPr>
          <w:i/>
        </w:rPr>
        <w:t xml:space="preserve">aterials </w:t>
      </w:r>
      <w:r w:rsidR="00A1146D" w:rsidRPr="00B4648E">
        <w:rPr>
          <w:i/>
        </w:rPr>
        <w:t>C</w:t>
      </w:r>
      <w:r w:rsidR="005A2069" w:rsidRPr="00B4648E">
        <w:rPr>
          <w:i/>
        </w:rPr>
        <w:t xml:space="preserve">enter, </w:t>
      </w:r>
      <w:r w:rsidR="004978E5" w:rsidRPr="00B4648E">
        <w:rPr>
          <w:i/>
        </w:rPr>
        <w:t xml:space="preserve">Corvallis, </w:t>
      </w:r>
      <w:r w:rsidR="00BF1390" w:rsidRPr="00B4648E">
        <w:rPr>
          <w:i/>
        </w:rPr>
        <w:t>OR</w:t>
      </w:r>
      <w:r w:rsidR="004978E5" w:rsidRPr="00B4648E">
        <w:rPr>
          <w:i/>
        </w:rPr>
        <w:t>,</w:t>
      </w:r>
      <w:r w:rsidR="00A1146D" w:rsidRPr="00B4648E">
        <w:rPr>
          <w:i/>
        </w:rPr>
        <w:t xml:space="preserve"> </w:t>
      </w:r>
      <w:r w:rsidR="005A2069" w:rsidRPr="00B4648E">
        <w:rPr>
          <w:i/>
        </w:rPr>
        <w:t xml:space="preserve">and Great Basin Plant Materials Center, Fallon, </w:t>
      </w:r>
      <w:r w:rsidR="00BF1390" w:rsidRPr="00B4648E">
        <w:rPr>
          <w:i/>
        </w:rPr>
        <w:t>NV</w:t>
      </w:r>
    </w:p>
    <w:p w:rsidR="00410AEE" w:rsidRDefault="00410AEE" w:rsidP="00410AEE">
      <w:pPr>
        <w:pStyle w:val="NRCSInstructionComment"/>
        <w:keepNext/>
      </w:pPr>
      <w:r>
        <w:rPr>
          <w:i w:val="0"/>
          <w:noProof/>
          <w:sz w:val="16"/>
          <w:szCs w:val="16"/>
        </w:rPr>
        <w:drawing>
          <wp:inline distT="0" distB="0" distL="0" distR="0">
            <wp:extent cx="2971800" cy="2228850"/>
            <wp:effectExtent l="19050" t="0" r="0" b="0"/>
            <wp:docPr id="2" name="Picture 1" descr="Color photo of a clump of showy milkweed in flower at the NRCS Great Basin Plant Materials Center in Fallon, NV. Photo by Eric Eldredg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290030.JPG"/>
                    <pic:cNvPicPr/>
                  </pic:nvPicPr>
                  <pic:blipFill>
                    <a:blip r:embed="rId11" cstate="print"/>
                    <a:stretch>
                      <a:fillRect/>
                    </a:stretch>
                  </pic:blipFill>
                  <pic:spPr>
                    <a:xfrm>
                      <a:off x="0" y="0"/>
                      <a:ext cx="2971800" cy="2228850"/>
                    </a:xfrm>
                    <a:prstGeom prst="rect">
                      <a:avLst/>
                    </a:prstGeom>
                  </pic:spPr>
                </pic:pic>
              </a:graphicData>
            </a:graphic>
          </wp:inline>
        </w:drawing>
      </w:r>
    </w:p>
    <w:p w:rsidR="000968E2" w:rsidRPr="00410AEE" w:rsidRDefault="00410AEE" w:rsidP="00410AEE">
      <w:pPr>
        <w:pStyle w:val="CaptionNRCS"/>
      </w:pPr>
      <w:proofErr w:type="gramStart"/>
      <w:r>
        <w:t xml:space="preserve">Photo by E. Eldredge, </w:t>
      </w:r>
      <w:r w:rsidR="00673FE0">
        <w:t>NRCS</w:t>
      </w:r>
      <w:r w:rsidR="006F5BBD">
        <w:t>, Fallon, NV, 2011</w:t>
      </w:r>
      <w:r>
        <w:t>.</w:t>
      </w:r>
      <w:proofErr w:type="gramEnd"/>
    </w:p>
    <w:p w:rsidR="00CD49CC" w:rsidRPr="00561A8A" w:rsidRDefault="008455BA" w:rsidP="000968E2">
      <w:pPr>
        <w:pStyle w:val="Heading3"/>
        <w:spacing w:before="240"/>
        <w:rPr>
          <w:b w:val="0"/>
          <w:i/>
        </w:rPr>
      </w:pPr>
      <w:r w:rsidRPr="00561A8A">
        <w:t>Alternat</w:t>
      </w:r>
      <w:r w:rsidR="00D334AA">
        <w:t>ive</w:t>
      </w:r>
      <w:r w:rsidRPr="00561A8A">
        <w:t xml:space="preserve"> Names</w:t>
      </w:r>
    </w:p>
    <w:p w:rsidR="00CD49CC" w:rsidRDefault="005A2069" w:rsidP="00B4648E">
      <w:pPr>
        <w:pStyle w:val="NRCSBodyText"/>
        <w:spacing w:after="120"/>
        <w:rPr>
          <w:i/>
        </w:rPr>
      </w:pPr>
      <w:r>
        <w:rPr>
          <w:i/>
        </w:rPr>
        <w:t xml:space="preserve">Alternate </w:t>
      </w:r>
      <w:r w:rsidR="00D334AA">
        <w:rPr>
          <w:i/>
        </w:rPr>
        <w:t xml:space="preserve">Common Names: </w:t>
      </w:r>
      <w:r w:rsidR="00FF76AB">
        <w:t>showy butterfly weed, creek milkweed, Greek milkweed</w:t>
      </w:r>
    </w:p>
    <w:p w:rsidR="00D334AA" w:rsidRDefault="005A2069" w:rsidP="00E85A58">
      <w:pPr>
        <w:pStyle w:val="NRCSBodyText"/>
        <w:spacing w:after="120"/>
        <w:rPr>
          <w:i/>
        </w:rPr>
      </w:pPr>
      <w:r>
        <w:rPr>
          <w:i/>
        </w:rPr>
        <w:t xml:space="preserve">Alternate </w:t>
      </w:r>
      <w:r w:rsidR="00074F95">
        <w:rPr>
          <w:i/>
        </w:rPr>
        <w:t xml:space="preserve">Scientific Names: </w:t>
      </w:r>
      <w:proofErr w:type="spellStart"/>
      <w:r w:rsidR="00FF76AB" w:rsidRPr="00FF76AB">
        <w:rPr>
          <w:i/>
        </w:rPr>
        <w:t>Asclepias</w:t>
      </w:r>
      <w:proofErr w:type="spellEnd"/>
      <w:r w:rsidR="00FF76AB" w:rsidRPr="00FF76AB">
        <w:rPr>
          <w:i/>
        </w:rPr>
        <w:t xml:space="preserve"> </w:t>
      </w:r>
      <w:proofErr w:type="spellStart"/>
      <w:r w:rsidR="00FF76AB" w:rsidRPr="00FF76AB">
        <w:rPr>
          <w:i/>
        </w:rPr>
        <w:t>giffordii</w:t>
      </w:r>
      <w:proofErr w:type="spellEnd"/>
      <w:r w:rsidR="00FF76AB">
        <w:t xml:space="preserve"> </w:t>
      </w:r>
      <w:proofErr w:type="spellStart"/>
      <w:proofErr w:type="gramStart"/>
      <w:r w:rsidR="00FF76AB">
        <w:t>Eastw</w:t>
      </w:r>
      <w:proofErr w:type="spellEnd"/>
      <w:r w:rsidR="00FF76AB">
        <w:t>.</w:t>
      </w:r>
      <w:r w:rsidR="005652E7">
        <w:t>,</w:t>
      </w:r>
      <w:proofErr w:type="gramEnd"/>
      <w:r w:rsidR="005652E7">
        <w:t xml:space="preserve"> </w:t>
      </w:r>
      <w:proofErr w:type="spellStart"/>
      <w:r w:rsidR="005652E7" w:rsidRPr="005652E7">
        <w:rPr>
          <w:i/>
        </w:rPr>
        <w:t>Asclepias</w:t>
      </w:r>
      <w:proofErr w:type="spellEnd"/>
      <w:r w:rsidR="005652E7" w:rsidRPr="005652E7">
        <w:rPr>
          <w:i/>
        </w:rPr>
        <w:t xml:space="preserve"> </w:t>
      </w:r>
      <w:proofErr w:type="spellStart"/>
      <w:r w:rsidR="005652E7" w:rsidRPr="005652E7">
        <w:rPr>
          <w:i/>
        </w:rPr>
        <w:t>douglasii</w:t>
      </w:r>
      <w:proofErr w:type="spellEnd"/>
      <w:r w:rsidR="005652E7">
        <w:t xml:space="preserve"> Hook.</w:t>
      </w:r>
    </w:p>
    <w:p w:rsidR="005A5D65" w:rsidRPr="005A5D65" w:rsidRDefault="005A5D65" w:rsidP="008111A5">
      <w:pPr>
        <w:pStyle w:val="NRCSBodyText"/>
        <w:spacing w:before="200"/>
        <w:rPr>
          <w:i/>
        </w:rPr>
      </w:pPr>
      <w:r w:rsidRPr="005A5D65">
        <w:rPr>
          <w:b/>
          <w:bCs/>
          <w:color w:val="FF0000"/>
        </w:rPr>
        <w:t xml:space="preserve">Warning: </w:t>
      </w:r>
      <w:r w:rsidR="00E12DA6">
        <w:rPr>
          <w:b/>
          <w:bCs/>
          <w:color w:val="FF0000"/>
        </w:rPr>
        <w:t>W</w:t>
      </w:r>
      <w:r w:rsidR="00E12DA6" w:rsidRPr="005A5D65">
        <w:rPr>
          <w:b/>
          <w:bCs/>
          <w:color w:val="FF0000"/>
        </w:rPr>
        <w:t>ithout sufficient preparation</w:t>
      </w:r>
      <w:r w:rsidR="00E12DA6">
        <w:rPr>
          <w:b/>
          <w:bCs/>
          <w:color w:val="FF0000"/>
        </w:rPr>
        <w:t>, m</w:t>
      </w:r>
      <w:r w:rsidRPr="005A5D65">
        <w:rPr>
          <w:b/>
          <w:bCs/>
          <w:color w:val="FF0000"/>
        </w:rPr>
        <w:t xml:space="preserve">ilkweed </w:t>
      </w:r>
      <w:r w:rsidR="00E12DA6">
        <w:rPr>
          <w:b/>
          <w:bCs/>
          <w:color w:val="FF0000"/>
        </w:rPr>
        <w:t>can</w:t>
      </w:r>
      <w:r w:rsidRPr="005A5D65">
        <w:rPr>
          <w:b/>
          <w:bCs/>
          <w:color w:val="FF0000"/>
        </w:rPr>
        <w:t xml:space="preserve"> be toxic when taken internally.</w:t>
      </w:r>
    </w:p>
    <w:p w:rsidR="00ED0EA2" w:rsidRPr="005A5D65" w:rsidRDefault="00CD49CC" w:rsidP="005A5D65">
      <w:pPr>
        <w:pStyle w:val="Heading3"/>
        <w:spacing w:before="240"/>
        <w:rPr>
          <w:i/>
          <w:iCs/>
        </w:rPr>
      </w:pPr>
      <w:r w:rsidRPr="00561A8A">
        <w:t>Uses</w:t>
      </w:r>
    </w:p>
    <w:p w:rsidR="00074F95" w:rsidRDefault="004C3825" w:rsidP="00E00F45">
      <w:pPr>
        <w:pStyle w:val="NRCSBodyText"/>
        <w:spacing w:after="200"/>
      </w:pPr>
      <w:r>
        <w:rPr>
          <w:i/>
        </w:rPr>
        <w:t>Pollinators</w:t>
      </w:r>
      <w:r w:rsidR="00074F95" w:rsidRPr="00A85234">
        <w:t xml:space="preserve">: </w:t>
      </w:r>
      <w:r w:rsidR="00D3681B">
        <w:t>The abundant nectar of m</w:t>
      </w:r>
      <w:r w:rsidR="00074F95" w:rsidRPr="00A85234">
        <w:t xml:space="preserve">ilkweed </w:t>
      </w:r>
      <w:r w:rsidR="007B5604">
        <w:t>flowers attract</w:t>
      </w:r>
      <w:r w:rsidR="00D3681B">
        <w:t>s</w:t>
      </w:r>
      <w:r w:rsidR="00074F95" w:rsidRPr="00A85234">
        <w:t xml:space="preserve"> </w:t>
      </w:r>
      <w:r>
        <w:t>hummingbirds</w:t>
      </w:r>
      <w:r w:rsidR="00CB5484">
        <w:t xml:space="preserve">, </w:t>
      </w:r>
      <w:r w:rsidR="00074F95" w:rsidRPr="00A85234">
        <w:t>butterflies</w:t>
      </w:r>
      <w:r>
        <w:t>,</w:t>
      </w:r>
      <w:r w:rsidR="00D3681B">
        <w:t xml:space="preserve"> honey bees,</w:t>
      </w:r>
      <w:r w:rsidR="00074F95" w:rsidRPr="00A85234">
        <w:t xml:space="preserve"> </w:t>
      </w:r>
      <w:r w:rsidR="00074F95">
        <w:t xml:space="preserve">native </w:t>
      </w:r>
      <w:r w:rsidR="00074F95" w:rsidRPr="00A85234">
        <w:t>bees, and other</w:t>
      </w:r>
      <w:r w:rsidR="001030EE">
        <w:t xml:space="preserve"> beneficial</w:t>
      </w:r>
      <w:r w:rsidR="00074F95" w:rsidRPr="00A85234">
        <w:t xml:space="preserve"> insects.  Accordingly, this is a wonderful horticultural plant for </w:t>
      </w:r>
      <w:r w:rsidR="00EB2B62">
        <w:t>butterfly</w:t>
      </w:r>
      <w:r>
        <w:t xml:space="preserve"> garden</w:t>
      </w:r>
      <w:r w:rsidR="00DE7177">
        <w:t>s</w:t>
      </w:r>
      <w:r w:rsidR="00EB2B62">
        <w:t>, borders, meadows,</w:t>
      </w:r>
      <w:r>
        <w:t xml:space="preserve"> or </w:t>
      </w:r>
      <w:r w:rsidR="00EB2B62">
        <w:t xml:space="preserve">native plant </w:t>
      </w:r>
      <w:r>
        <w:t>landscaping</w:t>
      </w:r>
      <w:r w:rsidR="00074F95" w:rsidRPr="00A85234">
        <w:t>.</w:t>
      </w:r>
      <w:r>
        <w:t xml:space="preserve">  </w:t>
      </w:r>
      <w:r w:rsidR="00D3681B">
        <w:t>M</w:t>
      </w:r>
      <w:r w:rsidR="00074F95" w:rsidRPr="00A85234">
        <w:t>ilkweed plants</w:t>
      </w:r>
      <w:r w:rsidR="00074F95">
        <w:t xml:space="preserve"> (</w:t>
      </w:r>
      <w:proofErr w:type="spellStart"/>
      <w:r w:rsidR="00074F95" w:rsidRPr="0068665F">
        <w:rPr>
          <w:i/>
        </w:rPr>
        <w:t>Asclepias</w:t>
      </w:r>
      <w:proofErr w:type="spellEnd"/>
      <w:r w:rsidR="00074F95">
        <w:t xml:space="preserve"> spp.)</w:t>
      </w:r>
      <w:r w:rsidR="00D3681B">
        <w:t xml:space="preserve"> are the</w:t>
      </w:r>
      <w:r w:rsidR="00D3681B" w:rsidRPr="00BD47E7">
        <w:t xml:space="preserve"> </w:t>
      </w:r>
      <w:r w:rsidR="00BD47E7" w:rsidRPr="00A85234">
        <w:t>only</w:t>
      </w:r>
      <w:r w:rsidR="00D3681B">
        <w:t xml:space="preserve"> larval</w:t>
      </w:r>
      <w:r w:rsidR="00D3681B" w:rsidRPr="00BD47E7">
        <w:t xml:space="preserve"> </w:t>
      </w:r>
      <w:r w:rsidR="00D3681B">
        <w:t>host for m</w:t>
      </w:r>
      <w:r w:rsidR="00D3681B" w:rsidRPr="00A85234">
        <w:t>onarch butterflies</w:t>
      </w:r>
      <w:r w:rsidR="00D3681B">
        <w:t xml:space="preserve"> </w:t>
      </w:r>
      <w:r w:rsidR="00D3681B" w:rsidRPr="0068665F">
        <w:t>(</w:t>
      </w:r>
      <w:proofErr w:type="spellStart"/>
      <w:r w:rsidR="00D3681B" w:rsidRPr="0068665F">
        <w:rPr>
          <w:i/>
        </w:rPr>
        <w:t>Danaus</w:t>
      </w:r>
      <w:proofErr w:type="spellEnd"/>
      <w:r w:rsidR="00D3681B" w:rsidRPr="0068665F">
        <w:rPr>
          <w:i/>
        </w:rPr>
        <w:t xml:space="preserve"> </w:t>
      </w:r>
      <w:proofErr w:type="spellStart"/>
      <w:r w:rsidR="00D3681B" w:rsidRPr="0068665F">
        <w:rPr>
          <w:i/>
        </w:rPr>
        <w:t>plexippus</w:t>
      </w:r>
      <w:proofErr w:type="spellEnd"/>
      <w:r w:rsidR="00D3681B" w:rsidRPr="0068665F">
        <w:t>)</w:t>
      </w:r>
      <w:r w:rsidR="00074F95" w:rsidRPr="00A85234">
        <w:t>.  It is important to have large</w:t>
      </w:r>
      <w:r w:rsidR="00074F95">
        <w:t>, dense</w:t>
      </w:r>
      <w:r w:rsidR="00074F95" w:rsidRPr="00A85234">
        <w:t xml:space="preserve"> clumps of milkweeds</w:t>
      </w:r>
      <w:r w:rsidR="00074F95">
        <w:t xml:space="preserve"> for </w:t>
      </w:r>
      <w:r w:rsidR="00B82B69">
        <w:t>monarch</w:t>
      </w:r>
      <w:r w:rsidR="00074F95">
        <w:t xml:space="preserve"> caterpillars</w:t>
      </w:r>
      <w:r w:rsidR="00074F95" w:rsidRPr="00A85234">
        <w:t xml:space="preserve">.  Monarch, </w:t>
      </w:r>
      <w:r w:rsidR="00074F95">
        <w:t xml:space="preserve">queen </w:t>
      </w:r>
      <w:r w:rsidR="005E4824">
        <w:t>(</w:t>
      </w:r>
      <w:proofErr w:type="spellStart"/>
      <w:r w:rsidR="005E4824" w:rsidRPr="005E4824">
        <w:rPr>
          <w:i/>
        </w:rPr>
        <w:t>Danaus</w:t>
      </w:r>
      <w:proofErr w:type="spellEnd"/>
      <w:r w:rsidR="005E4824" w:rsidRPr="005E4824">
        <w:rPr>
          <w:i/>
        </w:rPr>
        <w:t xml:space="preserve"> </w:t>
      </w:r>
      <w:proofErr w:type="spellStart"/>
      <w:r w:rsidR="005E4824" w:rsidRPr="005E4824">
        <w:rPr>
          <w:i/>
        </w:rPr>
        <w:t>gilippus</w:t>
      </w:r>
      <w:proofErr w:type="spellEnd"/>
      <w:r w:rsidR="005E4824">
        <w:t xml:space="preserve">) </w:t>
      </w:r>
      <w:r w:rsidR="00074F95">
        <w:t>and v</w:t>
      </w:r>
      <w:r w:rsidR="00074F95" w:rsidRPr="00A85234">
        <w:t>iceroy butterflies</w:t>
      </w:r>
      <w:r w:rsidR="005E4824">
        <w:t xml:space="preserve"> (</w:t>
      </w:r>
      <w:proofErr w:type="spellStart"/>
      <w:r w:rsidR="005E4824" w:rsidRPr="005E4824">
        <w:rPr>
          <w:i/>
        </w:rPr>
        <w:t>Limenitis</w:t>
      </w:r>
      <w:proofErr w:type="spellEnd"/>
      <w:r w:rsidR="005E4824" w:rsidRPr="005E4824">
        <w:rPr>
          <w:i/>
        </w:rPr>
        <w:t xml:space="preserve"> </w:t>
      </w:r>
      <w:proofErr w:type="spellStart"/>
      <w:r w:rsidR="005E4824" w:rsidRPr="005E4824">
        <w:rPr>
          <w:i/>
        </w:rPr>
        <w:t>archippus</w:t>
      </w:r>
      <w:proofErr w:type="spellEnd"/>
      <w:r w:rsidR="005E4824">
        <w:t>)</w:t>
      </w:r>
      <w:r w:rsidR="00074F95" w:rsidRPr="00A85234">
        <w:t xml:space="preserve"> </w:t>
      </w:r>
      <w:r w:rsidR="00BD47E7">
        <w:t>get</w:t>
      </w:r>
      <w:r w:rsidR="009D4AFE">
        <w:t xml:space="preserve"> c</w:t>
      </w:r>
      <w:r w:rsidR="009D4AFE" w:rsidRPr="00A85234">
        <w:t xml:space="preserve">hemicals from the milkweed plant </w:t>
      </w:r>
      <w:r w:rsidR="009D4AFE">
        <w:t xml:space="preserve">that </w:t>
      </w:r>
      <w:r w:rsidR="009D4AFE" w:rsidRPr="00A85234">
        <w:t>make the</w:t>
      </w:r>
      <w:r w:rsidR="009D4AFE">
        <w:t>m</w:t>
      </w:r>
      <w:r w:rsidR="009D4AFE" w:rsidRPr="00A85234">
        <w:t xml:space="preserve"> distasteful</w:t>
      </w:r>
      <w:r w:rsidR="009D4AFE">
        <w:t xml:space="preserve"> </w:t>
      </w:r>
      <w:r w:rsidR="009D4AFE" w:rsidRPr="00A85234">
        <w:t xml:space="preserve">to </w:t>
      </w:r>
      <w:r w:rsidR="009D4AFE">
        <w:t>predators</w:t>
      </w:r>
      <w:r w:rsidR="00074F95" w:rsidRPr="00A85234">
        <w:t xml:space="preserve">, and </w:t>
      </w:r>
      <w:r w:rsidR="00B82B69">
        <w:t xml:space="preserve">all </w:t>
      </w:r>
      <w:r w:rsidR="00074F95" w:rsidRPr="00A85234">
        <w:t xml:space="preserve">have similar </w:t>
      </w:r>
      <w:r w:rsidR="00D3681B">
        <w:t xml:space="preserve">orange and black </w:t>
      </w:r>
      <w:r w:rsidR="00074F95" w:rsidRPr="00A85234">
        <w:t xml:space="preserve">patterns to </w:t>
      </w:r>
      <w:r w:rsidR="00F759EF" w:rsidRPr="00A85234">
        <w:t xml:space="preserve">warn </w:t>
      </w:r>
      <w:r w:rsidR="00074F95">
        <w:t>predato</w:t>
      </w:r>
      <w:r w:rsidR="00F759EF">
        <w:t>rs</w:t>
      </w:r>
      <w:r w:rsidR="00074F95">
        <w:t>.</w:t>
      </w:r>
    </w:p>
    <w:p w:rsidR="00074F95" w:rsidRDefault="00074F95" w:rsidP="00074F95">
      <w:pPr>
        <w:spacing w:after="120"/>
        <w:jc w:val="left"/>
        <w:rPr>
          <w:sz w:val="20"/>
        </w:rPr>
      </w:pPr>
      <w:r w:rsidRPr="00556C76">
        <w:rPr>
          <w:i/>
          <w:sz w:val="20"/>
        </w:rPr>
        <w:t>Restoration</w:t>
      </w:r>
      <w:r>
        <w:rPr>
          <w:sz w:val="20"/>
        </w:rPr>
        <w:t>: Showy milkweed</w:t>
      </w:r>
      <w:r w:rsidR="00504214">
        <w:rPr>
          <w:sz w:val="20"/>
        </w:rPr>
        <w:t>'s</w:t>
      </w:r>
      <w:r>
        <w:rPr>
          <w:sz w:val="20"/>
        </w:rPr>
        <w:t xml:space="preserve"> tough, extensive root system</w:t>
      </w:r>
      <w:r w:rsidR="00DE7177">
        <w:rPr>
          <w:sz w:val="20"/>
        </w:rPr>
        <w:t>, drought tolerance</w:t>
      </w:r>
      <w:r w:rsidR="00504214">
        <w:rPr>
          <w:sz w:val="20"/>
        </w:rPr>
        <w:t>,</w:t>
      </w:r>
      <w:r>
        <w:rPr>
          <w:sz w:val="20"/>
        </w:rPr>
        <w:t xml:space="preserve"> and minimal nutrient </w:t>
      </w:r>
      <w:r>
        <w:rPr>
          <w:sz w:val="20"/>
        </w:rPr>
        <w:lastRenderedPageBreak/>
        <w:t>requirements</w:t>
      </w:r>
      <w:r w:rsidR="00504214">
        <w:rPr>
          <w:sz w:val="20"/>
        </w:rPr>
        <w:t xml:space="preserve"> make it</w:t>
      </w:r>
      <w:r>
        <w:rPr>
          <w:sz w:val="20"/>
        </w:rPr>
        <w:t xml:space="preserve"> a good species for stabilizing and restori</w:t>
      </w:r>
      <w:r w:rsidR="00CA01CC">
        <w:rPr>
          <w:sz w:val="20"/>
        </w:rPr>
        <w:t>ng degraded or disturbed sites.</w:t>
      </w:r>
    </w:p>
    <w:p w:rsidR="00ED0EA2" w:rsidRPr="0068665F" w:rsidRDefault="00B4648E" w:rsidP="0068665F">
      <w:pPr>
        <w:pStyle w:val="Heading4"/>
        <w:spacing w:after="120"/>
        <w:rPr>
          <w:b/>
          <w:i w:val="0"/>
        </w:rPr>
      </w:pPr>
      <w:proofErr w:type="spellStart"/>
      <w:r>
        <w:t>Ethnobotany</w:t>
      </w:r>
      <w:proofErr w:type="spellEnd"/>
      <w:r w:rsidR="00ED0EA2" w:rsidRPr="00F46BB0">
        <w:t xml:space="preserve">: </w:t>
      </w:r>
      <w:r w:rsidR="00ED0EA2" w:rsidRPr="00ED0EA2">
        <w:rPr>
          <w:i w:val="0"/>
        </w:rPr>
        <w:t>People have used milkweed</w:t>
      </w:r>
      <w:r w:rsidR="00074F95">
        <w:rPr>
          <w:i w:val="0"/>
        </w:rPr>
        <w:t xml:space="preserve"> plants</w:t>
      </w:r>
      <w:r w:rsidR="00ED0EA2" w:rsidRPr="00ED0EA2">
        <w:rPr>
          <w:i w:val="0"/>
        </w:rPr>
        <w:t xml:space="preserve"> for fiber, food, and medicine.  </w:t>
      </w:r>
      <w:r w:rsidR="00ED0EA2" w:rsidRPr="005A5D65">
        <w:rPr>
          <w:i w:val="0"/>
        </w:rPr>
        <w:t>The young shoots, stems, flower buds,</w:t>
      </w:r>
      <w:r w:rsidR="00074F95">
        <w:rPr>
          <w:i w:val="0"/>
        </w:rPr>
        <w:t xml:space="preserve"> flowers,</w:t>
      </w:r>
      <w:r w:rsidR="00ED0EA2" w:rsidRPr="005A5D65">
        <w:rPr>
          <w:i w:val="0"/>
        </w:rPr>
        <w:t xml:space="preserve"> </w:t>
      </w:r>
      <w:r w:rsidR="00E32AFF" w:rsidRPr="005A5D65">
        <w:rPr>
          <w:i w:val="0"/>
        </w:rPr>
        <w:t xml:space="preserve">and </w:t>
      </w:r>
      <w:r w:rsidR="00E32AFF">
        <w:rPr>
          <w:i w:val="0"/>
        </w:rPr>
        <w:t>immature fruits</w:t>
      </w:r>
      <w:r w:rsidR="00ED0EA2" w:rsidRPr="005A5D65">
        <w:rPr>
          <w:i w:val="0"/>
        </w:rPr>
        <w:t xml:space="preserve"> of showy milkweed were eaten</w:t>
      </w:r>
      <w:r w:rsidR="00074F95">
        <w:rPr>
          <w:i w:val="0"/>
        </w:rPr>
        <w:t xml:space="preserve"> raw</w:t>
      </w:r>
      <w:r w:rsidR="00ED0EA2" w:rsidRPr="005A5D65">
        <w:rPr>
          <w:i w:val="0"/>
        </w:rPr>
        <w:t xml:space="preserve"> </w:t>
      </w:r>
      <w:r w:rsidR="00E12DA6">
        <w:rPr>
          <w:i w:val="0"/>
        </w:rPr>
        <w:t>or</w:t>
      </w:r>
      <w:r w:rsidR="00E12DA6" w:rsidRPr="005A5D65">
        <w:rPr>
          <w:i w:val="0"/>
        </w:rPr>
        <w:t xml:space="preserve"> </w:t>
      </w:r>
      <w:r w:rsidR="00ED0EA2" w:rsidRPr="005A5D65">
        <w:rPr>
          <w:i w:val="0"/>
        </w:rPr>
        <w:t xml:space="preserve">boiled as a vegetable by indigenous groups of </w:t>
      </w:r>
      <w:r w:rsidR="00504214">
        <w:rPr>
          <w:i w:val="0"/>
        </w:rPr>
        <w:t>North</w:t>
      </w:r>
      <w:r w:rsidR="00ED0EA2" w:rsidRPr="005A5D65">
        <w:rPr>
          <w:i w:val="0"/>
        </w:rPr>
        <w:t xml:space="preserve"> America.</w:t>
      </w:r>
      <w:r w:rsidR="005A5D65">
        <w:rPr>
          <w:i w:val="0"/>
        </w:rPr>
        <w:t xml:space="preserve"> </w:t>
      </w:r>
      <w:r w:rsidR="00ED0EA2" w:rsidRPr="005A5D65">
        <w:rPr>
          <w:i w:val="0"/>
        </w:rPr>
        <w:t xml:space="preserve"> The most common use for the plant among tribes </w:t>
      </w:r>
      <w:r w:rsidR="007A1CCF">
        <w:rPr>
          <w:i w:val="0"/>
        </w:rPr>
        <w:t>of</w:t>
      </w:r>
      <w:r w:rsidR="00ED0EA2" w:rsidRPr="005A5D65">
        <w:rPr>
          <w:i w:val="0"/>
        </w:rPr>
        <w:t xml:space="preserve"> California was </w:t>
      </w:r>
      <w:r w:rsidR="007A1CCF">
        <w:rPr>
          <w:i w:val="0"/>
        </w:rPr>
        <w:t>as</w:t>
      </w:r>
      <w:r w:rsidR="00E32AFF">
        <w:rPr>
          <w:i w:val="0"/>
        </w:rPr>
        <w:t xml:space="preserve"> cordage</w:t>
      </w:r>
      <w:r w:rsidR="00ED0EA2" w:rsidRPr="005A5D65">
        <w:rPr>
          <w:i w:val="0"/>
        </w:rPr>
        <w:t>.  The sticky white sap was</w:t>
      </w:r>
      <w:r w:rsidR="00E32AFF" w:rsidRPr="00E32AFF">
        <w:rPr>
          <w:i w:val="0"/>
        </w:rPr>
        <w:t xml:space="preserve"> </w:t>
      </w:r>
      <w:r w:rsidR="00E32AFF">
        <w:rPr>
          <w:i w:val="0"/>
        </w:rPr>
        <w:t xml:space="preserve">also made into a type of </w:t>
      </w:r>
      <w:r w:rsidR="00E32AFF" w:rsidRPr="005A5D65">
        <w:rPr>
          <w:i w:val="0"/>
        </w:rPr>
        <w:t>chewing gum</w:t>
      </w:r>
      <w:r w:rsidR="00ED0EA2" w:rsidRPr="00A85234">
        <w:t xml:space="preserve"> </w:t>
      </w:r>
      <w:r w:rsidR="00E32AFF" w:rsidRPr="00E32AFF">
        <w:rPr>
          <w:i w:val="0"/>
        </w:rPr>
        <w:t>by</w:t>
      </w:r>
      <w:r w:rsidR="00E32AFF">
        <w:t xml:space="preserve"> </w:t>
      </w:r>
      <w:r w:rsidR="00E32AFF">
        <w:rPr>
          <w:i w:val="0"/>
        </w:rPr>
        <w:t>heating it</w:t>
      </w:r>
      <w:r w:rsidR="00ED0EA2" w:rsidRPr="0068665F">
        <w:rPr>
          <w:i w:val="0"/>
        </w:rPr>
        <w:t xml:space="preserve"> until it became solid, </w:t>
      </w:r>
      <w:r w:rsidR="007A1CCF" w:rsidRPr="0068665F">
        <w:rPr>
          <w:i w:val="0"/>
        </w:rPr>
        <w:t>and</w:t>
      </w:r>
      <w:r w:rsidR="00ED0EA2" w:rsidRPr="0068665F">
        <w:rPr>
          <w:i w:val="0"/>
        </w:rPr>
        <w:t xml:space="preserve"> </w:t>
      </w:r>
      <w:r w:rsidR="008D4293">
        <w:rPr>
          <w:i w:val="0"/>
        </w:rPr>
        <w:t>mix</w:t>
      </w:r>
      <w:r w:rsidR="00E32AFF">
        <w:rPr>
          <w:i w:val="0"/>
        </w:rPr>
        <w:t>ing it</w:t>
      </w:r>
      <w:r w:rsidR="00ED0EA2" w:rsidRPr="0068665F">
        <w:rPr>
          <w:i w:val="0"/>
        </w:rPr>
        <w:t xml:space="preserve"> </w:t>
      </w:r>
      <w:r w:rsidR="008D4293">
        <w:rPr>
          <w:i w:val="0"/>
        </w:rPr>
        <w:t>with</w:t>
      </w:r>
      <w:r w:rsidR="00ED0EA2" w:rsidRPr="0068665F">
        <w:rPr>
          <w:i w:val="0"/>
        </w:rPr>
        <w:t xml:space="preserve"> salmon fat or deer grease.</w:t>
      </w:r>
    </w:p>
    <w:p w:rsidR="00F46853" w:rsidRPr="00A85234" w:rsidRDefault="00F46853" w:rsidP="00F46853">
      <w:pPr>
        <w:spacing w:after="120"/>
        <w:jc w:val="left"/>
        <w:rPr>
          <w:sz w:val="20"/>
        </w:rPr>
      </w:pPr>
      <w:r w:rsidRPr="00A85234">
        <w:rPr>
          <w:sz w:val="20"/>
        </w:rPr>
        <w:t xml:space="preserve">The sap of </w:t>
      </w:r>
      <w:r w:rsidRPr="0068665F">
        <w:rPr>
          <w:sz w:val="20"/>
        </w:rPr>
        <w:t>showy milkweed</w:t>
      </w:r>
      <w:r w:rsidRPr="00A85234">
        <w:rPr>
          <w:sz w:val="20"/>
        </w:rPr>
        <w:t xml:space="preserve"> was used by some desert tribes </w:t>
      </w:r>
      <w:r w:rsidR="00A603E7">
        <w:rPr>
          <w:sz w:val="20"/>
        </w:rPr>
        <w:t>to</w:t>
      </w:r>
      <w:r w:rsidRPr="00A85234">
        <w:rPr>
          <w:sz w:val="20"/>
        </w:rPr>
        <w:t xml:space="preserve"> </w:t>
      </w:r>
      <w:r w:rsidR="00B82B69">
        <w:rPr>
          <w:sz w:val="20"/>
        </w:rPr>
        <w:t>heal</w:t>
      </w:r>
      <w:r w:rsidRPr="00A85234">
        <w:rPr>
          <w:sz w:val="20"/>
        </w:rPr>
        <w:t xml:space="preserve"> sores</w:t>
      </w:r>
      <w:r w:rsidR="00A603E7">
        <w:rPr>
          <w:sz w:val="20"/>
        </w:rPr>
        <w:t xml:space="preserve"> and</w:t>
      </w:r>
      <w:r w:rsidRPr="00A85234">
        <w:rPr>
          <w:sz w:val="20"/>
        </w:rPr>
        <w:t xml:space="preserve"> cuts, and </w:t>
      </w:r>
      <w:r w:rsidR="00B961D4">
        <w:rPr>
          <w:sz w:val="20"/>
        </w:rPr>
        <w:t>to</w:t>
      </w:r>
      <w:r w:rsidRPr="00A85234">
        <w:rPr>
          <w:sz w:val="20"/>
        </w:rPr>
        <w:t xml:space="preserve"> cure warts and ringworm.  The </w:t>
      </w:r>
      <w:r>
        <w:rPr>
          <w:sz w:val="20"/>
        </w:rPr>
        <w:t>ripe seeds</w:t>
      </w:r>
      <w:r w:rsidRPr="00A85234">
        <w:rPr>
          <w:sz w:val="20"/>
        </w:rPr>
        <w:t xml:space="preserve"> were ground and made into a salve for sores.  Seeds were boiled and the liquid used to </w:t>
      </w:r>
      <w:r w:rsidR="00B961D4" w:rsidRPr="00A85234">
        <w:rPr>
          <w:sz w:val="20"/>
        </w:rPr>
        <w:t xml:space="preserve">draw the </w:t>
      </w:r>
      <w:r w:rsidR="00B961D4">
        <w:rPr>
          <w:sz w:val="20"/>
        </w:rPr>
        <w:t>venom from</w:t>
      </w:r>
      <w:r w:rsidRPr="00A85234">
        <w:rPr>
          <w:sz w:val="20"/>
        </w:rPr>
        <w:t xml:space="preserve"> rattlesnake bites.  </w:t>
      </w:r>
      <w:r w:rsidR="00A603E7">
        <w:rPr>
          <w:sz w:val="20"/>
        </w:rPr>
        <w:t>T</w:t>
      </w:r>
      <w:r w:rsidRPr="00A85234">
        <w:rPr>
          <w:sz w:val="20"/>
        </w:rPr>
        <w:t>ea made from the r</w:t>
      </w:r>
      <w:r w:rsidR="00B82B69">
        <w:rPr>
          <w:sz w:val="20"/>
        </w:rPr>
        <w:t>hizome</w:t>
      </w:r>
      <w:r w:rsidRPr="00A85234">
        <w:rPr>
          <w:sz w:val="20"/>
        </w:rPr>
        <w:t xml:space="preserve">s was </w:t>
      </w:r>
      <w:r w:rsidR="00D31F61" w:rsidRPr="00A85234">
        <w:rPr>
          <w:sz w:val="20"/>
        </w:rPr>
        <w:t xml:space="preserve">a </w:t>
      </w:r>
      <w:r w:rsidR="00D31F61">
        <w:rPr>
          <w:sz w:val="20"/>
        </w:rPr>
        <w:t>remedy</w:t>
      </w:r>
      <w:r w:rsidR="00D31F61" w:rsidRPr="00A85234">
        <w:rPr>
          <w:sz w:val="20"/>
        </w:rPr>
        <w:t xml:space="preserve"> </w:t>
      </w:r>
      <w:r w:rsidR="00A603E7">
        <w:rPr>
          <w:sz w:val="20"/>
        </w:rPr>
        <w:t xml:space="preserve">for </w:t>
      </w:r>
      <w:r w:rsidRPr="00A85234">
        <w:rPr>
          <w:sz w:val="20"/>
        </w:rPr>
        <w:t xml:space="preserve">measles or coughs.  It was also </w:t>
      </w:r>
      <w:r w:rsidR="00B961D4">
        <w:rPr>
          <w:sz w:val="20"/>
        </w:rPr>
        <w:t>used</w:t>
      </w:r>
      <w:r w:rsidRPr="00A85234">
        <w:rPr>
          <w:sz w:val="20"/>
        </w:rPr>
        <w:t xml:space="preserve"> as a wash to cure rheumatism.  The </w:t>
      </w:r>
      <w:r w:rsidR="00B82B69">
        <w:rPr>
          <w:sz w:val="20"/>
        </w:rPr>
        <w:t>rhizomes</w:t>
      </w:r>
      <w:r w:rsidRPr="00A85234">
        <w:rPr>
          <w:sz w:val="20"/>
        </w:rPr>
        <w:t>, mashed with water, w</w:t>
      </w:r>
      <w:r w:rsidR="00B82B69">
        <w:rPr>
          <w:sz w:val="20"/>
        </w:rPr>
        <w:t>ere</w:t>
      </w:r>
      <w:r w:rsidRPr="00A85234">
        <w:rPr>
          <w:sz w:val="20"/>
        </w:rPr>
        <w:t xml:space="preserve"> used as a poultice to reduce swelling.</w:t>
      </w:r>
    </w:p>
    <w:p w:rsidR="00F46853" w:rsidRDefault="00F46853" w:rsidP="00F46853">
      <w:pPr>
        <w:pStyle w:val="Heading4"/>
        <w:spacing w:after="120"/>
        <w:rPr>
          <w:i w:val="0"/>
        </w:rPr>
      </w:pPr>
      <w:r w:rsidRPr="00F46853">
        <w:t>Fiber</w:t>
      </w:r>
      <w:r>
        <w:rPr>
          <w:i w:val="0"/>
        </w:rPr>
        <w:t xml:space="preserve">: </w:t>
      </w:r>
      <w:r w:rsidR="008B1F9D">
        <w:rPr>
          <w:i w:val="0"/>
        </w:rPr>
        <w:t>S</w:t>
      </w:r>
      <w:r w:rsidR="008B1F9D" w:rsidRPr="00ED0EA2">
        <w:rPr>
          <w:i w:val="0"/>
        </w:rPr>
        <w:t xml:space="preserve">tem </w:t>
      </w:r>
      <w:r w:rsidR="008B1F9D">
        <w:rPr>
          <w:i w:val="0"/>
        </w:rPr>
        <w:t>f</w:t>
      </w:r>
      <w:r w:rsidRPr="00ED0EA2">
        <w:rPr>
          <w:i w:val="0"/>
        </w:rPr>
        <w:t>iber</w:t>
      </w:r>
      <w:r w:rsidR="008B1F9D">
        <w:rPr>
          <w:i w:val="0"/>
        </w:rPr>
        <w:t>s</w:t>
      </w:r>
      <w:r w:rsidRPr="00ED0EA2">
        <w:rPr>
          <w:i w:val="0"/>
        </w:rPr>
        <w:t xml:space="preserve"> of milkweed</w:t>
      </w:r>
      <w:r>
        <w:rPr>
          <w:i w:val="0"/>
        </w:rPr>
        <w:t xml:space="preserve"> are used</w:t>
      </w:r>
      <w:r w:rsidR="009F44CE">
        <w:rPr>
          <w:i w:val="0"/>
        </w:rPr>
        <w:t xml:space="preserve"> by Native Americans</w:t>
      </w:r>
      <w:r>
        <w:rPr>
          <w:i w:val="0"/>
        </w:rPr>
        <w:t xml:space="preserve"> to make course </w:t>
      </w:r>
      <w:r w:rsidR="008B1F9D">
        <w:rPr>
          <w:i w:val="0"/>
        </w:rPr>
        <w:t>cloth</w:t>
      </w:r>
      <w:r>
        <w:rPr>
          <w:i w:val="0"/>
        </w:rPr>
        <w:t>, string, cords</w:t>
      </w:r>
      <w:r w:rsidR="008B1F9D">
        <w:rPr>
          <w:i w:val="0"/>
        </w:rPr>
        <w:t>,</w:t>
      </w:r>
      <w:r>
        <w:rPr>
          <w:i w:val="0"/>
        </w:rPr>
        <w:t xml:space="preserve"> and ropes.  </w:t>
      </w:r>
      <w:r w:rsidRPr="00ED0EA2">
        <w:rPr>
          <w:i w:val="0"/>
        </w:rPr>
        <w:t xml:space="preserve">At Zuni, </w:t>
      </w:r>
      <w:r w:rsidR="00E12DA6">
        <w:rPr>
          <w:i w:val="0"/>
        </w:rPr>
        <w:t xml:space="preserve">NM, </w:t>
      </w:r>
      <w:r w:rsidRPr="00ED0EA2">
        <w:rPr>
          <w:i w:val="0"/>
        </w:rPr>
        <w:t xml:space="preserve">the silky seed </w:t>
      </w:r>
      <w:r w:rsidR="003D5031">
        <w:rPr>
          <w:i w:val="0"/>
        </w:rPr>
        <w:t xml:space="preserve">floss </w:t>
      </w:r>
      <w:r w:rsidR="008111A5">
        <w:rPr>
          <w:i w:val="0"/>
        </w:rPr>
        <w:t>i</w:t>
      </w:r>
      <w:r w:rsidRPr="00ED0EA2">
        <w:rPr>
          <w:i w:val="0"/>
        </w:rPr>
        <w:t xml:space="preserve">s spun into yarn and woven into </w:t>
      </w:r>
      <w:r w:rsidR="008B1F9D">
        <w:rPr>
          <w:i w:val="0"/>
        </w:rPr>
        <w:t xml:space="preserve">a special </w:t>
      </w:r>
      <w:r w:rsidRPr="00ED0EA2">
        <w:rPr>
          <w:i w:val="0"/>
        </w:rPr>
        <w:t>fabric for dancers.</w:t>
      </w:r>
      <w:r>
        <w:rPr>
          <w:i w:val="0"/>
        </w:rPr>
        <w:t xml:space="preserve">  </w:t>
      </w:r>
      <w:r w:rsidR="008B1F9D">
        <w:rPr>
          <w:i w:val="0"/>
        </w:rPr>
        <w:t>H</w:t>
      </w:r>
      <w:r>
        <w:rPr>
          <w:i w:val="0"/>
        </w:rPr>
        <w:t xml:space="preserve">ybrids of </w:t>
      </w:r>
      <w:r w:rsidRPr="00F46853">
        <w:t xml:space="preserve">A. </w:t>
      </w:r>
      <w:proofErr w:type="spellStart"/>
      <w:r w:rsidRPr="00F46853">
        <w:t>speciosa</w:t>
      </w:r>
      <w:proofErr w:type="spellEnd"/>
      <w:r>
        <w:rPr>
          <w:i w:val="0"/>
        </w:rPr>
        <w:t xml:space="preserve"> and </w:t>
      </w:r>
      <w:r w:rsidRPr="00F46853">
        <w:t xml:space="preserve">A. </w:t>
      </w:r>
      <w:proofErr w:type="spellStart"/>
      <w:r w:rsidRPr="00F46853">
        <w:t>syriaca</w:t>
      </w:r>
      <w:proofErr w:type="spellEnd"/>
      <w:r>
        <w:rPr>
          <w:i w:val="0"/>
        </w:rPr>
        <w:t xml:space="preserve"> are being tested for </w:t>
      </w:r>
      <w:r w:rsidR="00765D33">
        <w:rPr>
          <w:i w:val="0"/>
        </w:rPr>
        <w:t xml:space="preserve">commercial </w:t>
      </w:r>
      <w:r w:rsidR="00BC424D">
        <w:rPr>
          <w:i w:val="0"/>
        </w:rPr>
        <w:t xml:space="preserve">seed </w:t>
      </w:r>
      <w:r>
        <w:rPr>
          <w:i w:val="0"/>
        </w:rPr>
        <w:t xml:space="preserve">floss </w:t>
      </w:r>
      <w:r w:rsidR="00CF737F">
        <w:rPr>
          <w:i w:val="0"/>
        </w:rPr>
        <w:t xml:space="preserve">production </w:t>
      </w:r>
      <w:r>
        <w:rPr>
          <w:i w:val="0"/>
        </w:rPr>
        <w:t xml:space="preserve">as a </w:t>
      </w:r>
      <w:r w:rsidR="001030EE">
        <w:rPr>
          <w:i w:val="0"/>
        </w:rPr>
        <w:t>hypo-allergenic</w:t>
      </w:r>
      <w:r>
        <w:rPr>
          <w:i w:val="0"/>
        </w:rPr>
        <w:t xml:space="preserve"> substitute for goose down.</w:t>
      </w:r>
    </w:p>
    <w:p w:rsidR="00ED0EA2" w:rsidRPr="00A85234" w:rsidRDefault="00ED0EA2" w:rsidP="0068665F">
      <w:pPr>
        <w:spacing w:after="120"/>
        <w:jc w:val="left"/>
        <w:rPr>
          <w:sz w:val="20"/>
        </w:rPr>
      </w:pPr>
      <w:r w:rsidRPr="00A85234">
        <w:rPr>
          <w:i/>
          <w:sz w:val="20"/>
        </w:rPr>
        <w:t>Toxicity</w:t>
      </w:r>
      <w:r w:rsidR="00CA4EAB">
        <w:rPr>
          <w:sz w:val="20"/>
        </w:rPr>
        <w:t>: Milkweed contains</w:t>
      </w:r>
      <w:r w:rsidRPr="00A85234">
        <w:rPr>
          <w:sz w:val="20"/>
        </w:rPr>
        <w:t xml:space="preserve"> </w:t>
      </w:r>
      <w:r w:rsidR="00CA4EAB">
        <w:rPr>
          <w:sz w:val="20"/>
        </w:rPr>
        <w:t xml:space="preserve">toxic </w:t>
      </w:r>
      <w:r w:rsidR="009B4091">
        <w:rPr>
          <w:sz w:val="20"/>
        </w:rPr>
        <w:t xml:space="preserve">alkaloids and </w:t>
      </w:r>
      <w:proofErr w:type="spellStart"/>
      <w:r w:rsidRPr="00A85234">
        <w:rPr>
          <w:sz w:val="20"/>
        </w:rPr>
        <w:t>cardenolides</w:t>
      </w:r>
      <w:proofErr w:type="spellEnd"/>
      <w:r w:rsidR="00CA4EAB">
        <w:rPr>
          <w:sz w:val="20"/>
        </w:rPr>
        <w:t xml:space="preserve">, which </w:t>
      </w:r>
      <w:r w:rsidR="00EB2B62">
        <w:rPr>
          <w:sz w:val="20"/>
        </w:rPr>
        <w:t xml:space="preserve">can </w:t>
      </w:r>
      <w:r w:rsidR="00093254">
        <w:rPr>
          <w:sz w:val="20"/>
        </w:rPr>
        <w:t>cause nausea and</w:t>
      </w:r>
      <w:r w:rsidRPr="00A85234">
        <w:rPr>
          <w:sz w:val="20"/>
        </w:rPr>
        <w:t xml:space="preserve"> vomiting in low doses</w:t>
      </w:r>
      <w:r w:rsidR="00093254">
        <w:rPr>
          <w:sz w:val="20"/>
        </w:rPr>
        <w:t>,</w:t>
      </w:r>
      <w:r w:rsidRPr="00A85234">
        <w:rPr>
          <w:sz w:val="20"/>
        </w:rPr>
        <w:t xml:space="preserve"> and death in high doses.  </w:t>
      </w:r>
      <w:r w:rsidR="00303CBB">
        <w:rPr>
          <w:sz w:val="20"/>
        </w:rPr>
        <w:t>A</w:t>
      </w:r>
      <w:r w:rsidR="00BC424D">
        <w:rPr>
          <w:sz w:val="20"/>
        </w:rPr>
        <w:t xml:space="preserve">nimals avoid </w:t>
      </w:r>
      <w:r w:rsidR="00303CBB">
        <w:rPr>
          <w:sz w:val="20"/>
        </w:rPr>
        <w:t>milkweed</w:t>
      </w:r>
      <w:r w:rsidR="00BC424D">
        <w:rPr>
          <w:sz w:val="20"/>
        </w:rPr>
        <w:t xml:space="preserve"> if </w:t>
      </w:r>
      <w:r w:rsidR="00ED2B0D">
        <w:rPr>
          <w:sz w:val="20"/>
        </w:rPr>
        <w:t>other</w:t>
      </w:r>
      <w:r w:rsidR="00BC424D">
        <w:rPr>
          <w:sz w:val="20"/>
        </w:rPr>
        <w:t xml:space="preserve"> forage is available</w:t>
      </w:r>
      <w:r w:rsidRPr="00A85234">
        <w:rPr>
          <w:sz w:val="20"/>
        </w:rPr>
        <w:t>.</w:t>
      </w:r>
    </w:p>
    <w:p w:rsidR="00CD49CC" w:rsidRPr="00561A8A" w:rsidRDefault="00CD49CC" w:rsidP="000968E2">
      <w:pPr>
        <w:pStyle w:val="Heading3"/>
        <w:spacing w:before="240"/>
        <w:rPr>
          <w:i/>
          <w:iCs/>
        </w:rPr>
      </w:pPr>
      <w:r w:rsidRPr="00561A8A">
        <w:t>Status</w:t>
      </w:r>
    </w:p>
    <w:p w:rsidR="00CD49CC" w:rsidRDefault="00ED0EA2" w:rsidP="00E00F45">
      <w:pPr>
        <w:pStyle w:val="NRCSBodyText"/>
        <w:spacing w:after="200"/>
      </w:pPr>
      <w:r>
        <w:t>Showy milkweed is</w:t>
      </w:r>
      <w:r w:rsidR="00673FE0">
        <w:t xml:space="preserve"> </w:t>
      </w:r>
      <w:r>
        <w:t>listed</w:t>
      </w:r>
      <w:r w:rsidR="00093254">
        <w:t xml:space="preserve"> as a</w:t>
      </w:r>
      <w:r>
        <w:t xml:space="preserve"> threatened species </w:t>
      </w:r>
      <w:r w:rsidR="00673FE0">
        <w:t>in</w:t>
      </w:r>
      <w:r>
        <w:t xml:space="preserve"> Iowa.  </w:t>
      </w:r>
      <w:r w:rsidR="00452EBA">
        <w:t xml:space="preserve">In most regions showy milkweed is considered a facultative species, meaning it is equally likely to occur in wetlands or non-wetlands.  </w:t>
      </w:r>
      <w:r w:rsidR="00CD49CC">
        <w:t>Please consult the PLANTS Web site and your State Department of Natural Resources for this plant’s current status (</w:t>
      </w:r>
      <w:r w:rsidR="000F3296">
        <w:t>e.g.,</w:t>
      </w:r>
      <w:r w:rsidR="00CD49CC">
        <w:t xml:space="preserve"> threatened or endangered species, state noxious status, and wetland indicator values).</w:t>
      </w:r>
    </w:p>
    <w:p w:rsidR="00F0149C" w:rsidRPr="000352D0" w:rsidRDefault="00F0149C" w:rsidP="000352D0">
      <w:pPr>
        <w:pStyle w:val="Heading3"/>
      </w:pPr>
      <w:proofErr w:type="spellStart"/>
      <w:r w:rsidRPr="00561A8A">
        <w:t>Weediness</w:t>
      </w:r>
      <w:proofErr w:type="spellEnd"/>
    </w:p>
    <w:p w:rsidR="00F0149C" w:rsidRPr="000352D0" w:rsidRDefault="00E85CC0" w:rsidP="00CF737F">
      <w:pPr>
        <w:pStyle w:val="NRCSBodyText"/>
      </w:pPr>
      <w:r w:rsidRPr="000352D0">
        <w:t>Due to its vigorous vegetative growth</w:t>
      </w:r>
      <w:r>
        <w:t xml:space="preserve">, </w:t>
      </w:r>
      <w:r w:rsidRPr="000352D0">
        <w:t>showy milkweed</w:t>
      </w:r>
      <w:r w:rsidR="00F0149C" w:rsidRPr="000352D0">
        <w:t xml:space="preserve"> may become weedy</w:t>
      </w:r>
      <w:r w:rsidR="00701BA5">
        <w:t xml:space="preserve"> and</w:t>
      </w:r>
      <w:r w:rsidRPr="000352D0">
        <w:t xml:space="preserve"> outcompet</w:t>
      </w:r>
      <w:r w:rsidR="00701BA5">
        <w:t>e</w:t>
      </w:r>
      <w:r w:rsidRPr="000352D0">
        <w:t xml:space="preserve"> or displac</w:t>
      </w:r>
      <w:r w:rsidR="00701BA5">
        <w:t>e</w:t>
      </w:r>
      <w:r w:rsidRPr="000352D0">
        <w:t xml:space="preserve"> other</w:t>
      </w:r>
      <w:r w:rsidR="00F0149C" w:rsidRPr="000352D0">
        <w:t xml:space="preserve"> vegetation if not properly managed.  Please consult your local NRCS Field Office, Cooperative Extension Service office, state natural resource</w:t>
      </w:r>
      <w:r w:rsidR="00701BA5">
        <w:t xml:space="preserve"> office</w:t>
      </w:r>
      <w:r w:rsidR="00F0149C" w:rsidRPr="000352D0">
        <w:t xml:space="preserve">, or state agriculture department regarding its status and use.  Weed information is also available from the PLANTS Web site at </w:t>
      </w:r>
      <w:hyperlink r:id="rId12" w:tooltip="PLANTS Web site" w:history="1">
        <w:r w:rsidR="00810C71" w:rsidRPr="000352D0">
          <w:t>http://plants.usda.gov</w:t>
        </w:r>
      </w:hyperlink>
      <w:r w:rsidR="00F0149C" w:rsidRPr="000352D0">
        <w:t>.</w:t>
      </w:r>
    </w:p>
    <w:p w:rsidR="00CD49CC" w:rsidRPr="00561A8A" w:rsidRDefault="00CD49CC" w:rsidP="00776CDA">
      <w:pPr>
        <w:pStyle w:val="Heading3"/>
        <w:spacing w:before="240"/>
        <w:rPr>
          <w:i/>
          <w:iCs/>
        </w:rPr>
      </w:pPr>
      <w:r w:rsidRPr="00561A8A">
        <w:lastRenderedPageBreak/>
        <w:t>Description</w:t>
      </w:r>
      <w:r w:rsidR="0018267D" w:rsidRPr="00561A8A">
        <w:t xml:space="preserve"> and Adaptation</w:t>
      </w:r>
    </w:p>
    <w:p w:rsidR="00D933FA" w:rsidRDefault="00D933FA" w:rsidP="00D933FA">
      <w:pPr>
        <w:pStyle w:val="NRCSBodyText"/>
        <w:spacing w:after="120"/>
      </w:pPr>
      <w:r>
        <w:t>Showy milkweed is a member of the m</w:t>
      </w:r>
      <w:r w:rsidRPr="00A85234">
        <w:t xml:space="preserve">ilkweed </w:t>
      </w:r>
      <w:r>
        <w:t>f</w:t>
      </w:r>
      <w:r w:rsidRPr="00A85234">
        <w:t xml:space="preserve">amily </w:t>
      </w:r>
      <w:proofErr w:type="spellStart"/>
      <w:r w:rsidRPr="00A85234">
        <w:t>Asclepiadaceae</w:t>
      </w:r>
      <w:proofErr w:type="spellEnd"/>
      <w:r w:rsidR="003A49D6" w:rsidRPr="00A85234">
        <w:t xml:space="preserve"> </w:t>
      </w:r>
      <w:r w:rsidRPr="00A85234">
        <w:t>(</w:t>
      </w:r>
      <w:r w:rsidR="00DD16E7">
        <w:t>now</w:t>
      </w:r>
      <w:r w:rsidR="00FF76AB">
        <w:t xml:space="preserve"> </w:t>
      </w:r>
      <w:r w:rsidR="00B41B0A">
        <w:t xml:space="preserve">placed in </w:t>
      </w:r>
      <w:proofErr w:type="spellStart"/>
      <w:r w:rsidR="00FF76AB">
        <w:t>A</w:t>
      </w:r>
      <w:r w:rsidR="00764EE4">
        <w:t>pocynaceae</w:t>
      </w:r>
      <w:proofErr w:type="spellEnd"/>
      <w:r w:rsidR="00D238AA">
        <w:t>, the dogbane family</w:t>
      </w:r>
      <w:r w:rsidRPr="00A85234">
        <w:t>).  Showy milkweed is a</w:t>
      </w:r>
      <w:r w:rsidR="00F759EF">
        <w:t xml:space="preserve"> </w:t>
      </w:r>
      <w:r w:rsidR="00CA4EAB">
        <w:t>n</w:t>
      </w:r>
      <w:r w:rsidR="00F759EF">
        <w:t>ative</w:t>
      </w:r>
      <w:r w:rsidR="00CA4EAB">
        <w:t xml:space="preserve"> herbaceous</w:t>
      </w:r>
      <w:r w:rsidRPr="00A85234">
        <w:t xml:space="preserve"> perennial </w:t>
      </w:r>
      <w:r w:rsidR="00E923A8">
        <w:t xml:space="preserve">from widespread rhizomes, </w:t>
      </w:r>
      <w:r w:rsidRPr="00A85234">
        <w:t>w</w:t>
      </w:r>
      <w:r w:rsidR="002D02DA">
        <w:t>h</w:t>
      </w:r>
      <w:r w:rsidRPr="00A85234">
        <w:t>i</w:t>
      </w:r>
      <w:r w:rsidR="002D02DA">
        <w:t>c</w:t>
      </w:r>
      <w:r w:rsidRPr="00A85234">
        <w:t xml:space="preserve">h </w:t>
      </w:r>
      <w:r w:rsidR="002D02DA">
        <w:t>produce</w:t>
      </w:r>
      <w:r w:rsidR="00CA4EAB" w:rsidRPr="00A85234">
        <w:t xml:space="preserve"> </w:t>
      </w:r>
      <w:r w:rsidRPr="00A85234">
        <w:t xml:space="preserve">stems </w:t>
      </w:r>
      <w:r w:rsidR="00CA4EAB">
        <w:t xml:space="preserve">that </w:t>
      </w:r>
      <w:r w:rsidR="00D238AA">
        <w:t>grow to</w:t>
      </w:r>
      <w:r w:rsidRPr="00A85234">
        <w:t xml:space="preserve"> </w:t>
      </w:r>
      <w:r w:rsidR="00E923A8">
        <w:t>1</w:t>
      </w:r>
      <w:r w:rsidR="007831A5">
        <w:t>½</w:t>
      </w:r>
      <w:r>
        <w:t xml:space="preserve"> to </w:t>
      </w:r>
      <w:r w:rsidR="00E923A8">
        <w:t>5</w:t>
      </w:r>
      <w:r>
        <w:t xml:space="preserve"> ft</w:t>
      </w:r>
      <w:r w:rsidRPr="00A85234">
        <w:t xml:space="preserve"> </w:t>
      </w:r>
      <w:r w:rsidR="002D02DA">
        <w:t>tall</w:t>
      </w:r>
      <w:r w:rsidRPr="00A85234">
        <w:t xml:space="preserve"> </w:t>
      </w:r>
      <w:r w:rsidR="00A6151B">
        <w:t>in</w:t>
      </w:r>
      <w:r w:rsidRPr="00A85234">
        <w:t xml:space="preserve"> summer</w:t>
      </w:r>
      <w:r>
        <w:t xml:space="preserve">.  The </w:t>
      </w:r>
      <w:r w:rsidR="00237E16">
        <w:t>gra</w:t>
      </w:r>
      <w:r w:rsidR="00EB2B62">
        <w:t xml:space="preserve">y-green </w:t>
      </w:r>
      <w:r>
        <w:t>leaves are opposite</w:t>
      </w:r>
      <w:r w:rsidRPr="00A85234">
        <w:t xml:space="preserve">, </w:t>
      </w:r>
      <w:r w:rsidR="005A2E13">
        <w:t xml:space="preserve">4 to 7 inches long, </w:t>
      </w:r>
      <w:r w:rsidR="002D02DA">
        <w:t xml:space="preserve">oval, </w:t>
      </w:r>
      <w:r w:rsidR="005A2E13">
        <w:t xml:space="preserve">and covered in </w:t>
      </w:r>
      <w:r w:rsidR="00EB2B62">
        <w:t>velvety</w:t>
      </w:r>
      <w:r w:rsidR="00CA4EAB">
        <w:t xml:space="preserve"> </w:t>
      </w:r>
      <w:r w:rsidR="005A2E13">
        <w:t>hairs</w:t>
      </w:r>
      <w:r w:rsidRPr="00A85234">
        <w:t>.</w:t>
      </w:r>
      <w:r w:rsidR="005A2E13">
        <w:t xml:space="preserve">  </w:t>
      </w:r>
      <w:r w:rsidR="00D238AA">
        <w:t>Stems and</w:t>
      </w:r>
      <w:r w:rsidR="005A2E13">
        <w:t xml:space="preserve"> foliage exude milky latex sap when cut.</w:t>
      </w:r>
      <w:r w:rsidRPr="00A85234">
        <w:t xml:space="preserve">  </w:t>
      </w:r>
      <w:r w:rsidR="00EB2B62">
        <w:t>F</w:t>
      </w:r>
      <w:r w:rsidR="005A2E13">
        <w:t xml:space="preserve">lowers are in loose </w:t>
      </w:r>
      <w:r w:rsidR="00AE7C0E">
        <w:t>cluster</w:t>
      </w:r>
      <w:r w:rsidR="005A2E13">
        <w:t xml:space="preserve">s at the top of the </w:t>
      </w:r>
      <w:r w:rsidR="00A6151B">
        <w:t>s</w:t>
      </w:r>
      <w:r w:rsidR="005A2E13">
        <w:t>t</w:t>
      </w:r>
      <w:r w:rsidR="00A6151B">
        <w:t>ems</w:t>
      </w:r>
      <w:r w:rsidR="005A2E13">
        <w:t xml:space="preserve"> and are </w:t>
      </w:r>
      <w:r w:rsidR="005A2E13" w:rsidRPr="00A85234">
        <w:t>rose-purple</w:t>
      </w:r>
      <w:r w:rsidRPr="00A85234">
        <w:t xml:space="preserve">, aging </w:t>
      </w:r>
      <w:r w:rsidR="005A2E13">
        <w:t xml:space="preserve">to </w:t>
      </w:r>
      <w:r w:rsidRPr="00A85234">
        <w:t>yellow.</w:t>
      </w:r>
      <w:r w:rsidR="00FF76AB">
        <w:t xml:space="preserve">  </w:t>
      </w:r>
      <w:r w:rsidR="00701BA5">
        <w:t xml:space="preserve">Individual </w:t>
      </w:r>
      <w:proofErr w:type="spellStart"/>
      <w:r w:rsidR="00701BA5" w:rsidRPr="00A85234">
        <w:rPr>
          <w:i/>
        </w:rPr>
        <w:t>Asclepias</w:t>
      </w:r>
      <w:proofErr w:type="spellEnd"/>
      <w:r w:rsidR="00701BA5" w:rsidRPr="00A85234">
        <w:t xml:space="preserve"> flowers look like crowns, with the corolla</w:t>
      </w:r>
      <w:r w:rsidR="00701BA5">
        <w:t xml:space="preserve"> (petals)</w:t>
      </w:r>
      <w:r w:rsidR="00701BA5" w:rsidRPr="00A85234">
        <w:t xml:space="preserve"> reflexed</w:t>
      </w:r>
      <w:r w:rsidR="003A49D6">
        <w:t>,</w:t>
      </w:r>
      <w:r w:rsidR="00701BA5" w:rsidRPr="00A85234">
        <w:t xml:space="preserve"> and hoods above the corolla.  </w:t>
      </w:r>
      <w:r w:rsidR="00FF76AB">
        <w:t xml:space="preserve">Plants flower from May to </w:t>
      </w:r>
      <w:r w:rsidR="00764EE4">
        <w:t>September</w:t>
      </w:r>
      <w:r w:rsidR="00FF76AB">
        <w:t>.</w:t>
      </w:r>
      <w:r w:rsidRPr="00A85234">
        <w:t xml:space="preserve">  </w:t>
      </w:r>
      <w:r w:rsidR="002D02DA">
        <w:t>Thick</w:t>
      </w:r>
      <w:r w:rsidR="00744844">
        <w:t xml:space="preserve"> seed pods 3 to 5 inches long </w:t>
      </w:r>
      <w:r w:rsidR="00986DCB">
        <w:t>split down one side in fall</w:t>
      </w:r>
      <w:r w:rsidR="00744844">
        <w:t xml:space="preserve"> </w:t>
      </w:r>
      <w:r w:rsidR="00A6151B">
        <w:t xml:space="preserve">to release </w:t>
      </w:r>
      <w:r w:rsidR="00744844">
        <w:t>reddish-brown</w:t>
      </w:r>
      <w:r w:rsidR="00EB2B62">
        <w:t>,</w:t>
      </w:r>
      <w:r w:rsidR="00744844">
        <w:t xml:space="preserve"> flat seeds</w:t>
      </w:r>
      <w:r w:rsidR="00BE413B">
        <w:t>.  E</w:t>
      </w:r>
      <w:r w:rsidR="00744844">
        <w:t xml:space="preserve">ach </w:t>
      </w:r>
      <w:r w:rsidR="00BE413B">
        <w:t>seed</w:t>
      </w:r>
      <w:r w:rsidR="00744844">
        <w:t xml:space="preserve"> has a tuft of </w:t>
      </w:r>
      <w:r w:rsidR="00986DCB">
        <w:t xml:space="preserve">white, </w:t>
      </w:r>
      <w:r w:rsidR="002D02DA">
        <w:t>silky</w:t>
      </w:r>
      <w:r w:rsidR="00744844">
        <w:t xml:space="preserve"> hairs that allows them to be dispersed by wind.</w:t>
      </w:r>
    </w:p>
    <w:p w:rsidR="009D38B9" w:rsidRPr="00410AEE" w:rsidRDefault="00D933FA" w:rsidP="00410AEE">
      <w:pPr>
        <w:pStyle w:val="NRCSBodyText"/>
      </w:pPr>
      <w:r w:rsidRPr="00A85234">
        <w:t xml:space="preserve">Showy milkweed grows in </w:t>
      </w:r>
      <w:r w:rsidR="00BE413B">
        <w:t xml:space="preserve">well-drained soil </w:t>
      </w:r>
      <w:r w:rsidR="00AE7C0E">
        <w:t>in</w:t>
      </w:r>
      <w:r w:rsidR="00BE413B">
        <w:t xml:space="preserve"> full or nearly full sun</w:t>
      </w:r>
      <w:r w:rsidR="00836001">
        <w:t>,</w:t>
      </w:r>
      <w:r w:rsidRPr="00A85234">
        <w:t xml:space="preserve"> </w:t>
      </w:r>
      <w:r w:rsidR="00BE413B" w:rsidRPr="00A85234">
        <w:t xml:space="preserve">in </w:t>
      </w:r>
      <w:r w:rsidR="00744844">
        <w:t>pastures</w:t>
      </w:r>
      <w:r>
        <w:t>,</w:t>
      </w:r>
      <w:r w:rsidR="001030EE">
        <w:t xml:space="preserve"> meadows, forest clearings,</w:t>
      </w:r>
      <w:r>
        <w:t xml:space="preserve"> </w:t>
      </w:r>
      <w:r w:rsidR="00CA01CC">
        <w:t>untilled</w:t>
      </w:r>
      <w:r w:rsidR="002B51E6">
        <w:t xml:space="preserve"> </w:t>
      </w:r>
      <w:r w:rsidRPr="00A85234">
        <w:t>fields</w:t>
      </w:r>
      <w:r>
        <w:t>,</w:t>
      </w:r>
      <w:r w:rsidRPr="00A85234">
        <w:t xml:space="preserve"> roadsides</w:t>
      </w:r>
      <w:r w:rsidR="00744844">
        <w:t xml:space="preserve">, </w:t>
      </w:r>
      <w:r w:rsidR="002B51E6">
        <w:t xml:space="preserve">and </w:t>
      </w:r>
      <w:r w:rsidR="00744844">
        <w:t>ditch banks,</w:t>
      </w:r>
      <w:r w:rsidRPr="00D933FA">
        <w:t xml:space="preserve"> </w:t>
      </w:r>
      <w:r w:rsidRPr="00A85234">
        <w:t xml:space="preserve">from </w:t>
      </w:r>
      <w:r>
        <w:t>sea level</w:t>
      </w:r>
      <w:r w:rsidRPr="00A85234">
        <w:t xml:space="preserve"> to </w:t>
      </w:r>
      <w:r>
        <w:t>6,</w:t>
      </w:r>
      <w:r w:rsidR="00FF76AB">
        <w:t>2</w:t>
      </w:r>
      <w:r w:rsidR="001030EE">
        <w:t>5</w:t>
      </w:r>
      <w:r>
        <w:t>0 ft</w:t>
      </w:r>
      <w:r w:rsidRPr="00A85234">
        <w:t>.</w:t>
      </w:r>
      <w:r w:rsidR="00E85CC0">
        <w:t xml:space="preserve">  </w:t>
      </w:r>
      <w:r w:rsidR="00410AEE" w:rsidRPr="00C430F6">
        <w:t xml:space="preserve">For </w:t>
      </w:r>
      <w:r w:rsidR="00410AEE">
        <w:t>updated</w:t>
      </w:r>
      <w:r w:rsidR="00410AEE" w:rsidRPr="00C430F6">
        <w:t xml:space="preserve"> distribution, please consult the Plant Profile </w:t>
      </w:r>
      <w:r w:rsidR="00410AEE" w:rsidRPr="001D1848">
        <w:t>for this species on the PLANTS Web site.</w:t>
      </w:r>
    </w:p>
    <w:p w:rsidR="003C5000" w:rsidRDefault="004B628B" w:rsidP="00410AEE">
      <w:pPr>
        <w:tabs>
          <w:tab w:val="left" w:pos="2430"/>
        </w:tabs>
        <w:spacing w:before="120"/>
        <w:jc w:val="left"/>
      </w:pPr>
      <w:r>
        <w:rPr>
          <w:rFonts w:ascii="Verdana" w:hAnsi="Verdana"/>
          <w:noProof/>
          <w:color w:val="000000"/>
          <w:sz w:val="17"/>
          <w:szCs w:val="17"/>
        </w:rPr>
        <w:drawing>
          <wp:inline distT="0" distB="0" distL="0" distR="0">
            <wp:extent cx="2728736" cy="2266950"/>
            <wp:effectExtent l="19050" t="0" r="0" b="0"/>
            <wp:docPr id="1" name="Picture 1" descr="Distribution map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map from USDA-NRCS PLANTS Database"/>
                    <pic:cNvPicPr>
                      <a:picLocks noChangeAspect="1" noChangeArrowheads="1"/>
                    </pic:cNvPicPr>
                  </pic:nvPicPr>
                  <pic:blipFill>
                    <a:blip r:embed="rId13" cstate="print"/>
                    <a:stretch>
                      <a:fillRect/>
                    </a:stretch>
                  </pic:blipFill>
                  <pic:spPr bwMode="auto">
                    <a:xfrm>
                      <a:off x="0" y="0"/>
                      <a:ext cx="2728736" cy="2266950"/>
                    </a:xfrm>
                    <a:prstGeom prst="rect">
                      <a:avLst/>
                    </a:prstGeom>
                    <a:noFill/>
                    <a:ln w="9525">
                      <a:noFill/>
                      <a:miter lim="800000"/>
                      <a:headEnd/>
                      <a:tailEnd/>
                    </a:ln>
                  </pic:spPr>
                </pic:pic>
              </a:graphicData>
            </a:graphic>
          </wp:inline>
        </w:drawing>
      </w:r>
    </w:p>
    <w:p w:rsidR="003C5000" w:rsidRDefault="005A2069" w:rsidP="00410AEE">
      <w:pPr>
        <w:pStyle w:val="CaptionNRCS"/>
      </w:pPr>
      <w:proofErr w:type="gramStart"/>
      <w:r>
        <w:t>Showy milkweed</w:t>
      </w:r>
      <w:r w:rsidR="003C5000">
        <w:t xml:space="preserve"> distribution from USDA-NRCS PLANTS Database.</w:t>
      </w:r>
      <w:proofErr w:type="gramEnd"/>
    </w:p>
    <w:p w:rsidR="00CD49CC" w:rsidRDefault="00CD49CC" w:rsidP="0040152F">
      <w:pPr>
        <w:pStyle w:val="Heading3"/>
        <w:spacing w:before="240"/>
      </w:pPr>
      <w:r w:rsidRPr="00561A8A">
        <w:t>Establishment</w:t>
      </w:r>
    </w:p>
    <w:p w:rsidR="00ED0EA2" w:rsidRDefault="00744844" w:rsidP="00744844">
      <w:pPr>
        <w:pStyle w:val="NRCSBodyText"/>
        <w:spacing w:after="120"/>
      </w:pPr>
      <w:r>
        <w:t>S</w:t>
      </w:r>
      <w:r w:rsidR="00F16226" w:rsidRPr="00A85234">
        <w:t>eed</w:t>
      </w:r>
      <w:r>
        <w:t xml:space="preserve"> can be collected</w:t>
      </w:r>
      <w:r w:rsidR="00F16226" w:rsidRPr="00A85234">
        <w:t xml:space="preserve"> after pods have ripened.  </w:t>
      </w:r>
      <w:r w:rsidR="00F16226">
        <w:t xml:space="preserve">Seeds </w:t>
      </w:r>
      <w:r w:rsidR="00242C60">
        <w:t xml:space="preserve">do not store well, and </w:t>
      </w:r>
      <w:r w:rsidR="00F16226">
        <w:t>should be so</w:t>
      </w:r>
      <w:r w:rsidR="00F16226" w:rsidRPr="00A85234">
        <w:t>wn in the fall</w:t>
      </w:r>
      <w:r w:rsidR="001D44EF">
        <w:t>,</w:t>
      </w:r>
      <w:r w:rsidR="00242C60">
        <w:t xml:space="preserve"> as </w:t>
      </w:r>
      <w:r w:rsidR="00F5594D">
        <w:t>seedlings</w:t>
      </w:r>
      <w:r w:rsidR="00242C60">
        <w:t xml:space="preserve"> are delicate and generally </w:t>
      </w:r>
      <w:r w:rsidR="00F5594D">
        <w:t>transplant</w:t>
      </w:r>
      <w:r w:rsidR="00242C60">
        <w:t xml:space="preserve"> poor</w:t>
      </w:r>
      <w:r w:rsidR="00F5594D">
        <w:t>ly, and</w:t>
      </w:r>
      <w:r w:rsidR="00242C60">
        <w:t xml:space="preserve"> potted plants do no</w:t>
      </w:r>
      <w:r w:rsidR="00242C60" w:rsidRPr="00A85234">
        <w:t>t overwinter well</w:t>
      </w:r>
      <w:r w:rsidR="00F16226" w:rsidRPr="00A85234">
        <w:t>.  Cold</w:t>
      </w:r>
      <w:r w:rsidR="00B41B0A">
        <w:t>,</w:t>
      </w:r>
      <w:r w:rsidR="00F16226">
        <w:t xml:space="preserve"> moist</w:t>
      </w:r>
      <w:r w:rsidR="00F16226" w:rsidRPr="00A85234">
        <w:t xml:space="preserve"> </w:t>
      </w:r>
      <w:r w:rsidR="007F0FDA">
        <w:t>stratification</w:t>
      </w:r>
      <w:r w:rsidR="001E7201" w:rsidRPr="001E7201">
        <w:t xml:space="preserve"> </w:t>
      </w:r>
      <w:r w:rsidR="001E7201" w:rsidRPr="00A85234">
        <w:t xml:space="preserve">for </w:t>
      </w:r>
      <w:r w:rsidR="001E7201">
        <w:t xml:space="preserve">up to </w:t>
      </w:r>
      <w:r w:rsidR="001E7201" w:rsidRPr="00A85234">
        <w:t>three months</w:t>
      </w:r>
      <w:r w:rsidR="00F16226" w:rsidRPr="00A85234">
        <w:t xml:space="preserve"> </w:t>
      </w:r>
      <w:r w:rsidR="00283DA7">
        <w:t xml:space="preserve">may </w:t>
      </w:r>
      <w:r w:rsidR="00F16226" w:rsidRPr="00A85234">
        <w:t>improve seed germination in s</w:t>
      </w:r>
      <w:r w:rsidR="00283DA7">
        <w:t>howy</w:t>
      </w:r>
      <w:r w:rsidR="00F16226" w:rsidRPr="00A85234">
        <w:t xml:space="preserve"> milkweed. </w:t>
      </w:r>
      <w:r w:rsidR="001030EE">
        <w:t>Showy milkweed has 70,000 to 100,000 seeds per pound</w:t>
      </w:r>
      <w:r w:rsidR="00D0771D">
        <w:t>, so sowing at a rate of one pound pure live seed per acre will result in 1- 2 seeds per square foot</w:t>
      </w:r>
      <w:r w:rsidR="001030EE">
        <w:t>.</w:t>
      </w:r>
    </w:p>
    <w:p w:rsidR="00F16226" w:rsidRPr="00F16226" w:rsidRDefault="00ED0EA2" w:rsidP="00F16226">
      <w:pPr>
        <w:pStyle w:val="NRCSBodyText"/>
      </w:pPr>
      <w:r>
        <w:t>P</w:t>
      </w:r>
      <w:r w:rsidRPr="00A85234">
        <w:t xml:space="preserve">ropagation by </w:t>
      </w:r>
      <w:r w:rsidR="00F5594D" w:rsidRPr="00A85234">
        <w:t xml:space="preserve">rhizome </w:t>
      </w:r>
      <w:r w:rsidRPr="00A85234">
        <w:t xml:space="preserve">cuttings is easy and reliable.  The cuttings should be </w:t>
      </w:r>
      <w:r w:rsidR="003A49D6">
        <w:t>dug</w:t>
      </w:r>
      <w:r w:rsidRPr="00A85234">
        <w:t xml:space="preserve"> when the plant is dormant</w:t>
      </w:r>
      <w:r w:rsidR="00242C60">
        <w:t xml:space="preserve"> (generally by October)</w:t>
      </w:r>
      <w:r w:rsidRPr="00A85234">
        <w:t>.  Each piece of rhizome should have at least one bud.  Pla</w:t>
      </w:r>
      <w:r w:rsidR="002B51E6">
        <w:t>nt</w:t>
      </w:r>
      <w:r w:rsidRPr="00A85234">
        <w:t xml:space="preserve"> the</w:t>
      </w:r>
      <w:r w:rsidR="002B51E6" w:rsidRPr="002B51E6">
        <w:t xml:space="preserve"> </w:t>
      </w:r>
      <w:r w:rsidR="002B51E6" w:rsidRPr="00A85234">
        <w:t>rhizome</w:t>
      </w:r>
      <w:r w:rsidR="002B51E6">
        <w:t>s</w:t>
      </w:r>
      <w:r w:rsidRPr="00A85234">
        <w:t xml:space="preserve"> </w:t>
      </w:r>
      <w:r w:rsidR="00C054EC">
        <w:t>4 to 6</w:t>
      </w:r>
      <w:r w:rsidRPr="00A85234">
        <w:t xml:space="preserve"> inches </w:t>
      </w:r>
      <w:r w:rsidR="00C054EC">
        <w:t>deep</w:t>
      </w:r>
      <w:r w:rsidRPr="00A85234">
        <w:t xml:space="preserve"> </w:t>
      </w:r>
      <w:r w:rsidR="00C054EC">
        <w:t>in</w:t>
      </w:r>
      <w:r w:rsidRPr="00A85234">
        <w:t xml:space="preserve"> late fall.  Irrigation the f</w:t>
      </w:r>
      <w:r w:rsidR="00242C60">
        <w:t>irst year will improve survival</w:t>
      </w:r>
      <w:r w:rsidRPr="00A85234">
        <w:t xml:space="preserve">.  Both seedlings and cuttings will usually </w:t>
      </w:r>
      <w:r w:rsidR="00032036">
        <w:t>bloom</w:t>
      </w:r>
      <w:r w:rsidR="007F0FDA">
        <w:t xml:space="preserve"> in the</w:t>
      </w:r>
      <w:r w:rsidRPr="00A85234">
        <w:t xml:space="preserve"> second year, although cuttings will occasionally bloom their first year</w:t>
      </w:r>
      <w:r>
        <w:t>.</w:t>
      </w:r>
    </w:p>
    <w:p w:rsidR="00CD49CC" w:rsidRDefault="00CD49CC" w:rsidP="0040152F">
      <w:pPr>
        <w:pStyle w:val="Heading3"/>
        <w:spacing w:before="240"/>
      </w:pPr>
      <w:r w:rsidRPr="00561A8A">
        <w:lastRenderedPageBreak/>
        <w:t>Management</w:t>
      </w:r>
    </w:p>
    <w:p w:rsidR="00F16226" w:rsidRPr="00F16226" w:rsidRDefault="001030EE" w:rsidP="00F16226">
      <w:pPr>
        <w:pStyle w:val="NRCSBodyText"/>
      </w:pPr>
      <w:r w:rsidRPr="00A85234">
        <w:t xml:space="preserve">Milkweed </w:t>
      </w:r>
      <w:r w:rsidR="00FA4DB1">
        <w:t>st</w:t>
      </w:r>
      <w:r w:rsidR="00B432E8">
        <w:t>em</w:t>
      </w:r>
      <w:r w:rsidRPr="00A85234">
        <w:t xml:space="preserve">s die in winter, </w:t>
      </w:r>
      <w:r w:rsidR="003A49D6">
        <w:t>and</w:t>
      </w:r>
      <w:r w:rsidR="00C054EC">
        <w:t xml:space="preserve"> new stems </w:t>
      </w:r>
      <w:r w:rsidRPr="00A85234">
        <w:t xml:space="preserve">emerge </w:t>
      </w:r>
      <w:r w:rsidR="00C054EC">
        <w:t>in</w:t>
      </w:r>
      <w:r>
        <w:t xml:space="preserve"> spring.  </w:t>
      </w:r>
      <w:r w:rsidR="005430FB">
        <w:t>F</w:t>
      </w:r>
      <w:r w:rsidR="00F16226" w:rsidRPr="00A85234">
        <w:t xml:space="preserve">or fiber, </w:t>
      </w:r>
      <w:r w:rsidR="00FA4DB1">
        <w:t xml:space="preserve">old </w:t>
      </w:r>
      <w:r w:rsidR="00F16226" w:rsidRPr="00A85234">
        <w:t xml:space="preserve">milkweed </w:t>
      </w:r>
      <w:r w:rsidR="00163F8B">
        <w:t>stem</w:t>
      </w:r>
      <w:r w:rsidR="005430FB">
        <w:t xml:space="preserve">s </w:t>
      </w:r>
      <w:r w:rsidR="00FA4DB1">
        <w:t>we</w:t>
      </w:r>
      <w:r w:rsidR="005430FB">
        <w:t>re</w:t>
      </w:r>
      <w:r w:rsidR="00F16226" w:rsidRPr="00A85234">
        <w:t xml:space="preserve"> collected </w:t>
      </w:r>
      <w:r w:rsidR="00F16226">
        <w:t xml:space="preserve">by breaking </w:t>
      </w:r>
      <w:r w:rsidR="005430FB">
        <w:t xml:space="preserve">them </w:t>
      </w:r>
      <w:r w:rsidR="00F16226">
        <w:t xml:space="preserve">off at </w:t>
      </w:r>
      <w:r w:rsidR="00B432E8">
        <w:t xml:space="preserve">the </w:t>
      </w:r>
      <w:r w:rsidR="00F16226">
        <w:t xml:space="preserve">ground </w:t>
      </w:r>
      <w:r w:rsidR="00F16226" w:rsidRPr="00A85234">
        <w:t xml:space="preserve">after the leaves </w:t>
      </w:r>
      <w:r w:rsidR="00FA4DB1">
        <w:t>dried</w:t>
      </w:r>
      <w:r w:rsidR="005430FB" w:rsidRPr="005430FB">
        <w:t xml:space="preserve"> </w:t>
      </w:r>
      <w:r w:rsidR="005430FB" w:rsidRPr="00A85234">
        <w:t xml:space="preserve">in </w:t>
      </w:r>
      <w:r w:rsidR="005430FB">
        <w:t>fall</w:t>
      </w:r>
      <w:r w:rsidR="00F16226" w:rsidRPr="00A85234">
        <w:t>.</w:t>
      </w:r>
      <w:r w:rsidR="00F16226">
        <w:t xml:space="preserve">  M</w:t>
      </w:r>
      <w:r w:rsidR="00F16226" w:rsidRPr="00F16226">
        <w:t xml:space="preserve">ilkweed </w:t>
      </w:r>
      <w:r w:rsidR="00F16226">
        <w:t>was</w:t>
      </w:r>
      <w:r w:rsidR="00F16226" w:rsidRPr="00F16226">
        <w:t xml:space="preserve"> burned in the fall by California Indian tribes to eliminate dead </w:t>
      </w:r>
      <w:r w:rsidR="00163F8B">
        <w:t>stem</w:t>
      </w:r>
      <w:r w:rsidR="007B4D79">
        <w:t>s,</w:t>
      </w:r>
      <w:r w:rsidR="00F16226" w:rsidRPr="00F16226">
        <w:t xml:space="preserve"> stimulate </w:t>
      </w:r>
      <w:r w:rsidR="002A130E" w:rsidRPr="00F16226">
        <w:t>flower and seed production</w:t>
      </w:r>
      <w:r w:rsidR="002A130E">
        <w:t>, and</w:t>
      </w:r>
      <w:r w:rsidR="002A130E" w:rsidRPr="00F16226">
        <w:t xml:space="preserve"> </w:t>
      </w:r>
      <w:r w:rsidR="00F16226" w:rsidRPr="00F16226">
        <w:t>stimulate new growth</w:t>
      </w:r>
      <w:r w:rsidR="005430FB">
        <w:t xml:space="preserve"> with</w:t>
      </w:r>
      <w:r w:rsidR="00F16226" w:rsidRPr="00F16226">
        <w:t xml:space="preserve"> tall, straight stems </w:t>
      </w:r>
      <w:r w:rsidR="002A130E">
        <w:t>and</w:t>
      </w:r>
      <w:r w:rsidR="00F16226" w:rsidRPr="00F16226">
        <w:t xml:space="preserve"> long fibers</w:t>
      </w:r>
      <w:r w:rsidR="00077223">
        <w:t xml:space="preserve"> in</w:t>
      </w:r>
      <w:r w:rsidR="007B4D79">
        <w:t xml:space="preserve"> the following year</w:t>
      </w:r>
      <w:r w:rsidR="00F16226" w:rsidRPr="00F16226">
        <w:t>.</w:t>
      </w:r>
    </w:p>
    <w:p w:rsidR="00CD49CC" w:rsidRDefault="00CD49CC" w:rsidP="0040152F">
      <w:pPr>
        <w:pStyle w:val="Heading3"/>
        <w:spacing w:before="240"/>
      </w:pPr>
      <w:r w:rsidRPr="00561A8A">
        <w:t>Pests and Potential Problems</w:t>
      </w:r>
    </w:p>
    <w:p w:rsidR="00603838" w:rsidRPr="00603838" w:rsidRDefault="00A50528" w:rsidP="00603838">
      <w:pPr>
        <w:pStyle w:val="NRCSBodyText"/>
      </w:pPr>
      <w:r>
        <w:t>I</w:t>
      </w:r>
      <w:r w:rsidR="00D656A2">
        <w:t xml:space="preserve">nsects </w:t>
      </w:r>
      <w:r w:rsidR="00711757">
        <w:t>besides butterflies</w:t>
      </w:r>
      <w:r w:rsidR="00D656A2">
        <w:t xml:space="preserve"> that tolerate milkweed</w:t>
      </w:r>
      <w:r w:rsidR="006A2763">
        <w:t xml:space="preserve"> toxin</w:t>
      </w:r>
      <w:r w:rsidR="00D656A2">
        <w:t>s includ</w:t>
      </w:r>
      <w:r w:rsidR="00FA4DB1">
        <w:t>e</w:t>
      </w:r>
      <w:r w:rsidR="00D656A2">
        <w:t xml:space="preserve"> the</w:t>
      </w:r>
      <w:r w:rsidR="00D656A2" w:rsidRPr="00A85234">
        <w:t xml:space="preserve"> large milkweed bug</w:t>
      </w:r>
      <w:r w:rsidR="00D656A2">
        <w:t xml:space="preserve"> (</w:t>
      </w:r>
      <w:proofErr w:type="spellStart"/>
      <w:r w:rsidR="00D656A2" w:rsidRPr="00DE7177">
        <w:rPr>
          <w:i/>
        </w:rPr>
        <w:t>Oncopeltus</w:t>
      </w:r>
      <w:proofErr w:type="spellEnd"/>
      <w:r w:rsidR="00D656A2" w:rsidRPr="00DE7177">
        <w:rPr>
          <w:i/>
        </w:rPr>
        <w:t xml:space="preserve"> </w:t>
      </w:r>
      <w:proofErr w:type="spellStart"/>
      <w:r w:rsidR="00D656A2" w:rsidRPr="00DE7177">
        <w:rPr>
          <w:i/>
        </w:rPr>
        <w:t>fasciatus</w:t>
      </w:r>
      <w:proofErr w:type="spellEnd"/>
      <w:r w:rsidR="00D656A2">
        <w:t>)</w:t>
      </w:r>
      <w:r w:rsidR="00D656A2" w:rsidRPr="00A85234">
        <w:t>, common milkweed bug</w:t>
      </w:r>
      <w:r w:rsidR="009E0B0B">
        <w:t xml:space="preserve"> (</w:t>
      </w:r>
      <w:proofErr w:type="spellStart"/>
      <w:r w:rsidR="009E0B0B" w:rsidRPr="009E0B0B">
        <w:rPr>
          <w:i/>
        </w:rPr>
        <w:t>Lygaeus</w:t>
      </w:r>
      <w:proofErr w:type="spellEnd"/>
      <w:r w:rsidR="009E0B0B" w:rsidRPr="009E0B0B">
        <w:rPr>
          <w:i/>
        </w:rPr>
        <w:t xml:space="preserve"> </w:t>
      </w:r>
      <w:proofErr w:type="spellStart"/>
      <w:r w:rsidR="009E0B0B" w:rsidRPr="009E0B0B">
        <w:rPr>
          <w:i/>
        </w:rPr>
        <w:t>kalmii</w:t>
      </w:r>
      <w:proofErr w:type="spellEnd"/>
      <w:r w:rsidR="009E0B0B">
        <w:t>)</w:t>
      </w:r>
      <w:r w:rsidR="00D656A2" w:rsidRPr="00A85234">
        <w:t>, red milkweed beetle</w:t>
      </w:r>
      <w:r w:rsidR="009E0B0B">
        <w:t xml:space="preserve"> (</w:t>
      </w:r>
      <w:proofErr w:type="spellStart"/>
      <w:r w:rsidR="009E0B0B" w:rsidRPr="009E0B0B">
        <w:rPr>
          <w:i/>
        </w:rPr>
        <w:t>Tetraopes</w:t>
      </w:r>
      <w:proofErr w:type="spellEnd"/>
      <w:r w:rsidR="009E0B0B" w:rsidRPr="009E0B0B">
        <w:rPr>
          <w:i/>
        </w:rPr>
        <w:t xml:space="preserve"> </w:t>
      </w:r>
      <w:proofErr w:type="spellStart"/>
      <w:r w:rsidR="009E0B0B" w:rsidRPr="009E0B0B">
        <w:rPr>
          <w:i/>
        </w:rPr>
        <w:t>tetrophthalmus</w:t>
      </w:r>
      <w:proofErr w:type="spellEnd"/>
      <w:r w:rsidR="009E0B0B">
        <w:t>)</w:t>
      </w:r>
      <w:r w:rsidR="00D656A2" w:rsidRPr="00A85234">
        <w:t>, blue milkwe</w:t>
      </w:r>
      <w:r w:rsidR="00D656A2">
        <w:t>ed beetle</w:t>
      </w:r>
      <w:r w:rsidR="009E0B0B">
        <w:t xml:space="preserve"> (</w:t>
      </w:r>
      <w:proofErr w:type="spellStart"/>
      <w:r w:rsidR="009E0B0B" w:rsidRPr="009E0B0B">
        <w:rPr>
          <w:i/>
        </w:rPr>
        <w:t>Chrysochus</w:t>
      </w:r>
      <w:proofErr w:type="spellEnd"/>
      <w:r w:rsidR="009E0B0B" w:rsidRPr="009E0B0B">
        <w:rPr>
          <w:i/>
        </w:rPr>
        <w:t xml:space="preserve"> </w:t>
      </w:r>
      <w:proofErr w:type="spellStart"/>
      <w:r w:rsidR="009E0B0B" w:rsidRPr="009E0B0B">
        <w:rPr>
          <w:i/>
        </w:rPr>
        <w:t>cobaltinus</w:t>
      </w:r>
      <w:proofErr w:type="spellEnd"/>
      <w:r w:rsidR="009E0B0B">
        <w:t>)</w:t>
      </w:r>
      <w:r w:rsidR="00F7373C">
        <w:t xml:space="preserve">, and </w:t>
      </w:r>
      <w:r w:rsidR="006A2763">
        <w:t xml:space="preserve">some </w:t>
      </w:r>
      <w:r w:rsidR="00F7373C">
        <w:t>aphids (</w:t>
      </w:r>
      <w:r w:rsidR="00F7373C" w:rsidRPr="00F7373C">
        <w:rPr>
          <w:i/>
        </w:rPr>
        <w:t>Aphis</w:t>
      </w:r>
      <w:r w:rsidR="00F7373C">
        <w:t xml:space="preserve"> spp.)</w:t>
      </w:r>
      <w:r w:rsidR="00603838">
        <w:t>.</w:t>
      </w:r>
      <w:r w:rsidR="00D656A2">
        <w:t xml:space="preserve">  These </w:t>
      </w:r>
      <w:r w:rsidR="009E0B0B">
        <w:t>insects</w:t>
      </w:r>
      <w:r w:rsidR="00D656A2">
        <w:t xml:space="preserve"> </w:t>
      </w:r>
      <w:r w:rsidR="00FA4DB1">
        <w:t>can</w:t>
      </w:r>
      <w:r w:rsidR="00D656A2">
        <w:t xml:space="preserve"> </w:t>
      </w:r>
      <w:r w:rsidR="005D4CDD">
        <w:t>occasionally caus</w:t>
      </w:r>
      <w:r w:rsidR="00FA4DB1">
        <w:t>e</w:t>
      </w:r>
      <w:r w:rsidR="00FA4DB1" w:rsidRPr="00FA4DB1">
        <w:t xml:space="preserve"> </w:t>
      </w:r>
      <w:r w:rsidR="00FA4DB1">
        <w:t>feeding</w:t>
      </w:r>
      <w:r w:rsidR="00D656A2">
        <w:t xml:space="preserve"> damage.</w:t>
      </w:r>
    </w:p>
    <w:p w:rsidR="00CD49CC" w:rsidRDefault="00CD49CC" w:rsidP="0040152F">
      <w:pPr>
        <w:pStyle w:val="Heading3"/>
        <w:spacing w:before="240"/>
      </w:pPr>
      <w:r w:rsidRPr="00561A8A">
        <w:t>Environmental Concerns</w:t>
      </w:r>
    </w:p>
    <w:p w:rsidR="00603838" w:rsidRPr="00603838" w:rsidRDefault="00356657" w:rsidP="00603838">
      <w:pPr>
        <w:pStyle w:val="NRCSBodyText"/>
      </w:pPr>
      <w:r>
        <w:t>Milkweed plants are toxic to livestock, but animals will avoid them when other forage is available</w:t>
      </w:r>
      <w:r w:rsidR="002A130E">
        <w:t xml:space="preserve">. </w:t>
      </w:r>
      <w:r>
        <w:t xml:space="preserve"> </w:t>
      </w:r>
      <w:r w:rsidR="002A130E">
        <w:t>Milkweed</w:t>
      </w:r>
      <w:r>
        <w:t xml:space="preserve"> should be </w:t>
      </w:r>
      <w:r w:rsidR="00B432E8">
        <w:t>ex</w:t>
      </w:r>
      <w:r>
        <w:t xml:space="preserve">cluded </w:t>
      </w:r>
      <w:r w:rsidR="00B432E8">
        <w:t>from</w:t>
      </w:r>
      <w:r>
        <w:t xml:space="preserve"> hay or prepared feeds.</w:t>
      </w:r>
    </w:p>
    <w:p w:rsidR="004D7D29" w:rsidRPr="00561A8A" w:rsidRDefault="00F0149C" w:rsidP="0040152F">
      <w:pPr>
        <w:pStyle w:val="Heading3"/>
        <w:spacing w:before="240"/>
        <w:rPr>
          <w:i/>
          <w:iCs/>
        </w:rPr>
      </w:pPr>
      <w:r w:rsidRPr="00561A8A">
        <w:t>Control</w:t>
      </w:r>
    </w:p>
    <w:p w:rsidR="00F0149C" w:rsidRPr="002D7A49" w:rsidRDefault="00F0149C" w:rsidP="0074131F">
      <w:pPr>
        <w:pStyle w:val="NRCSBodyText"/>
      </w:pPr>
      <w:r>
        <w:t>Please contact your local agricultural extension specialist or county weed specialist to learn what works best in your area and how to use it safely.  Always read label and safety instructions for each control method.</w:t>
      </w:r>
    </w:p>
    <w:p w:rsidR="00CD49CC" w:rsidRDefault="00CD49CC" w:rsidP="0040152F">
      <w:pPr>
        <w:pStyle w:val="Heading3"/>
        <w:spacing w:before="240"/>
      </w:pPr>
      <w:r w:rsidRPr="00561A8A">
        <w:t>Cultivars, Improved, and Selected Materials (and area of origin)</w:t>
      </w:r>
    </w:p>
    <w:p w:rsidR="003B4879" w:rsidRPr="003B4879" w:rsidRDefault="003B4879" w:rsidP="003B4879">
      <w:pPr>
        <w:pStyle w:val="NRCSBodyText"/>
      </w:pPr>
      <w:r w:rsidRPr="00A85234">
        <w:t xml:space="preserve">Seeds and plants of </w:t>
      </w:r>
      <w:r>
        <w:t>showy milkweed</w:t>
      </w:r>
      <w:r w:rsidRPr="00A85234">
        <w:t xml:space="preserve"> are </w:t>
      </w:r>
      <w:r>
        <w:t xml:space="preserve">sometimes </w:t>
      </w:r>
      <w:r w:rsidRPr="00A85234">
        <w:t xml:space="preserve">available </w:t>
      </w:r>
      <w:r>
        <w:t>commercial</w:t>
      </w:r>
      <w:r w:rsidR="00761507">
        <w:t>ly</w:t>
      </w:r>
      <w:r w:rsidRPr="00A85234">
        <w:t xml:space="preserve">.  </w:t>
      </w:r>
      <w:r w:rsidR="00FA5E87">
        <w:t xml:space="preserve">Seed </w:t>
      </w:r>
      <w:r w:rsidRPr="00A85234">
        <w:t xml:space="preserve">from </w:t>
      </w:r>
      <w:r w:rsidR="00FA5E87">
        <w:t>p</w:t>
      </w:r>
      <w:r w:rsidRPr="00A85234">
        <w:t xml:space="preserve">lants </w:t>
      </w:r>
      <w:r w:rsidR="00B432E8">
        <w:t xml:space="preserve">growing </w:t>
      </w:r>
      <w:r w:rsidR="00FA5E87">
        <w:t>in</w:t>
      </w:r>
      <w:r w:rsidRPr="00A85234">
        <w:t xml:space="preserve"> your area</w:t>
      </w:r>
      <w:r w:rsidR="00FA5E87">
        <w:t xml:space="preserve"> will be best</w:t>
      </w:r>
      <w:r w:rsidRPr="00A85234">
        <w:t xml:space="preserve"> adapted to </w:t>
      </w:r>
      <w:r w:rsidR="00A50528">
        <w:t xml:space="preserve">local </w:t>
      </w:r>
      <w:r w:rsidRPr="00A85234">
        <w:t>conditions.</w:t>
      </w:r>
    </w:p>
    <w:p w:rsidR="005A2069" w:rsidRDefault="00CD49CC" w:rsidP="0040152F">
      <w:pPr>
        <w:pStyle w:val="Heading3"/>
        <w:spacing w:before="240"/>
      </w:pPr>
      <w:r w:rsidRPr="00561A8A">
        <w:t>Prepared By</w:t>
      </w:r>
    </w:p>
    <w:p w:rsidR="005A2069" w:rsidRPr="00BE5C7F" w:rsidRDefault="005A2069" w:rsidP="003B4879">
      <w:pPr>
        <w:pStyle w:val="Heading3"/>
        <w:spacing w:after="120"/>
        <w:rPr>
          <w:b w:val="0"/>
          <w:i/>
          <w:iCs/>
        </w:rPr>
      </w:pPr>
      <w:r w:rsidRPr="003B4879">
        <w:rPr>
          <w:b w:val="0"/>
          <w:i/>
        </w:rPr>
        <w:t>Annie Young-Mathews</w:t>
      </w:r>
      <w:r w:rsidR="003B4879">
        <w:rPr>
          <w:b w:val="0"/>
          <w:i/>
        </w:rPr>
        <w:t xml:space="preserve">, </w:t>
      </w:r>
      <w:r w:rsidR="003B4879">
        <w:rPr>
          <w:b w:val="0"/>
        </w:rPr>
        <w:t xml:space="preserve">Conservation Agronomist, </w:t>
      </w:r>
      <w:r w:rsidRPr="00BE5C7F">
        <w:rPr>
          <w:b w:val="0"/>
        </w:rPr>
        <w:t>USDA NRCS Corvallis Plant Materials Center, Oregon</w:t>
      </w:r>
    </w:p>
    <w:p w:rsidR="00CD49CC" w:rsidRPr="005A2069" w:rsidRDefault="005A2069" w:rsidP="005A2069">
      <w:pPr>
        <w:pStyle w:val="Heading3"/>
        <w:rPr>
          <w:b w:val="0"/>
          <w:i/>
          <w:iCs/>
        </w:rPr>
      </w:pPr>
      <w:r>
        <w:rPr>
          <w:b w:val="0"/>
          <w:i/>
        </w:rPr>
        <w:t>Eric Eldredge</w:t>
      </w:r>
      <w:r w:rsidR="003B4879">
        <w:rPr>
          <w:b w:val="0"/>
          <w:i/>
        </w:rPr>
        <w:t xml:space="preserve">, </w:t>
      </w:r>
      <w:r w:rsidR="003B4879">
        <w:rPr>
          <w:b w:val="0"/>
        </w:rPr>
        <w:t xml:space="preserve">Manager, </w:t>
      </w:r>
      <w:r w:rsidRPr="00BE5C7F">
        <w:rPr>
          <w:b w:val="0"/>
        </w:rPr>
        <w:t xml:space="preserve">USDA NRCS </w:t>
      </w:r>
      <w:r>
        <w:rPr>
          <w:b w:val="0"/>
        </w:rPr>
        <w:t>Great Basin</w:t>
      </w:r>
      <w:r w:rsidRPr="00BE5C7F">
        <w:rPr>
          <w:b w:val="0"/>
        </w:rPr>
        <w:t xml:space="preserve"> Plant Materials Center, </w:t>
      </w:r>
      <w:r>
        <w:rPr>
          <w:b w:val="0"/>
        </w:rPr>
        <w:t>Fallon, Nevada</w:t>
      </w:r>
    </w:p>
    <w:p w:rsidR="00CD49CC" w:rsidRPr="00D57FE6" w:rsidRDefault="009C45C1" w:rsidP="0040152F">
      <w:pPr>
        <w:pStyle w:val="Heading3"/>
        <w:spacing w:before="240"/>
      </w:pPr>
      <w:r w:rsidRPr="00D57FE6">
        <w:t>Citation</w:t>
      </w:r>
    </w:p>
    <w:p w:rsidR="005A2069" w:rsidRDefault="005A2069" w:rsidP="005A2069">
      <w:pPr>
        <w:pStyle w:val="NRCSBodyText"/>
        <w:rPr>
          <w:b/>
        </w:rPr>
      </w:pPr>
      <w:bookmarkStart w:id="0" w:name="OLE_LINK3"/>
      <w:bookmarkStart w:id="1" w:name="OLE_LINK4"/>
      <w:proofErr w:type="gramStart"/>
      <w:r>
        <w:t>Young-Mathews, A., and E. Eldredge.</w:t>
      </w:r>
      <w:proofErr w:type="gramEnd"/>
      <w:r>
        <w:t xml:space="preserve"> 2012. Plant fact sheet</w:t>
      </w:r>
      <w:r w:rsidRPr="00514BD8">
        <w:t xml:space="preserve"> for </w:t>
      </w:r>
      <w:r>
        <w:t>showy milkweed (</w:t>
      </w:r>
      <w:proofErr w:type="spellStart"/>
      <w:r>
        <w:rPr>
          <w:i/>
        </w:rPr>
        <w:t>Asclepias</w:t>
      </w:r>
      <w:proofErr w:type="spellEnd"/>
      <w:r>
        <w:rPr>
          <w:i/>
        </w:rPr>
        <w:t xml:space="preserve"> </w:t>
      </w:r>
      <w:proofErr w:type="spellStart"/>
      <w:r>
        <w:rPr>
          <w:i/>
        </w:rPr>
        <w:t>speciosa</w:t>
      </w:r>
      <w:proofErr w:type="spellEnd"/>
      <w:r>
        <w:rPr>
          <w:i/>
        </w:rPr>
        <w:t>)</w:t>
      </w:r>
      <w:r>
        <w:t xml:space="preserve">. </w:t>
      </w:r>
      <w:proofErr w:type="gramStart"/>
      <w:r>
        <w:t>USDA-Natural Resources Conservation Service, Corvallis Plant Materials Center, OR and Great Basin Plant Materials Center, Fallon, NV.</w:t>
      </w:r>
      <w:proofErr w:type="gramEnd"/>
    </w:p>
    <w:bookmarkEnd w:id="0"/>
    <w:bookmarkEnd w:id="1"/>
    <w:p w:rsidR="00705B62" w:rsidRPr="00705B62" w:rsidRDefault="00705B62" w:rsidP="0020119D">
      <w:pPr>
        <w:pStyle w:val="NRCSBodyText"/>
        <w:spacing w:before="120"/>
        <w:rPr>
          <w:i/>
        </w:rPr>
      </w:pPr>
      <w:r w:rsidRPr="000E3166">
        <w:t xml:space="preserve">Published </w:t>
      </w:r>
      <w:r w:rsidR="00B4648E">
        <w:t>August</w:t>
      </w:r>
      <w:r w:rsidR="005A2069" w:rsidRPr="00BE5C7F">
        <w:t xml:space="preserve"> 2012</w:t>
      </w:r>
    </w:p>
    <w:p w:rsidR="009906F5" w:rsidRPr="005A2069" w:rsidRDefault="009906F5" w:rsidP="0020119D">
      <w:pPr>
        <w:pStyle w:val="NRCSBodyText"/>
        <w:spacing w:before="120"/>
        <w:rPr>
          <w:sz w:val="16"/>
          <w:szCs w:val="16"/>
        </w:rPr>
      </w:pPr>
      <w:r w:rsidRPr="005A2069">
        <w:rPr>
          <w:sz w:val="16"/>
          <w:szCs w:val="16"/>
        </w:rPr>
        <w:t xml:space="preserve">Edited: </w:t>
      </w:r>
      <w:r w:rsidR="00D0771D">
        <w:rPr>
          <w:sz w:val="16"/>
          <w:szCs w:val="16"/>
        </w:rPr>
        <w:t xml:space="preserve">15May2012 </w:t>
      </w:r>
      <w:proofErr w:type="spellStart"/>
      <w:r w:rsidR="00D0771D">
        <w:rPr>
          <w:sz w:val="16"/>
          <w:szCs w:val="16"/>
        </w:rPr>
        <w:t>dcd</w:t>
      </w:r>
      <w:proofErr w:type="spellEnd"/>
      <w:r w:rsidR="00E2412B">
        <w:rPr>
          <w:sz w:val="16"/>
          <w:szCs w:val="16"/>
        </w:rPr>
        <w:t>;</w:t>
      </w:r>
      <w:r w:rsidR="00E2412B" w:rsidRPr="00E2412B">
        <w:rPr>
          <w:sz w:val="16"/>
          <w:szCs w:val="16"/>
        </w:rPr>
        <w:t xml:space="preserve"> </w:t>
      </w:r>
      <w:r w:rsidR="00B4648E">
        <w:rPr>
          <w:sz w:val="16"/>
          <w:szCs w:val="16"/>
        </w:rPr>
        <w:t>25Jun2012jab; 29Aug2012 gm</w:t>
      </w:r>
    </w:p>
    <w:p w:rsidR="00117649" w:rsidRDefault="006C47E2" w:rsidP="0020119D">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7"/>
          <w:footerReference w:type="default" r:id="rId18"/>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03A" w:rsidRDefault="001E503A">
      <w:r>
        <w:separator/>
      </w:r>
    </w:p>
  </w:endnote>
  <w:endnote w:type="continuationSeparator" w:id="0">
    <w:p w:rsidR="001E503A" w:rsidRDefault="001E50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7F" w:rsidRDefault="00CF73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03A" w:rsidRDefault="001E503A">
      <w:r>
        <w:separator/>
      </w:r>
    </w:p>
  </w:footnote>
  <w:footnote w:type="continuationSeparator" w:id="0">
    <w:p w:rsidR="001E503A" w:rsidRDefault="001E50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7F" w:rsidRDefault="00CF73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122">
      <o:colormru v:ext="edit" colors="#0000b0,#0000c6,#060"/>
    </o:shapedefaults>
  </w:hdrShapeDefaults>
  <w:footnotePr>
    <w:footnote w:id="-1"/>
    <w:footnote w:id="0"/>
  </w:footnotePr>
  <w:endnotePr>
    <w:endnote w:id="-1"/>
    <w:endnote w:id="0"/>
  </w:endnotePr>
  <w:compat/>
  <w:rsids>
    <w:rsidRoot w:val="005A2069"/>
    <w:rsid w:val="0000182C"/>
    <w:rsid w:val="00005184"/>
    <w:rsid w:val="000175D4"/>
    <w:rsid w:val="000178ED"/>
    <w:rsid w:val="00032036"/>
    <w:rsid w:val="000352D0"/>
    <w:rsid w:val="0004473D"/>
    <w:rsid w:val="00044DD1"/>
    <w:rsid w:val="0004577C"/>
    <w:rsid w:val="00056463"/>
    <w:rsid w:val="000578C2"/>
    <w:rsid w:val="00070BC9"/>
    <w:rsid w:val="00073FA9"/>
    <w:rsid w:val="00074F95"/>
    <w:rsid w:val="00077223"/>
    <w:rsid w:val="00081D57"/>
    <w:rsid w:val="00086114"/>
    <w:rsid w:val="00093254"/>
    <w:rsid w:val="000960D7"/>
    <w:rsid w:val="000968E2"/>
    <w:rsid w:val="000A4DDE"/>
    <w:rsid w:val="000B4214"/>
    <w:rsid w:val="000C46B8"/>
    <w:rsid w:val="000D0108"/>
    <w:rsid w:val="000D0189"/>
    <w:rsid w:val="000F1970"/>
    <w:rsid w:val="000F248C"/>
    <w:rsid w:val="000F3296"/>
    <w:rsid w:val="001030EE"/>
    <w:rsid w:val="0011722F"/>
    <w:rsid w:val="00117649"/>
    <w:rsid w:val="00120F6B"/>
    <w:rsid w:val="00125BE3"/>
    <w:rsid w:val="00162ECD"/>
    <w:rsid w:val="00163F8B"/>
    <w:rsid w:val="0016580B"/>
    <w:rsid w:val="00171009"/>
    <w:rsid w:val="00174373"/>
    <w:rsid w:val="0018267D"/>
    <w:rsid w:val="001A3FFC"/>
    <w:rsid w:val="001A52AF"/>
    <w:rsid w:val="001B09F2"/>
    <w:rsid w:val="001C6E25"/>
    <w:rsid w:val="001D076F"/>
    <w:rsid w:val="001D1848"/>
    <w:rsid w:val="001D3F0B"/>
    <w:rsid w:val="001D44EF"/>
    <w:rsid w:val="001E503A"/>
    <w:rsid w:val="001E6B6D"/>
    <w:rsid w:val="001E7201"/>
    <w:rsid w:val="001F35D7"/>
    <w:rsid w:val="001F5751"/>
    <w:rsid w:val="001F65BF"/>
    <w:rsid w:val="0020119D"/>
    <w:rsid w:val="00203BCE"/>
    <w:rsid w:val="002148DF"/>
    <w:rsid w:val="0021601C"/>
    <w:rsid w:val="00237E16"/>
    <w:rsid w:val="00242709"/>
    <w:rsid w:val="00242C60"/>
    <w:rsid w:val="00256DC2"/>
    <w:rsid w:val="0026727E"/>
    <w:rsid w:val="00267929"/>
    <w:rsid w:val="002710AC"/>
    <w:rsid w:val="00281336"/>
    <w:rsid w:val="00283DA7"/>
    <w:rsid w:val="00283EDC"/>
    <w:rsid w:val="00284422"/>
    <w:rsid w:val="00286EAC"/>
    <w:rsid w:val="002A130E"/>
    <w:rsid w:val="002B51E6"/>
    <w:rsid w:val="002B7160"/>
    <w:rsid w:val="002C21ED"/>
    <w:rsid w:val="002D02DA"/>
    <w:rsid w:val="002D3C5A"/>
    <w:rsid w:val="002D7A49"/>
    <w:rsid w:val="002E2F74"/>
    <w:rsid w:val="00303CBB"/>
    <w:rsid w:val="003050BA"/>
    <w:rsid w:val="00315F39"/>
    <w:rsid w:val="003361CB"/>
    <w:rsid w:val="00356657"/>
    <w:rsid w:val="003579D8"/>
    <w:rsid w:val="003631C1"/>
    <w:rsid w:val="00364CE6"/>
    <w:rsid w:val="00373B4B"/>
    <w:rsid w:val="00375E14"/>
    <w:rsid w:val="00377934"/>
    <w:rsid w:val="00383E58"/>
    <w:rsid w:val="0038415D"/>
    <w:rsid w:val="003A2960"/>
    <w:rsid w:val="003A49D6"/>
    <w:rsid w:val="003B4879"/>
    <w:rsid w:val="003C5000"/>
    <w:rsid w:val="003D5031"/>
    <w:rsid w:val="003D7758"/>
    <w:rsid w:val="003D7F2F"/>
    <w:rsid w:val="003E064E"/>
    <w:rsid w:val="003E5667"/>
    <w:rsid w:val="003E6391"/>
    <w:rsid w:val="003F1973"/>
    <w:rsid w:val="0040152F"/>
    <w:rsid w:val="004018AA"/>
    <w:rsid w:val="004052E3"/>
    <w:rsid w:val="0040539A"/>
    <w:rsid w:val="00410AEE"/>
    <w:rsid w:val="004261A4"/>
    <w:rsid w:val="004322D6"/>
    <w:rsid w:val="004340C9"/>
    <w:rsid w:val="00437F11"/>
    <w:rsid w:val="00452EBA"/>
    <w:rsid w:val="00453903"/>
    <w:rsid w:val="0046775F"/>
    <w:rsid w:val="00475C41"/>
    <w:rsid w:val="004867F5"/>
    <w:rsid w:val="00496FA1"/>
    <w:rsid w:val="004978E5"/>
    <w:rsid w:val="004B628B"/>
    <w:rsid w:val="004B7357"/>
    <w:rsid w:val="004C3825"/>
    <w:rsid w:val="004C3FBE"/>
    <w:rsid w:val="004D34B0"/>
    <w:rsid w:val="004D7D29"/>
    <w:rsid w:val="004F0A5F"/>
    <w:rsid w:val="00504214"/>
    <w:rsid w:val="00516F4B"/>
    <w:rsid w:val="00521184"/>
    <w:rsid w:val="00521D04"/>
    <w:rsid w:val="0054009F"/>
    <w:rsid w:val="005427F1"/>
    <w:rsid w:val="005430FB"/>
    <w:rsid w:val="00556C76"/>
    <w:rsid w:val="00561A8A"/>
    <w:rsid w:val="00564985"/>
    <w:rsid w:val="005652E7"/>
    <w:rsid w:val="005841A4"/>
    <w:rsid w:val="00586C34"/>
    <w:rsid w:val="00587B82"/>
    <w:rsid w:val="0059148B"/>
    <w:rsid w:val="00592CFA"/>
    <w:rsid w:val="005973E1"/>
    <w:rsid w:val="005A2069"/>
    <w:rsid w:val="005A2E13"/>
    <w:rsid w:val="005A5D65"/>
    <w:rsid w:val="005A7A54"/>
    <w:rsid w:val="005B7A24"/>
    <w:rsid w:val="005C1456"/>
    <w:rsid w:val="005C4132"/>
    <w:rsid w:val="005D2ECE"/>
    <w:rsid w:val="005D4CDD"/>
    <w:rsid w:val="005E4824"/>
    <w:rsid w:val="005E5E78"/>
    <w:rsid w:val="005F23B4"/>
    <w:rsid w:val="005F4D05"/>
    <w:rsid w:val="005F4FC1"/>
    <w:rsid w:val="00603838"/>
    <w:rsid w:val="0062577D"/>
    <w:rsid w:val="00647C24"/>
    <w:rsid w:val="006631A2"/>
    <w:rsid w:val="00665AF3"/>
    <w:rsid w:val="006661C0"/>
    <w:rsid w:val="00667542"/>
    <w:rsid w:val="00672EB8"/>
    <w:rsid w:val="00673FE0"/>
    <w:rsid w:val="00676A70"/>
    <w:rsid w:val="00680FB5"/>
    <w:rsid w:val="00683584"/>
    <w:rsid w:val="00685F21"/>
    <w:rsid w:val="00685FD3"/>
    <w:rsid w:val="0068665F"/>
    <w:rsid w:val="00692190"/>
    <w:rsid w:val="00695846"/>
    <w:rsid w:val="00696B37"/>
    <w:rsid w:val="006A01A8"/>
    <w:rsid w:val="006A2763"/>
    <w:rsid w:val="006A7F33"/>
    <w:rsid w:val="006B445C"/>
    <w:rsid w:val="006C47E2"/>
    <w:rsid w:val="006E5F7B"/>
    <w:rsid w:val="006F0E21"/>
    <w:rsid w:val="006F5BBD"/>
    <w:rsid w:val="00700843"/>
    <w:rsid w:val="00700C44"/>
    <w:rsid w:val="00701BA5"/>
    <w:rsid w:val="00702FC1"/>
    <w:rsid w:val="00705B62"/>
    <w:rsid w:val="00711757"/>
    <w:rsid w:val="00717F00"/>
    <w:rsid w:val="00741185"/>
    <w:rsid w:val="0074131F"/>
    <w:rsid w:val="00742DE3"/>
    <w:rsid w:val="00744844"/>
    <w:rsid w:val="00761507"/>
    <w:rsid w:val="007636DE"/>
    <w:rsid w:val="00764EE4"/>
    <w:rsid w:val="00765D33"/>
    <w:rsid w:val="00772F6F"/>
    <w:rsid w:val="00774ABD"/>
    <w:rsid w:val="00776CDA"/>
    <w:rsid w:val="007831A5"/>
    <w:rsid w:val="00786E41"/>
    <w:rsid w:val="007A1CCF"/>
    <w:rsid w:val="007B2285"/>
    <w:rsid w:val="007B4D79"/>
    <w:rsid w:val="007B5604"/>
    <w:rsid w:val="007C52E4"/>
    <w:rsid w:val="007D72E1"/>
    <w:rsid w:val="007E43B6"/>
    <w:rsid w:val="007F0FDA"/>
    <w:rsid w:val="007F678B"/>
    <w:rsid w:val="007F7A33"/>
    <w:rsid w:val="00810C71"/>
    <w:rsid w:val="008111A5"/>
    <w:rsid w:val="008259A0"/>
    <w:rsid w:val="00827C92"/>
    <w:rsid w:val="00836001"/>
    <w:rsid w:val="008407F0"/>
    <w:rsid w:val="008455BA"/>
    <w:rsid w:val="00854604"/>
    <w:rsid w:val="008556D9"/>
    <w:rsid w:val="00862112"/>
    <w:rsid w:val="008650D5"/>
    <w:rsid w:val="00865FDC"/>
    <w:rsid w:val="00880D71"/>
    <w:rsid w:val="0088346C"/>
    <w:rsid w:val="00885E30"/>
    <w:rsid w:val="008A2C3F"/>
    <w:rsid w:val="008A397F"/>
    <w:rsid w:val="008B118A"/>
    <w:rsid w:val="008B1F9D"/>
    <w:rsid w:val="008D3D78"/>
    <w:rsid w:val="008D4293"/>
    <w:rsid w:val="008D58A9"/>
    <w:rsid w:val="008E4258"/>
    <w:rsid w:val="008E7D1F"/>
    <w:rsid w:val="008F3D5A"/>
    <w:rsid w:val="00902398"/>
    <w:rsid w:val="00942265"/>
    <w:rsid w:val="00942547"/>
    <w:rsid w:val="0095114D"/>
    <w:rsid w:val="00955302"/>
    <w:rsid w:val="00966A16"/>
    <w:rsid w:val="00986DCB"/>
    <w:rsid w:val="00987392"/>
    <w:rsid w:val="009906F5"/>
    <w:rsid w:val="009A0E7A"/>
    <w:rsid w:val="009B06ED"/>
    <w:rsid w:val="009B4091"/>
    <w:rsid w:val="009B7D57"/>
    <w:rsid w:val="009C10B0"/>
    <w:rsid w:val="009C45C1"/>
    <w:rsid w:val="009D38B9"/>
    <w:rsid w:val="009D4AFE"/>
    <w:rsid w:val="009D5F78"/>
    <w:rsid w:val="009E0B0B"/>
    <w:rsid w:val="009F44CE"/>
    <w:rsid w:val="00A0079A"/>
    <w:rsid w:val="00A1146D"/>
    <w:rsid w:val="00A2247D"/>
    <w:rsid w:val="00A30D5C"/>
    <w:rsid w:val="00A40A36"/>
    <w:rsid w:val="00A42FF2"/>
    <w:rsid w:val="00A43227"/>
    <w:rsid w:val="00A46ABF"/>
    <w:rsid w:val="00A474FA"/>
    <w:rsid w:val="00A50528"/>
    <w:rsid w:val="00A52D2C"/>
    <w:rsid w:val="00A603E7"/>
    <w:rsid w:val="00A6151B"/>
    <w:rsid w:val="00A708A7"/>
    <w:rsid w:val="00A73D8A"/>
    <w:rsid w:val="00A82E8F"/>
    <w:rsid w:val="00A90C12"/>
    <w:rsid w:val="00A91834"/>
    <w:rsid w:val="00AA377C"/>
    <w:rsid w:val="00AB2B50"/>
    <w:rsid w:val="00AB363D"/>
    <w:rsid w:val="00AD4261"/>
    <w:rsid w:val="00AE7C0E"/>
    <w:rsid w:val="00B00CB2"/>
    <w:rsid w:val="00B00F6C"/>
    <w:rsid w:val="00B0669A"/>
    <w:rsid w:val="00B07BD5"/>
    <w:rsid w:val="00B35C3E"/>
    <w:rsid w:val="00B41B0A"/>
    <w:rsid w:val="00B432E8"/>
    <w:rsid w:val="00B4648E"/>
    <w:rsid w:val="00B55E68"/>
    <w:rsid w:val="00B67FFC"/>
    <w:rsid w:val="00B730E7"/>
    <w:rsid w:val="00B7655F"/>
    <w:rsid w:val="00B82B69"/>
    <w:rsid w:val="00B8425D"/>
    <w:rsid w:val="00B961D4"/>
    <w:rsid w:val="00B96348"/>
    <w:rsid w:val="00BC424D"/>
    <w:rsid w:val="00BC76F8"/>
    <w:rsid w:val="00BC7B11"/>
    <w:rsid w:val="00BD37B0"/>
    <w:rsid w:val="00BD47E7"/>
    <w:rsid w:val="00BD66AD"/>
    <w:rsid w:val="00BE0AAA"/>
    <w:rsid w:val="00BE413B"/>
    <w:rsid w:val="00BE5356"/>
    <w:rsid w:val="00BE744D"/>
    <w:rsid w:val="00BE775B"/>
    <w:rsid w:val="00BF1390"/>
    <w:rsid w:val="00BF2C15"/>
    <w:rsid w:val="00C054EC"/>
    <w:rsid w:val="00C06924"/>
    <w:rsid w:val="00C16499"/>
    <w:rsid w:val="00C23B87"/>
    <w:rsid w:val="00C2775B"/>
    <w:rsid w:val="00C35078"/>
    <w:rsid w:val="00C36DFB"/>
    <w:rsid w:val="00C430F6"/>
    <w:rsid w:val="00C43D6A"/>
    <w:rsid w:val="00C86821"/>
    <w:rsid w:val="00CA01CC"/>
    <w:rsid w:val="00CA4EAB"/>
    <w:rsid w:val="00CB4C7E"/>
    <w:rsid w:val="00CB5484"/>
    <w:rsid w:val="00CC1918"/>
    <w:rsid w:val="00CC4E6D"/>
    <w:rsid w:val="00CD49CC"/>
    <w:rsid w:val="00CD5C3F"/>
    <w:rsid w:val="00CE5409"/>
    <w:rsid w:val="00CF737F"/>
    <w:rsid w:val="00CF7EC1"/>
    <w:rsid w:val="00CF7F90"/>
    <w:rsid w:val="00D0771D"/>
    <w:rsid w:val="00D20E52"/>
    <w:rsid w:val="00D238AA"/>
    <w:rsid w:val="00D31F61"/>
    <w:rsid w:val="00D334AA"/>
    <w:rsid w:val="00D3681B"/>
    <w:rsid w:val="00D36CA3"/>
    <w:rsid w:val="00D432A5"/>
    <w:rsid w:val="00D57FE6"/>
    <w:rsid w:val="00D61972"/>
    <w:rsid w:val="00D62818"/>
    <w:rsid w:val="00D656A2"/>
    <w:rsid w:val="00D669F9"/>
    <w:rsid w:val="00D82E30"/>
    <w:rsid w:val="00D933FA"/>
    <w:rsid w:val="00DA5648"/>
    <w:rsid w:val="00DC616D"/>
    <w:rsid w:val="00DC7C36"/>
    <w:rsid w:val="00DD16E7"/>
    <w:rsid w:val="00DD46A9"/>
    <w:rsid w:val="00DE0E57"/>
    <w:rsid w:val="00DE7177"/>
    <w:rsid w:val="00E00F45"/>
    <w:rsid w:val="00E04704"/>
    <w:rsid w:val="00E12DA6"/>
    <w:rsid w:val="00E212D0"/>
    <w:rsid w:val="00E2412B"/>
    <w:rsid w:val="00E30EC6"/>
    <w:rsid w:val="00E32AFF"/>
    <w:rsid w:val="00E505BD"/>
    <w:rsid w:val="00E52D6E"/>
    <w:rsid w:val="00E753DD"/>
    <w:rsid w:val="00E80488"/>
    <w:rsid w:val="00E85A58"/>
    <w:rsid w:val="00E85CC0"/>
    <w:rsid w:val="00E923A8"/>
    <w:rsid w:val="00EA5D73"/>
    <w:rsid w:val="00EB2B62"/>
    <w:rsid w:val="00EC257E"/>
    <w:rsid w:val="00ED0EA2"/>
    <w:rsid w:val="00ED2B0D"/>
    <w:rsid w:val="00EE261A"/>
    <w:rsid w:val="00EE296B"/>
    <w:rsid w:val="00EE4520"/>
    <w:rsid w:val="00EE464C"/>
    <w:rsid w:val="00EF7390"/>
    <w:rsid w:val="00EF79D5"/>
    <w:rsid w:val="00EF7A08"/>
    <w:rsid w:val="00F008B8"/>
    <w:rsid w:val="00F0149C"/>
    <w:rsid w:val="00F02169"/>
    <w:rsid w:val="00F16226"/>
    <w:rsid w:val="00F202B5"/>
    <w:rsid w:val="00F3785A"/>
    <w:rsid w:val="00F46853"/>
    <w:rsid w:val="00F5594D"/>
    <w:rsid w:val="00F71BD0"/>
    <w:rsid w:val="00F71F08"/>
    <w:rsid w:val="00F7373C"/>
    <w:rsid w:val="00F74365"/>
    <w:rsid w:val="00F759EF"/>
    <w:rsid w:val="00F802DB"/>
    <w:rsid w:val="00F82DDC"/>
    <w:rsid w:val="00F908A7"/>
    <w:rsid w:val="00F91360"/>
    <w:rsid w:val="00F913EA"/>
    <w:rsid w:val="00F93687"/>
    <w:rsid w:val="00FA412A"/>
    <w:rsid w:val="00FA4C62"/>
    <w:rsid w:val="00FA4DB1"/>
    <w:rsid w:val="00FA5E87"/>
    <w:rsid w:val="00FB334D"/>
    <w:rsid w:val="00FD2879"/>
    <w:rsid w:val="00FF69CC"/>
    <w:rsid w:val="00FF7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uiPriority="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410AEE"/>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customStyle="1" w:styleId="st1">
    <w:name w:val="st1"/>
    <w:basedOn w:val="DefaultParagraphFont"/>
    <w:rsid w:val="005E4824"/>
  </w:style>
  <w:style w:type="character" w:styleId="CommentReference">
    <w:name w:val="annotation reference"/>
    <w:basedOn w:val="DefaultParagraphFont"/>
    <w:semiHidden/>
    <w:unhideWhenUsed/>
    <w:rsid w:val="00E753DD"/>
    <w:rPr>
      <w:sz w:val="16"/>
      <w:szCs w:val="16"/>
    </w:rPr>
  </w:style>
  <w:style w:type="paragraph" w:styleId="CommentText">
    <w:name w:val="annotation text"/>
    <w:basedOn w:val="Normal"/>
    <w:link w:val="CommentTextChar"/>
    <w:semiHidden/>
    <w:unhideWhenUsed/>
    <w:rsid w:val="00E753DD"/>
    <w:rPr>
      <w:sz w:val="20"/>
    </w:rPr>
  </w:style>
  <w:style w:type="character" w:customStyle="1" w:styleId="CommentTextChar">
    <w:name w:val="Comment Text Char"/>
    <w:basedOn w:val="DefaultParagraphFont"/>
    <w:link w:val="CommentText"/>
    <w:semiHidden/>
    <w:rsid w:val="00E753DD"/>
  </w:style>
  <w:style w:type="paragraph" w:styleId="CommentSubject">
    <w:name w:val="annotation subject"/>
    <w:basedOn w:val="CommentText"/>
    <w:next w:val="CommentText"/>
    <w:link w:val="CommentSubjectChar"/>
    <w:semiHidden/>
    <w:unhideWhenUsed/>
    <w:rsid w:val="00E753DD"/>
    <w:rPr>
      <w:b/>
      <w:bCs/>
    </w:rPr>
  </w:style>
  <w:style w:type="character" w:customStyle="1" w:styleId="CommentSubjectChar">
    <w:name w:val="Comment Subject Char"/>
    <w:basedOn w:val="CommentTextChar"/>
    <w:link w:val="CommentSubject"/>
    <w:semiHidden/>
    <w:rsid w:val="00E753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uiPriority="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410AEE"/>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customStyle="1" w:styleId="st1">
    <w:name w:val="st1"/>
    <w:basedOn w:val="DefaultParagraphFont"/>
    <w:rsid w:val="005E4824"/>
  </w:style>
  <w:style w:type="character" w:styleId="CommentReference">
    <w:name w:val="annotation reference"/>
    <w:basedOn w:val="DefaultParagraphFont"/>
    <w:semiHidden/>
    <w:unhideWhenUsed/>
    <w:rsid w:val="00E753DD"/>
    <w:rPr>
      <w:sz w:val="16"/>
      <w:szCs w:val="16"/>
    </w:rPr>
  </w:style>
  <w:style w:type="paragraph" w:styleId="CommentText">
    <w:name w:val="annotation text"/>
    <w:basedOn w:val="Normal"/>
    <w:link w:val="CommentTextChar"/>
    <w:semiHidden/>
    <w:unhideWhenUsed/>
    <w:rsid w:val="00E753DD"/>
    <w:rPr>
      <w:sz w:val="20"/>
    </w:rPr>
  </w:style>
  <w:style w:type="character" w:customStyle="1" w:styleId="CommentTextChar">
    <w:name w:val="Comment Text Char"/>
    <w:basedOn w:val="DefaultParagraphFont"/>
    <w:link w:val="CommentText"/>
    <w:semiHidden/>
    <w:rsid w:val="00E753DD"/>
  </w:style>
  <w:style w:type="paragraph" w:styleId="CommentSubject">
    <w:name w:val="annotation subject"/>
    <w:basedOn w:val="CommentText"/>
    <w:next w:val="CommentText"/>
    <w:link w:val="CommentSubjectChar"/>
    <w:semiHidden/>
    <w:unhideWhenUsed/>
    <w:rsid w:val="00E753DD"/>
    <w:rPr>
      <w:b/>
      <w:bCs/>
    </w:rPr>
  </w:style>
  <w:style w:type="character" w:customStyle="1" w:styleId="CommentSubjectChar">
    <w:name w:val="Comment Subject Char"/>
    <w:basedOn w:val="CommentTextChar"/>
    <w:link w:val="CommentSubject"/>
    <w:semiHidden/>
    <w:rsid w:val="00E753DD"/>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anna.young-mathews\PG,%20PFS%20&amp;%20Brochures\1%20PM%20Templates\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TotalTime>
  <Pages>2</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Showy Milkweed (Asclepias speciosa) Plant Fact Sheet</vt:lpstr>
    </vt:vector>
  </TitlesOfParts>
  <Company>USDA NRCS National Plant Materials Center</Company>
  <LinksUpToDate>false</LinksUpToDate>
  <CharactersWithSpaces>8203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Showy Milkweed (Asclepias speciosa) Plant Fact Sheet</dc:title>
  <dc:subject>Showy milkweed (Asclepias speciosa) is a native perennial wildflower that is a insectary and larval host plant for butterflies including the Monarch.</dc:subject>
  <dc:creator>Annie Young-Mathews and Eric Eldredge, USDA-NRCS Plant Materials Program</dc:creator>
  <cp:keywords>Asclepias speciosa, showy milkweed, milkweed, Plant Fact Sheet, pollinator habitat, butterfly, monarch, insect, garden, ethnobotanic, fiber, perennial, native, forb</cp:keywords>
  <cp:lastModifiedBy>anna.young-mathews</cp:lastModifiedBy>
  <cp:revision>2</cp:revision>
  <cp:lastPrinted>2003-06-09T19:39:00Z</cp:lastPrinted>
  <dcterms:created xsi:type="dcterms:W3CDTF">2012-08-29T15:38:00Z</dcterms:created>
  <dcterms:modified xsi:type="dcterms:W3CDTF">2012-08-29T15:38:00Z</dcterms:modified>
</cp:coreProperties>
</file>